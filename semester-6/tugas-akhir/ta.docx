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D3" w:rsidRDefault="00BF0D48">
      <w:pPr>
        <w:spacing w:after="200" w:line="276" w:lineRule="auto"/>
        <w:ind w:firstLine="0"/>
        <w:jc w:val="left"/>
      </w:pPr>
      <w:r>
        <w:rPr>
          <w:noProof/>
          <w:lang w:val="id-ID" w:eastAsia="id-ID"/>
        </w:rPr>
        <mc:AlternateContent>
          <mc:Choice Requires="wps">
            <w:drawing>
              <wp:anchor distT="0" distB="0" distL="114300" distR="114300" simplePos="0" relativeHeight="251662336" behindDoc="0" locked="0" layoutInCell="1" allowOverlap="0">
                <wp:simplePos x="0" y="0"/>
                <wp:positionH relativeFrom="page">
                  <wp:posOffset>1200150</wp:posOffset>
                </wp:positionH>
                <wp:positionV relativeFrom="page">
                  <wp:posOffset>1800225</wp:posOffset>
                </wp:positionV>
                <wp:extent cx="5088255" cy="613410"/>
                <wp:effectExtent l="0"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825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Default="00664207" w:rsidP="003D159E">
                            <w:pPr>
                              <w:ind w:firstLine="0"/>
                              <w:jc w:val="center"/>
                              <w:rPr>
                                <w:b/>
                                <w:sz w:val="28"/>
                              </w:rPr>
                            </w:pPr>
                            <w:r>
                              <w:rPr>
                                <w:b/>
                                <w:sz w:val="28"/>
                              </w:rPr>
                              <w:t xml:space="preserve">PEMBANGUNAN INFRASTRUKTUR JARINGAN SISTEM PELAYANAN MASYARAKAT MISKIN BERBASIS WEB </w:t>
                            </w:r>
                          </w:p>
                          <w:p w:rsidR="00664207" w:rsidRDefault="00664207" w:rsidP="003D159E">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4.5pt;margin-top:141.75pt;width:400.65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" o:allowoverlap="f" stroked="f">
                <v:textbox style="mso-fit-shape-to-text:t" inset="0,0,0,0">
                  <w:txbxContent>
                    <w:p w:rsidR="00664207" w:rsidRDefault="00664207" w:rsidP="003D159E">
                      <w:pPr>
                        <w:ind w:firstLine="0"/>
                        <w:jc w:val="center"/>
                        <w:rPr>
                          <w:b/>
                          <w:sz w:val="28"/>
                        </w:rPr>
                      </w:pPr>
                      <w:r>
                        <w:rPr>
                          <w:b/>
                          <w:sz w:val="28"/>
                        </w:rPr>
                        <w:t xml:space="preserve">PEMBANGUNAN INFRASTRUKTUR JARINGAN SISTEM PELAYANAN MASYARAKAT MISKIN BERBASIS WEB </w:t>
                      </w:r>
                    </w:p>
                    <w:p w:rsidR="00664207" w:rsidRDefault="00664207" w:rsidP="003D159E">
                      <w:pPr>
                        <w:ind w:firstLine="0"/>
                        <w:jc w:val="center"/>
                        <w:rPr>
                          <w:b/>
                          <w:sz w:val="28"/>
                        </w:rPr>
                      </w:pPr>
                      <w:r>
                        <w:rPr>
                          <w:b/>
                          <w:sz w:val="28"/>
                        </w:rPr>
                        <w:t>DI KANTOR DESA LANGONSARI, KAB. BANDUNG</w:t>
                      </w:r>
                    </w:p>
                  </w:txbxContent>
                </v:textbox>
                <w10:wrap anchorx="page" anchory="page"/>
              </v:shape>
            </w:pict>
          </mc:Fallback>
        </mc:AlternateContent>
      </w:r>
      <w:r w:rsidR="00B51594">
        <w:rPr>
          <w:noProof/>
          <w:lang w:val="id-ID" w:eastAsia="id-ID"/>
        </w:rPr>
        <w:drawing>
          <wp:anchor distT="0" distB="0" distL="114300" distR="114300" simplePos="0" relativeHeight="251684864" behindDoc="0" locked="0" layoutInCell="1" allowOverlap="1">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B51594" w:rsidRDefault="00664207" w:rsidP="003D159E">
                            <w:pPr>
                              <w:ind w:firstLine="0"/>
                              <w:jc w:val="center"/>
                              <w:rPr>
                                <w:b/>
                                <w:sz w:val="26"/>
                                <w:szCs w:val="26"/>
                                <w:lang w:val="id-ID"/>
                              </w:rPr>
                            </w:pPr>
                            <w:r>
                              <w:rPr>
                                <w:b/>
                                <w:sz w:val="26"/>
                                <w:szCs w:val="26"/>
                              </w:rPr>
                              <w:t>TEKNIK KOMPUTER</w:t>
                            </w:r>
                          </w:p>
                          <w:p w:rsidR="00664207" w:rsidRPr="00B51594" w:rsidRDefault="00664207" w:rsidP="003D159E">
                            <w:pPr>
                              <w:ind w:firstLine="0"/>
                              <w:jc w:val="center"/>
                              <w:rPr>
                                <w:b/>
                                <w:sz w:val="26"/>
                                <w:szCs w:val="26"/>
                                <w:lang w:val="id-ID"/>
                              </w:rPr>
                            </w:pPr>
                            <w:r>
                              <w:rPr>
                                <w:b/>
                                <w:sz w:val="26"/>
                                <w:szCs w:val="26"/>
                                <w:lang w:val="id-ID"/>
                              </w:rPr>
                              <w:t>SEKOLAH VOKASI</w:t>
                            </w:r>
                          </w:p>
                          <w:p w:rsidR="00664207" w:rsidRPr="00D47207" w:rsidRDefault="00664207" w:rsidP="003D159E">
                            <w:pPr>
                              <w:ind w:firstLine="0"/>
                              <w:jc w:val="center"/>
                              <w:rPr>
                                <w:b/>
                                <w:sz w:val="26"/>
                                <w:szCs w:val="26"/>
                              </w:rPr>
                            </w:pPr>
                            <w:r w:rsidRPr="00D47207">
                              <w:rPr>
                                <w:b/>
                                <w:sz w:val="26"/>
                                <w:szCs w:val="26"/>
                              </w:rPr>
                              <w:t>INSTITUT PERTANIAN BOGOR</w:t>
                            </w:r>
                          </w:p>
                          <w:p w:rsidR="00664207" w:rsidRPr="00D47207" w:rsidRDefault="00664207" w:rsidP="003D159E">
                            <w:pPr>
                              <w:ind w:firstLine="0"/>
                              <w:jc w:val="center"/>
                              <w:rPr>
                                <w:b/>
                                <w:sz w:val="26"/>
                                <w:szCs w:val="26"/>
                              </w:rPr>
                            </w:pPr>
                            <w:r w:rsidRPr="00D47207">
                              <w:rPr>
                                <w:b/>
                                <w:sz w:val="26"/>
                                <w:szCs w:val="26"/>
                              </w:rPr>
                              <w:t>BOGOR</w:t>
                            </w:r>
                          </w:p>
                          <w:p w:rsidR="00664207" w:rsidRPr="00BF0D48" w:rsidRDefault="00664207" w:rsidP="003D159E">
                            <w:pPr>
                              <w:ind w:firstLine="0"/>
                              <w:jc w:val="center"/>
                              <w:rPr>
                                <w:b/>
                                <w:sz w:val="26"/>
                                <w:szCs w:val="26"/>
                              </w:rPr>
                            </w:pPr>
                            <w:r w:rsidRPr="00D47207">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tDewIAAAc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AxrtDewIAAAcF&#10;AAAOAAAAAAAAAAAAAAAAAC4CAABkcnMvZTJvRG9jLnhtbFBLAQItABQABgAIAAAAIQDkjyM73wAA&#10;AAoBAAAPAAAAAAAAAAAAAAAAANUEAABkcnMvZG93bnJldi54bWxQSwUGAAAAAAQABADzAAAA4QUA&#10;AAAA&#10;" o:allowoverlap="f" stroked="f">
                <v:textbox style="mso-fit-shape-to-text:t" inset="0,0,0,0">
                  <w:txbxContent>
                    <w:p w:rsidR="00664207" w:rsidRPr="00B51594" w:rsidRDefault="00664207" w:rsidP="003D159E">
                      <w:pPr>
                        <w:ind w:firstLine="0"/>
                        <w:jc w:val="center"/>
                        <w:rPr>
                          <w:b/>
                          <w:sz w:val="26"/>
                          <w:szCs w:val="26"/>
                          <w:lang w:val="id-ID"/>
                        </w:rPr>
                      </w:pPr>
                      <w:r>
                        <w:rPr>
                          <w:b/>
                          <w:sz w:val="26"/>
                          <w:szCs w:val="26"/>
                        </w:rPr>
                        <w:t>TEKNIK KOMPUTER</w:t>
                      </w:r>
                    </w:p>
                    <w:p w:rsidR="00664207" w:rsidRPr="00B51594" w:rsidRDefault="00664207" w:rsidP="003D159E">
                      <w:pPr>
                        <w:ind w:firstLine="0"/>
                        <w:jc w:val="center"/>
                        <w:rPr>
                          <w:b/>
                          <w:sz w:val="26"/>
                          <w:szCs w:val="26"/>
                          <w:lang w:val="id-ID"/>
                        </w:rPr>
                      </w:pPr>
                      <w:r>
                        <w:rPr>
                          <w:b/>
                          <w:sz w:val="26"/>
                          <w:szCs w:val="26"/>
                          <w:lang w:val="id-ID"/>
                        </w:rPr>
                        <w:t>SEKOLAH VOKASI</w:t>
                      </w:r>
                    </w:p>
                    <w:p w:rsidR="00664207" w:rsidRPr="00D47207" w:rsidRDefault="00664207" w:rsidP="003D159E">
                      <w:pPr>
                        <w:ind w:firstLine="0"/>
                        <w:jc w:val="center"/>
                        <w:rPr>
                          <w:b/>
                          <w:sz w:val="26"/>
                          <w:szCs w:val="26"/>
                        </w:rPr>
                      </w:pPr>
                      <w:r w:rsidRPr="00D47207">
                        <w:rPr>
                          <w:b/>
                          <w:sz w:val="26"/>
                          <w:szCs w:val="26"/>
                        </w:rPr>
                        <w:t>INSTITUT PERTANIAN BOGOR</w:t>
                      </w:r>
                    </w:p>
                    <w:p w:rsidR="00664207" w:rsidRPr="00D47207" w:rsidRDefault="00664207" w:rsidP="003D159E">
                      <w:pPr>
                        <w:ind w:firstLine="0"/>
                        <w:jc w:val="center"/>
                        <w:rPr>
                          <w:b/>
                          <w:sz w:val="26"/>
                          <w:szCs w:val="26"/>
                        </w:rPr>
                      </w:pPr>
                      <w:r w:rsidRPr="00D47207">
                        <w:rPr>
                          <w:b/>
                          <w:sz w:val="26"/>
                          <w:szCs w:val="26"/>
                        </w:rPr>
                        <w:t>BOGOR</w:t>
                      </w:r>
                    </w:p>
                    <w:p w:rsidR="00664207" w:rsidRPr="00BF0D48" w:rsidRDefault="00664207" w:rsidP="003D159E">
                      <w:pPr>
                        <w:ind w:firstLine="0"/>
                        <w:jc w:val="center"/>
                        <w:rPr>
                          <w:b/>
                          <w:sz w:val="26"/>
                          <w:szCs w:val="26"/>
                        </w:rPr>
                      </w:pPr>
                      <w:r w:rsidRPr="00D47207">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3D159E" w:rsidRDefault="00664207" w:rsidP="003D159E">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664207" w:rsidRPr="003D159E" w:rsidRDefault="00664207" w:rsidP="003D159E">
                      <w:pPr>
                        <w:ind w:firstLine="0"/>
                        <w:jc w:val="center"/>
                        <w:rPr>
                          <w:b/>
                          <w:sz w:val="28"/>
                        </w:rPr>
                      </w:pPr>
                      <w:r>
                        <w:rPr>
                          <w:b/>
                          <w:sz w:val="28"/>
                        </w:rPr>
                        <w:t>ESTO TRIRAMDANI NURLUSTIAWAN</w:t>
                      </w:r>
                    </w:p>
                  </w:txbxContent>
                </v:textbox>
                <w10:wrap anchorx="page" anchory="page"/>
              </v:shape>
            </w:pict>
          </mc:Fallback>
        </mc:AlternateContent>
      </w:r>
      <w:r w:rsidR="005F5FEC">
        <w:br w:type="page"/>
      </w:r>
      <w:r w:rsidR="007329D3">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B51594">
        <w:rPr>
          <w:b/>
          <w:sz w:val="28"/>
          <w:szCs w:val="28"/>
          <w:lang w:val="id-ID"/>
        </w:rPr>
        <w:t>LAPORAN AKHIR</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DD1E83" w:rsidRDefault="00DD1E83" w:rsidP="00DD1E83">
      <w:r>
        <w:t>Dengan ini saya menyatakan bahwa laporan akhir dengan judul “</w:t>
      </w:r>
      <w:r w:rsidR="00BF0D48">
        <w:t>Pembangunan Infrastruktur Jaringan Sistem Pelayanan Masyarakat Miskin Berbasis Web di Kantor Desa Langonsari, Kab. Bandung</w:t>
      </w:r>
      <w:r>
        <w:t>”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laporan akhir ini.</w:t>
      </w:r>
    </w:p>
    <w:p w:rsidR="007329D3" w:rsidRDefault="00DD1E83" w:rsidP="00DD1E83">
      <w:r>
        <w:t>Dengan ini saya melimpahkan hak cipta dari karya tulis saya kepada Institut Pertanian Bogor.</w:t>
      </w:r>
    </w:p>
    <w:p w:rsidR="00DD1E83" w:rsidRPr="00B66D60" w:rsidRDefault="00DD1E83" w:rsidP="00DD1E83"/>
    <w:p w:rsidR="00DD1E83" w:rsidRPr="005B24A4" w:rsidRDefault="00BF0D48" w:rsidP="00DD1E83">
      <w:pPr>
        <w:tabs>
          <w:tab w:val="center" w:pos="4680"/>
          <w:tab w:val="right" w:pos="9360"/>
        </w:tabs>
        <w:jc w:val="right"/>
      </w:pPr>
      <w:r>
        <w:t>Bandung,</w:t>
      </w:r>
      <w:r w:rsidR="00DD1E83" w:rsidRPr="005B24A4">
        <w:t xml:space="preserve"> </w:t>
      </w:r>
      <w:r>
        <w:t>April</w:t>
      </w:r>
      <w:r w:rsidR="00DD1E83" w:rsidRPr="005B24A4">
        <w:t xml:space="preserve"> 20</w:t>
      </w:r>
      <w:r>
        <w:t>21</w:t>
      </w:r>
    </w:p>
    <w:p w:rsidR="00DD1E83" w:rsidRPr="005B24A4" w:rsidRDefault="00DD1E83" w:rsidP="00DD1E83">
      <w:pPr>
        <w:tabs>
          <w:tab w:val="center" w:pos="4680"/>
          <w:tab w:val="right" w:pos="9360"/>
        </w:tabs>
        <w:jc w:val="right"/>
      </w:pPr>
    </w:p>
    <w:p w:rsidR="00DD1E83" w:rsidRPr="005B24A4" w:rsidRDefault="00BF0D48" w:rsidP="00DD1E83">
      <w:pPr>
        <w:tabs>
          <w:tab w:val="center" w:pos="4680"/>
          <w:tab w:val="right" w:pos="9360"/>
        </w:tabs>
        <w:jc w:val="right"/>
      </w:pPr>
      <w:r>
        <w:t>Esto Triramdani Nurlustiawan</w:t>
      </w:r>
    </w:p>
    <w:p w:rsidR="007329D3" w:rsidRPr="00311214" w:rsidRDefault="00BF0D48" w:rsidP="00DD1E83">
      <w:pPr>
        <w:jc w:val="right"/>
      </w:pPr>
      <w:r>
        <w:t>J3D118129</w:t>
      </w:r>
    </w:p>
    <w:p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Default="00DD1E83" w:rsidP="00DD1E83">
      <w:pPr>
        <w:ind w:firstLine="0"/>
        <w:jc w:val="center"/>
        <w:rPr>
          <w:b/>
          <w:sz w:val="28"/>
          <w:lang w:val="id-ID"/>
        </w:rPr>
      </w:pPr>
      <w:r>
        <w:rPr>
          <w:b/>
          <w:sz w:val="28"/>
          <w:lang w:val="id-ID"/>
        </w:rPr>
        <w:lastRenderedPageBreak/>
        <w:t>RINGKASAN</w:t>
      </w:r>
    </w:p>
    <w:p w:rsidR="00DD1E83" w:rsidRDefault="00DD1E83" w:rsidP="00DD1E83">
      <w:pPr>
        <w:ind w:firstLine="0"/>
        <w:jc w:val="center"/>
        <w:rPr>
          <w:b/>
          <w:sz w:val="28"/>
          <w:lang w:val="id-ID"/>
        </w:rPr>
      </w:pPr>
    </w:p>
    <w:p w:rsidR="00DD1E83" w:rsidRDefault="00BF0D48" w:rsidP="00DD1E83">
      <w:pPr>
        <w:tabs>
          <w:tab w:val="center" w:pos="4680"/>
          <w:tab w:val="right" w:pos="9360"/>
        </w:tabs>
        <w:ind w:firstLine="0"/>
      </w:pPr>
      <w:r>
        <w:t>ESTO TRIRAMDANI NURLUSTIAWAN</w:t>
      </w:r>
      <w:r w:rsidR="00DD1E83" w:rsidRPr="00454E09">
        <w:t xml:space="preserve">. </w:t>
      </w:r>
      <w:r w:rsidR="004E7203">
        <w:t>Pembangunan Infrastruktur Jaringan Sistem Pelayanan Masyarakat Miskin di Kantor Desa Langonsari</w:t>
      </w:r>
      <w:r w:rsidR="00DD1E83" w:rsidRPr="00454E09">
        <w:t xml:space="preserve"> (</w:t>
      </w:r>
      <w:r w:rsidR="004E7203" w:rsidRPr="004E7203">
        <w:rPr>
          <w:i/>
        </w:rPr>
        <w:t>Network</w:t>
      </w:r>
      <w:r w:rsidR="004E7203">
        <w:t xml:space="preserve"> </w:t>
      </w:r>
      <w:r w:rsidR="001322C3" w:rsidRPr="004E7203">
        <w:rPr>
          <w:i/>
        </w:rPr>
        <w:t xml:space="preserve">System Service </w:t>
      </w:r>
      <w:r w:rsidR="004E7203" w:rsidRPr="004E7203">
        <w:rPr>
          <w:i/>
        </w:rPr>
        <w:t>Infrastructure</w:t>
      </w:r>
      <w:r w:rsidR="004E7203">
        <w:t xml:space="preserve"> </w:t>
      </w:r>
      <w:r w:rsidR="004E7203" w:rsidRPr="004E7203">
        <w:rPr>
          <w:i/>
        </w:rPr>
        <w:t>Development</w:t>
      </w:r>
      <w:r w:rsidR="004E7203">
        <w:t xml:space="preserve"> </w:t>
      </w:r>
      <w:r w:rsidR="004E7203" w:rsidRPr="004E7203">
        <w:rPr>
          <w:i/>
        </w:rPr>
        <w:t>for the Poor Community at Langonsari Office</w:t>
      </w:r>
      <w:r w:rsidR="00DD1E83" w:rsidRPr="00454E09">
        <w:t xml:space="preserve">). Dibimbing oleh </w:t>
      </w:r>
      <w:r>
        <w:t>DR. IR. SRI WAHJUNI, M.T.</w:t>
      </w:r>
    </w:p>
    <w:p w:rsidR="00DD1E83" w:rsidRPr="00454E09" w:rsidRDefault="00DD1E83" w:rsidP="00DD1E83">
      <w:pPr>
        <w:tabs>
          <w:tab w:val="center" w:pos="4680"/>
          <w:tab w:val="right" w:pos="9360"/>
        </w:tabs>
        <w:ind w:firstLine="0"/>
      </w:pPr>
    </w:p>
    <w:p w:rsidR="00320F11" w:rsidRPr="00196A3D" w:rsidRDefault="00DD1E83" w:rsidP="00DD1E83">
      <w:pPr>
        <w:ind w:firstLine="720"/>
        <w:rPr>
          <w:szCs w:val="24"/>
        </w:rPr>
      </w:pPr>
      <w:r w:rsidRPr="00454E09">
        <w:t>Narasi ditulis dalam satu spasi, disusun dalam beberapa paragraf, dan tidak lebih dari satu halaman. Ringkasan/</w:t>
      </w:r>
      <w:r w:rsidRPr="00454E09">
        <w:rPr>
          <w:i/>
        </w:rPr>
        <w:t>Summary</w:t>
      </w:r>
      <w:r w:rsidRPr="00454E09">
        <w:t xml:space="preserve"> memuat</w:t>
      </w:r>
      <w:r w:rsidRPr="00454E09">
        <w:rPr>
          <w:i/>
        </w:rPr>
        <w:t xml:space="preserve"> </w:t>
      </w:r>
      <w:r w:rsidRPr="00454E09">
        <w:t>latar belakang permasalahan, tujuan, metode, hasil dan pembahasan yang disajikan secara ringkas</w:t>
      </w:r>
      <w:r w:rsidRPr="004F1420">
        <w:t>,</w:t>
      </w:r>
      <w:r w:rsidRPr="00454E09">
        <w:t xml:space="preserve"> informatif</w:t>
      </w:r>
      <w:r w:rsidRPr="004F1420">
        <w:t>,</w:t>
      </w:r>
      <w:r w:rsidRPr="00454E09">
        <w:t xml:space="preserve"> dan faktual. Tidak diperbolehkan mengacu pustaka, gambar, dan tabel. Singkatan hanya dikenalkan jika masih digunakan lagi dalam bagian lain Ringkasan/</w:t>
      </w:r>
      <w:r w:rsidRPr="00454E09">
        <w:rPr>
          <w:i/>
        </w:rPr>
        <w:t>Summary</w:t>
      </w:r>
      <w:r w:rsidRPr="00454E09">
        <w:t>.</w:t>
      </w:r>
    </w:p>
    <w:p w:rsidR="00FB3878" w:rsidRPr="00454E09" w:rsidRDefault="002A32FD" w:rsidP="00FB3878">
      <w:r>
        <w:br w:type="page"/>
      </w:r>
    </w:p>
    <w:p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16BFBA43" wp14:editId="54596565">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454E09" w:rsidRDefault="00664207" w:rsidP="00593AB1">
                            <w:pPr>
                              <w:jc w:val="center"/>
                              <w:rPr>
                                <w:sz w:val="28"/>
                                <w:szCs w:val="28"/>
                              </w:rPr>
                            </w:pPr>
                            <w:r w:rsidRPr="00454E09">
                              <w:rPr>
                                <w:sz w:val="28"/>
                                <w:szCs w:val="28"/>
                              </w:rPr>
                              <w:t>© Hak Cipta milik IPB, tahun 20</w:t>
                            </w:r>
                            <w:r>
                              <w:rPr>
                                <w:sz w:val="28"/>
                                <w:szCs w:val="28"/>
                              </w:rPr>
                              <w:t>21</w:t>
                            </w:r>
                            <w:r>
                              <w:rPr>
                                <w:rStyle w:val="FootnoteReference"/>
                              </w:rPr>
                              <w:footnoteRef/>
                            </w:r>
                          </w:p>
                          <w:p w:rsidR="00664207" w:rsidRPr="00454E09" w:rsidRDefault="00664207" w:rsidP="00593AB1">
                            <w:pPr>
                              <w:jc w:val="center"/>
                              <w:rPr>
                                <w:sz w:val="28"/>
                                <w:szCs w:val="28"/>
                              </w:rPr>
                            </w:pPr>
                            <w:r w:rsidRPr="00454E09">
                              <w:rPr>
                                <w:sz w:val="28"/>
                                <w:szCs w:val="28"/>
                              </w:rPr>
                              <w:t>Hak Cipta dilindungi Undang-Undang</w:t>
                            </w:r>
                          </w:p>
                          <w:p w:rsidR="00664207" w:rsidRPr="00454E09" w:rsidRDefault="00664207" w:rsidP="00593AB1">
                            <w:pPr>
                              <w:jc w:val="center"/>
                            </w:pPr>
                          </w:p>
                          <w:p w:rsidR="00664207" w:rsidRPr="00454E09" w:rsidRDefault="00664207"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664207" w:rsidRPr="00B51594" w:rsidRDefault="00664207"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BFBA43"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JQ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" o:allowoverlap="f" stroked="f">
                <v:textbox style="mso-fit-shape-to-text:t" inset="0,0,0,0">
                  <w:txbxContent>
                    <w:p w:rsidR="00664207" w:rsidRPr="00454E09" w:rsidRDefault="00664207" w:rsidP="00593AB1">
                      <w:pPr>
                        <w:jc w:val="center"/>
                        <w:rPr>
                          <w:sz w:val="28"/>
                          <w:szCs w:val="28"/>
                        </w:rPr>
                      </w:pPr>
                      <w:r w:rsidRPr="00454E09">
                        <w:rPr>
                          <w:sz w:val="28"/>
                          <w:szCs w:val="28"/>
                        </w:rPr>
                        <w:t>© Hak Cipta milik IPB, tahun 20</w:t>
                      </w:r>
                      <w:r>
                        <w:rPr>
                          <w:sz w:val="28"/>
                          <w:szCs w:val="28"/>
                        </w:rPr>
                        <w:t>21</w:t>
                      </w:r>
                      <w:r>
                        <w:rPr>
                          <w:rStyle w:val="FootnoteReference"/>
                        </w:rPr>
                        <w:footnoteRef/>
                      </w:r>
                    </w:p>
                    <w:p w:rsidR="00664207" w:rsidRPr="00454E09" w:rsidRDefault="00664207" w:rsidP="00593AB1">
                      <w:pPr>
                        <w:jc w:val="center"/>
                        <w:rPr>
                          <w:sz w:val="28"/>
                          <w:szCs w:val="28"/>
                        </w:rPr>
                      </w:pPr>
                      <w:r w:rsidRPr="00454E09">
                        <w:rPr>
                          <w:sz w:val="28"/>
                          <w:szCs w:val="28"/>
                        </w:rPr>
                        <w:t>Hak Cipta dilindungi Undang-Undang</w:t>
                      </w:r>
                    </w:p>
                    <w:p w:rsidR="00664207" w:rsidRPr="00454E09" w:rsidRDefault="00664207" w:rsidP="00593AB1">
                      <w:pPr>
                        <w:jc w:val="center"/>
                      </w:pPr>
                    </w:p>
                    <w:p w:rsidR="00664207" w:rsidRPr="00454E09" w:rsidRDefault="00664207"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664207" w:rsidRPr="00B51594" w:rsidRDefault="00664207"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rsidR="00FB3878" w:rsidRDefault="00FB3878">
      <w:pPr>
        <w:spacing w:after="200" w:line="276" w:lineRule="auto"/>
        <w:ind w:firstLine="0"/>
        <w:jc w:val="left"/>
      </w:pPr>
      <w:r>
        <w:lastRenderedPageBreak/>
        <w:br w:type="page"/>
      </w:r>
    </w:p>
    <w:p w:rsidR="002A32FD" w:rsidRDefault="002A32FD">
      <w:pPr>
        <w:spacing w:after="200" w:line="276" w:lineRule="auto"/>
        <w:ind w:firstLine="0"/>
        <w:jc w:val="left"/>
      </w:pPr>
    </w:p>
    <w:p w:rsidR="00EB7D2E" w:rsidRPr="00454E09" w:rsidRDefault="00EB7D2E" w:rsidP="00467A8D">
      <w:pPr>
        <w:framePr w:w="5781" w:wrap="around" w:vAnchor="page" w:hAnchor="page" w:x="3054" w:y="7939"/>
        <w:ind w:firstLine="0"/>
        <w:jc w:val="center"/>
      </w:pPr>
      <w:r w:rsidRPr="00454E09">
        <w:t>Laporan Akhir</w:t>
      </w:r>
    </w:p>
    <w:p w:rsidR="00EB7D2E" w:rsidRPr="00454E09" w:rsidRDefault="00EB7D2E" w:rsidP="00467A8D">
      <w:pPr>
        <w:framePr w:w="5781" w:wrap="around" w:vAnchor="page" w:hAnchor="page" w:x="3054" w:y="7939"/>
        <w:ind w:firstLine="0"/>
        <w:jc w:val="center"/>
      </w:pPr>
      <w:r w:rsidRPr="00454E09">
        <w:t>sebagai salah satu syarat untuk memperoleh gelar</w:t>
      </w:r>
    </w:p>
    <w:p w:rsidR="00EB7D2E" w:rsidRPr="00454E09" w:rsidRDefault="00EB7D2E" w:rsidP="00467A8D">
      <w:pPr>
        <w:framePr w:w="5781" w:wrap="around" w:vAnchor="page" w:hAnchor="page" w:x="3054" w:y="7939"/>
        <w:ind w:firstLine="0"/>
        <w:jc w:val="center"/>
      </w:pPr>
      <w:r w:rsidRPr="00454E09">
        <w:t>Ahli Madya pada</w:t>
      </w:r>
    </w:p>
    <w:p w:rsidR="00EB7D2E" w:rsidRPr="00454E09" w:rsidRDefault="00EB7D2E" w:rsidP="00467A8D">
      <w:pPr>
        <w:framePr w:w="5781" w:wrap="around" w:vAnchor="page" w:hAnchor="page" w:x="3054" w:y="7939"/>
        <w:ind w:firstLine="0"/>
        <w:jc w:val="center"/>
      </w:pPr>
      <w:r w:rsidRPr="00454E09">
        <w:t xml:space="preserve">Program Studi </w:t>
      </w:r>
      <w:r w:rsidR="00BF0D48">
        <w:t>Teknik Komputer</w:t>
      </w:r>
    </w:p>
    <w:p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3D159E" w:rsidRDefault="00664207" w:rsidP="00A248CB">
                            <w:pPr>
                              <w:ind w:firstLine="0"/>
                              <w:jc w:val="center"/>
                              <w:rPr>
                                <w:b/>
                                <w:sz w:val="28"/>
                              </w:rPr>
                            </w:pPr>
                            <w:r>
                              <w:rPr>
                                <w:b/>
                                <w:sz w:val="28"/>
                              </w:rPr>
                              <w:t>ESTO TRIRAMDANI NURLUSTIAWAN</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" o:allowoverlap="f" stroked="f">
                <v:textbox style="mso-fit-shape-to-text:t" inset="0,0,0,0">
                  <w:txbxContent>
                    <w:p w:rsidR="00664207" w:rsidRPr="003D159E" w:rsidRDefault="00664207" w:rsidP="00A248CB">
                      <w:pPr>
                        <w:ind w:firstLine="0"/>
                        <w:jc w:val="center"/>
                        <w:rPr>
                          <w:b/>
                          <w:sz w:val="28"/>
                        </w:rPr>
                      </w:pPr>
                      <w:r>
                        <w:rPr>
                          <w:b/>
                          <w:sz w:val="28"/>
                        </w:rPr>
                        <w:t>ESTO TRIRAMDANI NURLUSTIAWAN</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B51594" w:rsidRDefault="00664207" w:rsidP="00E13DC7">
                            <w:pPr>
                              <w:ind w:firstLine="0"/>
                              <w:jc w:val="center"/>
                              <w:rPr>
                                <w:b/>
                                <w:sz w:val="26"/>
                                <w:szCs w:val="26"/>
                                <w:lang w:val="id-ID"/>
                              </w:rPr>
                            </w:pPr>
                            <w:r>
                              <w:rPr>
                                <w:b/>
                                <w:sz w:val="26"/>
                                <w:szCs w:val="26"/>
                              </w:rPr>
                              <w:t>TEKNIK KOMPUTER</w:t>
                            </w:r>
                          </w:p>
                          <w:p w:rsidR="00664207" w:rsidRPr="00EB7D2E" w:rsidRDefault="00664207" w:rsidP="00EB7D2E">
                            <w:pPr>
                              <w:ind w:firstLine="0"/>
                              <w:jc w:val="center"/>
                              <w:rPr>
                                <w:b/>
                                <w:sz w:val="26"/>
                                <w:szCs w:val="26"/>
                              </w:rPr>
                            </w:pPr>
                            <w:r>
                              <w:rPr>
                                <w:b/>
                                <w:sz w:val="26"/>
                                <w:szCs w:val="26"/>
                                <w:lang w:val="id-ID"/>
                              </w:rPr>
                              <w:t xml:space="preserve">SEKOLAH </w:t>
                            </w:r>
                            <w:r w:rsidRPr="00EB7D2E">
                              <w:rPr>
                                <w:b/>
                                <w:sz w:val="26"/>
                                <w:szCs w:val="26"/>
                              </w:rPr>
                              <w:t>VOKASI</w:t>
                            </w:r>
                          </w:p>
                          <w:p w:rsidR="00664207" w:rsidRPr="00EB7D2E" w:rsidRDefault="00664207" w:rsidP="00EB7D2E">
                            <w:pPr>
                              <w:ind w:firstLine="0"/>
                              <w:jc w:val="center"/>
                              <w:rPr>
                                <w:b/>
                                <w:sz w:val="26"/>
                                <w:szCs w:val="26"/>
                              </w:rPr>
                            </w:pPr>
                            <w:r w:rsidRPr="00EB7D2E">
                              <w:rPr>
                                <w:b/>
                                <w:sz w:val="26"/>
                                <w:szCs w:val="26"/>
                              </w:rPr>
                              <w:t>INSTITUT PERTANIAN BOGOR</w:t>
                            </w:r>
                          </w:p>
                          <w:p w:rsidR="00664207" w:rsidRPr="00EB7D2E" w:rsidRDefault="00664207" w:rsidP="00EB7D2E">
                            <w:pPr>
                              <w:ind w:firstLine="0"/>
                              <w:jc w:val="center"/>
                              <w:rPr>
                                <w:b/>
                                <w:sz w:val="26"/>
                                <w:szCs w:val="26"/>
                              </w:rPr>
                            </w:pPr>
                            <w:r w:rsidRPr="00EB7D2E">
                              <w:rPr>
                                <w:b/>
                                <w:sz w:val="26"/>
                                <w:szCs w:val="26"/>
                              </w:rPr>
                              <w:t>BOGOR</w:t>
                            </w:r>
                          </w:p>
                          <w:p w:rsidR="00664207" w:rsidRPr="00D47207" w:rsidRDefault="00664207" w:rsidP="00EB7D2E">
                            <w:pPr>
                              <w:ind w:firstLine="0"/>
                              <w:jc w:val="center"/>
                              <w:rPr>
                                <w:b/>
                                <w:sz w:val="26"/>
                                <w:szCs w:val="26"/>
                              </w:rPr>
                            </w:pPr>
                            <w:r w:rsidRPr="00EB7D2E">
                              <w:rPr>
                                <w:b/>
                                <w:sz w:val="26"/>
                                <w:szCs w:val="26"/>
                              </w:rPr>
                              <w:t>20</w:t>
                            </w:r>
                            <w:r>
                              <w:rPr>
                                <w:b/>
                                <w:sz w:val="26"/>
                                <w:szCs w:val="26"/>
                              </w:rPr>
                              <w:t>21</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664207" w:rsidRPr="00B51594" w:rsidRDefault="00664207" w:rsidP="00E13DC7">
                      <w:pPr>
                        <w:ind w:firstLine="0"/>
                        <w:jc w:val="center"/>
                        <w:rPr>
                          <w:b/>
                          <w:sz w:val="26"/>
                          <w:szCs w:val="26"/>
                          <w:lang w:val="id-ID"/>
                        </w:rPr>
                      </w:pPr>
                      <w:r>
                        <w:rPr>
                          <w:b/>
                          <w:sz w:val="26"/>
                          <w:szCs w:val="26"/>
                        </w:rPr>
                        <w:t>TEKNIK KOMPUTER</w:t>
                      </w:r>
                    </w:p>
                    <w:p w:rsidR="00664207" w:rsidRPr="00EB7D2E" w:rsidRDefault="00664207" w:rsidP="00EB7D2E">
                      <w:pPr>
                        <w:ind w:firstLine="0"/>
                        <w:jc w:val="center"/>
                        <w:rPr>
                          <w:b/>
                          <w:sz w:val="26"/>
                          <w:szCs w:val="26"/>
                        </w:rPr>
                      </w:pPr>
                      <w:r>
                        <w:rPr>
                          <w:b/>
                          <w:sz w:val="26"/>
                          <w:szCs w:val="26"/>
                          <w:lang w:val="id-ID"/>
                        </w:rPr>
                        <w:t xml:space="preserve">SEKOLAH </w:t>
                      </w:r>
                      <w:r w:rsidRPr="00EB7D2E">
                        <w:rPr>
                          <w:b/>
                          <w:sz w:val="26"/>
                          <w:szCs w:val="26"/>
                        </w:rPr>
                        <w:t>VOKASI</w:t>
                      </w:r>
                    </w:p>
                    <w:p w:rsidR="00664207" w:rsidRPr="00EB7D2E" w:rsidRDefault="00664207" w:rsidP="00EB7D2E">
                      <w:pPr>
                        <w:ind w:firstLine="0"/>
                        <w:jc w:val="center"/>
                        <w:rPr>
                          <w:b/>
                          <w:sz w:val="26"/>
                          <w:szCs w:val="26"/>
                        </w:rPr>
                      </w:pPr>
                      <w:r w:rsidRPr="00EB7D2E">
                        <w:rPr>
                          <w:b/>
                          <w:sz w:val="26"/>
                          <w:szCs w:val="26"/>
                        </w:rPr>
                        <w:t>INSTITUT PERTANIAN BOGOR</w:t>
                      </w:r>
                    </w:p>
                    <w:p w:rsidR="00664207" w:rsidRPr="00EB7D2E" w:rsidRDefault="00664207" w:rsidP="00EB7D2E">
                      <w:pPr>
                        <w:ind w:firstLine="0"/>
                        <w:jc w:val="center"/>
                        <w:rPr>
                          <w:b/>
                          <w:sz w:val="26"/>
                          <w:szCs w:val="26"/>
                        </w:rPr>
                      </w:pPr>
                      <w:r w:rsidRPr="00EB7D2E">
                        <w:rPr>
                          <w:b/>
                          <w:sz w:val="26"/>
                          <w:szCs w:val="26"/>
                        </w:rPr>
                        <w:t>BOGOR</w:t>
                      </w:r>
                    </w:p>
                    <w:p w:rsidR="00664207" w:rsidRPr="00D47207" w:rsidRDefault="00664207" w:rsidP="00EB7D2E">
                      <w:pPr>
                        <w:ind w:firstLine="0"/>
                        <w:jc w:val="center"/>
                        <w:rPr>
                          <w:b/>
                          <w:sz w:val="26"/>
                          <w:szCs w:val="26"/>
                        </w:rPr>
                      </w:pPr>
                      <w:r w:rsidRPr="00EB7D2E">
                        <w:rPr>
                          <w:b/>
                          <w:sz w:val="26"/>
                          <w:szCs w:val="26"/>
                        </w:rPr>
                        <w:t>20</w:t>
                      </w:r>
                      <w:r>
                        <w:rPr>
                          <w:b/>
                          <w:sz w:val="26"/>
                          <w:szCs w:val="26"/>
                        </w:rPr>
                        <w:t>21</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Default="00664207" w:rsidP="00BF0D48">
                            <w:pPr>
                              <w:ind w:firstLine="0"/>
                              <w:jc w:val="center"/>
                              <w:rPr>
                                <w:b/>
                                <w:sz w:val="28"/>
                              </w:rPr>
                            </w:pPr>
                            <w:r>
                              <w:rPr>
                                <w:b/>
                                <w:sz w:val="28"/>
                              </w:rPr>
                              <w:t>PEMBANGUNAN INFRASTRUKTUR JARINGAN SISTEM PELAYANAN MASYARAKAT MISKIN BERBASIS WEB</w:t>
                            </w:r>
                          </w:p>
                          <w:p w:rsidR="00664207" w:rsidRPr="003D159E" w:rsidRDefault="00664207" w:rsidP="00BF0D48">
                            <w:pPr>
                              <w:ind w:firstLine="0"/>
                              <w:jc w:val="center"/>
                              <w:rPr>
                                <w:b/>
                                <w:sz w:val="28"/>
                              </w:rPr>
                            </w:pPr>
                            <w:r>
                              <w:rPr>
                                <w:b/>
                                <w:sz w:val="28"/>
                              </w:rPr>
                              <w:t>DI KANTOR DESA LANGONSARI, KAB. BANDUNG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" o:allowoverlap="f" stroked="f">
                <v:textbox style="mso-fit-shape-to-text:t" inset="0,0,0,0">
                  <w:txbxContent>
                    <w:p w:rsidR="00664207" w:rsidRDefault="00664207" w:rsidP="00BF0D48">
                      <w:pPr>
                        <w:ind w:firstLine="0"/>
                        <w:jc w:val="center"/>
                        <w:rPr>
                          <w:b/>
                          <w:sz w:val="28"/>
                        </w:rPr>
                      </w:pPr>
                      <w:r>
                        <w:rPr>
                          <w:b/>
                          <w:sz w:val="28"/>
                        </w:rPr>
                        <w:t>PEMBANGUNAN INFRASTRUKTUR JARINGAN SISTEM PELAYANAN MASYARAKAT MISKIN BERBASIS WEB</w:t>
                      </w:r>
                    </w:p>
                    <w:p w:rsidR="00664207" w:rsidRPr="003D159E" w:rsidRDefault="00664207" w:rsidP="00BF0D48">
                      <w:pPr>
                        <w:ind w:firstLine="0"/>
                        <w:jc w:val="center"/>
                        <w:rPr>
                          <w:b/>
                          <w:sz w:val="28"/>
                        </w:rPr>
                      </w:pPr>
                      <w:r>
                        <w:rPr>
                          <w:b/>
                          <w:sz w:val="28"/>
                        </w:rPr>
                        <w:t>DI KANTOR DESA LANGONSARI, KAB. BANDUNG</w:t>
                      </w:r>
                    </w:p>
                  </w:txbxContent>
                </v:textbox>
                <w10:wrap anchorx="page" anchory="page"/>
              </v:shape>
            </w:pict>
          </mc:Fallback>
        </mc:AlternateContent>
      </w:r>
      <w:r w:rsidR="002A32FD">
        <w:br w:type="page"/>
      </w:r>
    </w:p>
    <w:p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6C5B0C6" wp14:editId="191B8941">
                <wp:simplePos x="0" y="0"/>
                <wp:positionH relativeFrom="margin">
                  <wp:posOffset>8890</wp:posOffset>
                </wp:positionH>
                <wp:positionV relativeFrom="margin">
                  <wp:posOffset>7942884</wp:posOffset>
                </wp:positionV>
                <wp:extent cx="6224270" cy="949325"/>
                <wp:effectExtent l="0" t="0" r="5080" b="0"/>
                <wp:wrapThrough wrapText="bothSides">
                  <wp:wrapPolygon edited="0">
                    <wp:start x="0" y="0"/>
                    <wp:lineTo x="0" y="18783"/>
                    <wp:lineTo x="21552" y="18783"/>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207" w:rsidRPr="00D47207" w:rsidRDefault="00664207"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6C5B0C6" id="_x0000_s1033" type="#_x0000_t202" style="position:absolute;left:0;text-align:left;margin-left:.7pt;margin-top:625.4pt;width:490.1pt;height:7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" stroked="f">
                <v:textbox style="mso-fit-shape-to-text:t" inset="0,0,0,0">
                  <w:txbxContent>
                    <w:p w:rsidR="00664207" w:rsidRPr="00D47207" w:rsidRDefault="00664207" w:rsidP="00D3415C">
                      <w:pPr>
                        <w:ind w:left="3600" w:hanging="3600"/>
                        <w:jc w:val="left"/>
                        <w:rPr>
                          <w:b/>
                          <w:sz w:val="26"/>
                          <w:szCs w:val="26"/>
                        </w:rPr>
                      </w:pPr>
                      <w:r w:rsidRPr="00454E09">
                        <w:t xml:space="preserve">Penguji pada ujian </w:t>
                      </w:r>
                      <w:r w:rsidRPr="0045741F">
                        <w:t>L</w:t>
                      </w:r>
                      <w:r w:rsidRPr="00454E09">
                        <w:t xml:space="preserve">aporan </w:t>
                      </w:r>
                      <w:r w:rsidRPr="0045741F">
                        <w:t>A</w:t>
                      </w:r>
                      <w:r w:rsidRPr="00454E09">
                        <w:t xml:space="preserve">khir: </w:t>
                      </w:r>
                      <w:r w:rsidRPr="00BF0D48">
                        <w:rPr>
                          <w:b/>
                          <w:u w:val="single"/>
                        </w:rPr>
                        <w:t>Nama lengkap dan gelar</w:t>
                      </w:r>
                    </w:p>
                  </w:txbxContent>
                </v:textbox>
                <w10:wrap type="through" anchorx="margin" anchory="margin"/>
              </v:shape>
            </w:pict>
          </mc:Fallback>
        </mc:AlternateContent>
      </w:r>
      <w:r w:rsidR="00EB7D2E">
        <w:br w:type="page"/>
      </w:r>
    </w:p>
    <w:p w:rsidR="00320F11" w:rsidRDefault="00320F11">
      <w:pPr>
        <w:spacing w:after="200" w:line="276" w:lineRule="auto"/>
        <w:ind w:firstLine="0"/>
        <w:jc w:val="left"/>
      </w:pPr>
      <w:r>
        <w:lastRenderedPageBreak/>
        <w:br w:type="page"/>
      </w:r>
    </w:p>
    <w:p w:rsidR="00320F11" w:rsidRDefault="00320F11" w:rsidP="00A109BE">
      <w:pPr>
        <w:tabs>
          <w:tab w:val="left" w:pos="1418"/>
        </w:tabs>
        <w:ind w:left="1560" w:hanging="1560"/>
        <w:jc w:val="left"/>
      </w:pPr>
      <w:r>
        <w:rPr>
          <w:lang w:val="id-ID"/>
        </w:rPr>
        <w:lastRenderedPageBreak/>
        <w:t>Judul</w:t>
      </w:r>
      <w:r>
        <w:t xml:space="preserve"> </w:t>
      </w:r>
      <w:r w:rsidR="00152943">
        <w:rPr>
          <w:lang w:val="id-ID"/>
        </w:rPr>
        <w:t>Laporan</w:t>
      </w:r>
      <w:r>
        <w:tab/>
      </w:r>
      <w:r w:rsidRPr="00736867">
        <w:rPr>
          <w:lang w:val="id-ID"/>
        </w:rPr>
        <w:t>:</w:t>
      </w:r>
      <w:r>
        <w:t xml:space="preserve"> </w:t>
      </w:r>
      <w:r w:rsidR="00BF0D48">
        <w:t>Pembangunan Infrastruktur Jaringan Pelayanan Masyarakat Miskin Berbasis Web di Kantor Desa Langonsari, Kab. Bandung</w:t>
      </w:r>
    </w:p>
    <w:p w:rsidR="00320F11" w:rsidRPr="00BF0D48" w:rsidRDefault="00320F11" w:rsidP="000D3267">
      <w:pPr>
        <w:tabs>
          <w:tab w:val="left" w:pos="1418"/>
        </w:tabs>
        <w:ind w:left="1560" w:hanging="1560"/>
        <w:jc w:val="left"/>
      </w:pPr>
      <w:r w:rsidRPr="00736867">
        <w:rPr>
          <w:lang w:val="id-ID"/>
        </w:rPr>
        <w:t>Nama</w:t>
      </w:r>
      <w:r>
        <w:tab/>
      </w:r>
      <w:r w:rsidRPr="00736867">
        <w:rPr>
          <w:lang w:val="id-ID"/>
        </w:rPr>
        <w:t>:</w:t>
      </w:r>
      <w:r>
        <w:tab/>
      </w:r>
      <w:r w:rsidR="00BF0D48">
        <w:t>Esto Triramdani Nurlustiawan</w:t>
      </w:r>
    </w:p>
    <w:p w:rsidR="00320F11" w:rsidRPr="00BF0D48" w:rsidRDefault="00320F11" w:rsidP="000D3267">
      <w:pPr>
        <w:tabs>
          <w:tab w:val="left" w:pos="1418"/>
        </w:tabs>
        <w:ind w:left="1560" w:hanging="1560"/>
        <w:jc w:val="left"/>
      </w:pPr>
      <w:r w:rsidRPr="00736867">
        <w:rPr>
          <w:lang w:val="id-ID"/>
        </w:rPr>
        <w:t>NIM</w:t>
      </w:r>
      <w:r>
        <w:tab/>
      </w:r>
      <w:r w:rsidRPr="00736867">
        <w:rPr>
          <w:lang w:val="id-ID"/>
        </w:rPr>
        <w:t>:</w:t>
      </w:r>
      <w:r>
        <w:tab/>
      </w:r>
      <w:r w:rsidR="00BF0D48">
        <w:t>J3D118129</w:t>
      </w: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Disetujui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rsidTr="005E67F0">
        <w:trPr>
          <w:trHeight w:val="964"/>
        </w:trPr>
        <w:tc>
          <w:tcPr>
            <w:tcW w:w="4820" w:type="dxa"/>
            <w:vAlign w:val="center"/>
          </w:tcPr>
          <w:p w:rsidR="00EB7D2E" w:rsidRDefault="00EB7D2E" w:rsidP="00D3415C">
            <w:pPr>
              <w:ind w:firstLine="0"/>
            </w:pPr>
            <w:r w:rsidRPr="00454E09">
              <w:t>Pembimbing:</w:t>
            </w:r>
          </w:p>
          <w:p w:rsidR="00EB7D2E" w:rsidRDefault="00BF0D48" w:rsidP="005E67F0">
            <w:pPr>
              <w:ind w:left="171" w:firstLine="0"/>
              <w:jc w:val="left"/>
            </w:pPr>
            <w:r>
              <w:t xml:space="preserve">Dr. Ir. Sri </w:t>
            </w:r>
            <w:proofErr w:type="spellStart"/>
            <w:r>
              <w:t>Wahjuni</w:t>
            </w:r>
            <w:proofErr w:type="spellEnd"/>
            <w:r>
              <w:t xml:space="preserve">, </w:t>
            </w:r>
            <w:proofErr w:type="gramStart"/>
            <w:r>
              <w:t>M.T</w:t>
            </w:r>
            <w:proofErr w:type="gramEnd"/>
          </w:p>
        </w:tc>
        <w:tc>
          <w:tcPr>
            <w:tcW w:w="3827" w:type="dxa"/>
            <w:vAlign w:val="center"/>
          </w:tcPr>
          <w:p w:rsidR="00EB7D2E" w:rsidRPr="00EB7D2E" w:rsidRDefault="00593AB1" w:rsidP="0074116E">
            <w:pPr>
              <w:jc w:val="center"/>
              <w:rPr>
                <w:u w:val="single"/>
              </w:rPr>
            </w:pPr>
            <w:r w:rsidRPr="00EB7D2E">
              <w:rPr>
                <w:u w:val="single"/>
              </w:rPr>
              <w:t>__________________</w:t>
            </w:r>
          </w:p>
        </w:tc>
      </w:tr>
    </w:tbl>
    <w:p w:rsidR="00EB7D2E" w:rsidRDefault="00EB7D2E" w:rsidP="00BF0D48">
      <w:pPr>
        <w:ind w:firstLine="0"/>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p>
    <w:p w:rsidR="00EB7D2E" w:rsidRPr="00454E09" w:rsidRDefault="00EB7D2E" w:rsidP="00EB7D2E">
      <w:pPr>
        <w:jc w:val="center"/>
      </w:pPr>
      <w:r w:rsidRPr="00454E09">
        <w:t>Diketahui oleh</w:t>
      </w:r>
    </w:p>
    <w:p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rsidTr="00EB7D2E">
        <w:trPr>
          <w:trHeight w:val="964"/>
        </w:trPr>
        <w:tc>
          <w:tcPr>
            <w:tcW w:w="5387" w:type="dxa"/>
            <w:vAlign w:val="center"/>
          </w:tcPr>
          <w:p w:rsidR="00EB7D2E" w:rsidRDefault="00EB7D2E" w:rsidP="005E67F0">
            <w:pPr>
              <w:ind w:firstLine="0"/>
            </w:pPr>
            <w:r w:rsidRPr="0045741F">
              <w:t>Ketua Program Studi</w:t>
            </w:r>
            <w:r w:rsidRPr="00454E09">
              <w:t>:</w:t>
            </w:r>
          </w:p>
          <w:p w:rsidR="00EB7D2E" w:rsidRDefault="00BF0D48" w:rsidP="004148C0">
            <w:pPr>
              <w:ind w:firstLine="171"/>
            </w:pPr>
            <w:r>
              <w:t xml:space="preserve">Dr. Shelvie </w:t>
            </w:r>
            <w:proofErr w:type="spellStart"/>
            <w:r>
              <w:t>Nidya</w:t>
            </w:r>
            <w:proofErr w:type="spellEnd"/>
            <w:r>
              <w:t xml:space="preserve"> </w:t>
            </w:r>
            <w:proofErr w:type="spellStart"/>
            <w:r>
              <w:t>Neyman</w:t>
            </w:r>
            <w:proofErr w:type="spellEnd"/>
            <w:r w:rsidR="00944AD8">
              <w:t xml:space="preserve">, </w:t>
            </w:r>
            <w:proofErr w:type="spellStart"/>
            <w:proofErr w:type="gramStart"/>
            <w:r w:rsidR="00944AD8">
              <w:t>S.Kom</w:t>
            </w:r>
            <w:proofErr w:type="spellEnd"/>
            <w:proofErr w:type="gramEnd"/>
            <w:r w:rsidR="00944AD8">
              <w:t xml:space="preserve">., </w:t>
            </w:r>
            <w:proofErr w:type="spellStart"/>
            <w:r w:rsidR="00944AD8">
              <w:t>M.Si</w:t>
            </w:r>
            <w:proofErr w:type="spellEnd"/>
            <w:r w:rsidR="00944AD8">
              <w:t>.</w:t>
            </w:r>
          </w:p>
          <w:p w:rsidR="00EB7D2E" w:rsidRDefault="00EB7D2E" w:rsidP="004148C0">
            <w:pPr>
              <w:ind w:firstLine="171"/>
            </w:pPr>
            <w:r w:rsidRPr="00454E09">
              <w:t>NIP</w:t>
            </w:r>
            <w:r w:rsidR="00BF0D48">
              <w:t xml:space="preserve"> </w:t>
            </w:r>
            <w:r w:rsidR="000F64D8" w:rsidRPr="000F64D8">
              <w:t>19770206 200501 2 002</w:t>
            </w:r>
          </w:p>
        </w:tc>
        <w:tc>
          <w:tcPr>
            <w:tcW w:w="2944" w:type="dxa"/>
            <w:vAlign w:val="center"/>
          </w:tcPr>
          <w:p w:rsidR="00EB7D2E" w:rsidRPr="00EB7D2E" w:rsidRDefault="00593AB1" w:rsidP="0074116E">
            <w:pPr>
              <w:jc w:val="center"/>
              <w:rPr>
                <w:u w:val="single"/>
              </w:rPr>
            </w:pPr>
            <w:r w:rsidRPr="00EB7D2E">
              <w:rPr>
                <w:u w:val="single"/>
              </w:rPr>
              <w:t>__________________</w:t>
            </w:r>
          </w:p>
        </w:tc>
      </w:tr>
      <w:tr w:rsidR="00EB7D2E" w:rsidTr="00EB7D2E">
        <w:trPr>
          <w:trHeight w:val="964"/>
        </w:trPr>
        <w:tc>
          <w:tcPr>
            <w:tcW w:w="5387" w:type="dxa"/>
            <w:vAlign w:val="center"/>
          </w:tcPr>
          <w:p w:rsidR="00EB7D2E" w:rsidRDefault="00EB7D2E" w:rsidP="005E67F0">
            <w:pPr>
              <w:ind w:firstLine="0"/>
            </w:pPr>
            <w:r>
              <w:t xml:space="preserve">Dekan Sekolah </w:t>
            </w:r>
            <w:proofErr w:type="spellStart"/>
            <w:r>
              <w:t>Vokasi</w:t>
            </w:r>
            <w:proofErr w:type="spellEnd"/>
            <w:r w:rsidRPr="00454E09">
              <w:t>:</w:t>
            </w:r>
          </w:p>
          <w:p w:rsidR="000F64D8" w:rsidRDefault="000F64D8" w:rsidP="000F64D8">
            <w:pPr>
              <w:ind w:firstLine="0"/>
              <w:jc w:val="left"/>
            </w:pPr>
            <w:r>
              <w:t xml:space="preserve">  </w:t>
            </w:r>
            <w:r w:rsidRPr="000F64D8">
              <w:t xml:space="preserve">Dr. Ir. </w:t>
            </w:r>
            <w:proofErr w:type="spellStart"/>
            <w:r w:rsidRPr="000F64D8">
              <w:t>Arief</w:t>
            </w:r>
            <w:proofErr w:type="spellEnd"/>
            <w:r w:rsidRPr="000F64D8">
              <w:t xml:space="preserve"> </w:t>
            </w:r>
            <w:proofErr w:type="spellStart"/>
            <w:r w:rsidRPr="000F64D8">
              <w:t>Daryanto</w:t>
            </w:r>
            <w:proofErr w:type="spellEnd"/>
            <w:r w:rsidRPr="000F64D8">
              <w:t xml:space="preserve">, </w:t>
            </w:r>
            <w:proofErr w:type="spellStart"/>
            <w:proofErr w:type="gramStart"/>
            <w:r w:rsidRPr="000F64D8">
              <w:t>M.Ec</w:t>
            </w:r>
            <w:proofErr w:type="spellEnd"/>
            <w:proofErr w:type="gramEnd"/>
          </w:p>
          <w:p w:rsidR="00EB7D2E" w:rsidRPr="00454E09" w:rsidRDefault="000F64D8" w:rsidP="000F64D8">
            <w:pPr>
              <w:ind w:firstLine="0"/>
              <w:jc w:val="left"/>
            </w:pPr>
            <w:r>
              <w:t xml:space="preserve">  </w:t>
            </w:r>
            <w:r w:rsidR="00EB7D2E" w:rsidRPr="00454E09">
              <w:t>NIP</w:t>
            </w:r>
            <w:r>
              <w:t xml:space="preserve"> </w:t>
            </w:r>
            <w:r w:rsidRPr="000F64D8">
              <w:t>19610618</w:t>
            </w:r>
            <w:r w:rsidR="008B5680">
              <w:t xml:space="preserve"> </w:t>
            </w:r>
            <w:r w:rsidRPr="000F64D8">
              <w:t>198609</w:t>
            </w:r>
            <w:r w:rsidR="008B5680">
              <w:t xml:space="preserve"> </w:t>
            </w:r>
            <w:r w:rsidRPr="000F64D8">
              <w:t>1</w:t>
            </w:r>
            <w:r w:rsidR="008B5680">
              <w:t xml:space="preserve"> </w:t>
            </w:r>
            <w:r w:rsidRPr="000F64D8">
              <w:t>001</w:t>
            </w:r>
          </w:p>
        </w:tc>
        <w:tc>
          <w:tcPr>
            <w:tcW w:w="2944" w:type="dxa"/>
            <w:vAlign w:val="center"/>
          </w:tcPr>
          <w:p w:rsidR="00EB7D2E" w:rsidRPr="00EB7D2E" w:rsidRDefault="00593AB1" w:rsidP="0074116E">
            <w:pPr>
              <w:jc w:val="center"/>
              <w:rPr>
                <w:u w:val="single"/>
              </w:rPr>
            </w:pPr>
            <w:r w:rsidRPr="00EB7D2E">
              <w:rPr>
                <w:u w:val="single"/>
              </w:rPr>
              <w:t>__________________</w:t>
            </w:r>
          </w:p>
        </w:tc>
      </w:tr>
    </w:tbl>
    <w:p w:rsidR="001A67AE" w:rsidRDefault="001A67AE" w:rsidP="001A67AE">
      <w:pPr>
        <w:tabs>
          <w:tab w:val="center" w:pos="4680"/>
          <w:tab w:val="right" w:pos="9360"/>
        </w:tabs>
        <w:ind w:firstLine="0"/>
      </w:pPr>
    </w:p>
    <w:p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CCA1CDF" wp14:editId="70C295A3">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664207" w:rsidTr="00BE19C4">
                              <w:tc>
                                <w:tcPr>
                                  <w:tcW w:w="4820" w:type="dxa"/>
                                </w:tcPr>
                                <w:p w:rsidR="00664207" w:rsidRDefault="00664207" w:rsidP="001A67AE">
                                  <w:pPr>
                                    <w:tabs>
                                      <w:tab w:val="center" w:pos="4680"/>
                                      <w:tab w:val="right" w:pos="9360"/>
                                    </w:tabs>
                                    <w:ind w:left="171"/>
                                    <w:rPr>
                                      <w:color w:val="000000"/>
                                    </w:rPr>
                                  </w:pPr>
                                  <w:r w:rsidRPr="00454E09">
                                    <w:rPr>
                                      <w:color w:val="000000"/>
                                    </w:rPr>
                                    <w:t>Tanggal Ujian:</w:t>
                                  </w:r>
                                </w:p>
                                <w:p w:rsidR="00664207" w:rsidRDefault="00664207"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664207" w:rsidRDefault="00664207" w:rsidP="001A67AE">
                                  <w:pPr>
                                    <w:tabs>
                                      <w:tab w:val="center" w:pos="4680"/>
                                      <w:tab w:val="right" w:pos="9360"/>
                                    </w:tabs>
                                    <w:ind w:left="176" w:firstLine="0"/>
                                    <w:rPr>
                                      <w:color w:val="000000"/>
                                    </w:rPr>
                                  </w:pPr>
                                  <w:r w:rsidRPr="00454E09">
                                    <w:rPr>
                                      <w:color w:val="000000"/>
                                    </w:rPr>
                                    <w:t>Tanggal Lulus:</w:t>
                                  </w:r>
                                </w:p>
                                <w:p w:rsidR="00664207" w:rsidRDefault="00664207"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664207" w:rsidRPr="00D47207" w:rsidRDefault="00664207"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CA1CDF"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z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664207" w:rsidTr="00BE19C4">
                        <w:tc>
                          <w:tcPr>
                            <w:tcW w:w="4820" w:type="dxa"/>
                          </w:tcPr>
                          <w:p w:rsidR="00664207" w:rsidRDefault="00664207" w:rsidP="001A67AE">
                            <w:pPr>
                              <w:tabs>
                                <w:tab w:val="center" w:pos="4680"/>
                                <w:tab w:val="right" w:pos="9360"/>
                              </w:tabs>
                              <w:ind w:left="171"/>
                              <w:rPr>
                                <w:color w:val="000000"/>
                              </w:rPr>
                            </w:pPr>
                            <w:r w:rsidRPr="00454E09">
                              <w:rPr>
                                <w:color w:val="000000"/>
                              </w:rPr>
                              <w:t>Tanggal Ujian:</w:t>
                            </w:r>
                          </w:p>
                          <w:p w:rsidR="00664207" w:rsidRDefault="00664207" w:rsidP="001A67AE">
                            <w:pPr>
                              <w:tabs>
                                <w:tab w:val="center" w:pos="4680"/>
                                <w:tab w:val="right" w:pos="9360"/>
                              </w:tabs>
                              <w:ind w:left="171"/>
                            </w:pPr>
                            <w:r w:rsidRPr="00454E09">
                              <w:rPr>
                                <w:color w:val="000000"/>
                                <w:sz w:val="18"/>
                                <w:szCs w:val="18"/>
                              </w:rPr>
                              <w:t xml:space="preserve">(tanggal pelaksanaan </w:t>
                            </w:r>
                            <w:proofErr w:type="gramStart"/>
                            <w:r w:rsidRPr="00454E09">
                              <w:rPr>
                                <w:color w:val="000000"/>
                                <w:sz w:val="18"/>
                                <w:szCs w:val="18"/>
                              </w:rPr>
                              <w:t xml:space="preserve">ujian)   </w:t>
                            </w:r>
                            <w:proofErr w:type="gramEnd"/>
                            <w:r w:rsidRPr="00454E09">
                              <w:rPr>
                                <w:color w:val="000000"/>
                                <w:sz w:val="18"/>
                                <w:szCs w:val="18"/>
                              </w:rPr>
                              <w:t xml:space="preserve">  </w:t>
                            </w:r>
                          </w:p>
                        </w:tc>
                        <w:tc>
                          <w:tcPr>
                            <w:tcW w:w="4269" w:type="dxa"/>
                          </w:tcPr>
                          <w:p w:rsidR="00664207" w:rsidRDefault="00664207" w:rsidP="001A67AE">
                            <w:pPr>
                              <w:tabs>
                                <w:tab w:val="center" w:pos="4680"/>
                                <w:tab w:val="right" w:pos="9360"/>
                              </w:tabs>
                              <w:ind w:left="176" w:firstLine="0"/>
                              <w:rPr>
                                <w:color w:val="000000"/>
                              </w:rPr>
                            </w:pPr>
                            <w:r w:rsidRPr="00454E09">
                              <w:rPr>
                                <w:color w:val="000000"/>
                              </w:rPr>
                              <w:t>Tanggal Lulus:</w:t>
                            </w:r>
                          </w:p>
                          <w:p w:rsidR="00664207" w:rsidRDefault="00664207" w:rsidP="001A67AE">
                            <w:pPr>
                              <w:tabs>
                                <w:tab w:val="center" w:pos="4680"/>
                                <w:tab w:val="right" w:pos="9360"/>
                              </w:tabs>
                              <w:ind w:left="176" w:firstLine="0"/>
                            </w:pPr>
                            <w:r w:rsidRPr="00454E09">
                              <w:rPr>
                                <w:color w:val="000000"/>
                                <w:sz w:val="18"/>
                                <w:szCs w:val="18"/>
                              </w:rPr>
                              <w:t>(tanggal penandatanganan oleh</w:t>
                            </w:r>
                            <w:r w:rsidRPr="0045741F">
                              <w:rPr>
                                <w:color w:val="000000"/>
                                <w:sz w:val="18"/>
                              </w:rPr>
                              <w:t xml:space="preserve"> </w:t>
                            </w:r>
                            <w:r w:rsidRPr="00454E09">
                              <w:rPr>
                                <w:sz w:val="18"/>
                                <w:szCs w:val="18"/>
                              </w:rPr>
                              <w:t>Dekan Sekolah Vokasi)</w:t>
                            </w:r>
                          </w:p>
                        </w:tc>
                      </w:tr>
                    </w:tbl>
                    <w:p w:rsidR="00664207" w:rsidRPr="00D47207" w:rsidRDefault="00664207" w:rsidP="001A67AE">
                      <w:pPr>
                        <w:ind w:firstLine="0"/>
                        <w:rPr>
                          <w:b/>
                          <w:sz w:val="26"/>
                          <w:szCs w:val="26"/>
                        </w:rPr>
                      </w:pPr>
                    </w:p>
                  </w:txbxContent>
                </v:textbox>
                <w10:wrap anchorx="page" anchory="margin"/>
              </v:shape>
            </w:pict>
          </mc:Fallback>
        </mc:AlternateConten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4148C0" w:rsidRDefault="004148C0" w:rsidP="00F54F6F">
      <w:pPr>
        <w:ind w:firstLine="0"/>
        <w:jc w:val="center"/>
        <w:rPr>
          <w:b/>
          <w:sz w:val="28"/>
          <w:szCs w:val="28"/>
        </w:rPr>
      </w:pPr>
    </w:p>
    <w:p w:rsidR="00EB7D2E" w:rsidRDefault="00EB7D2E" w:rsidP="00EB7D2E">
      <w:pPr>
        <w:pStyle w:val="Paragraf"/>
      </w:pPr>
      <w:r>
        <w:t>Puji dan syukur penulis panjatkan kepada Allah subhanaahu wa ta’ala atas segala karunia-Nya sehingga karya ilmiah ini berhasil diselesaikan. Tema yang dipilih dalam</w:t>
      </w:r>
      <w:r w:rsidR="001128CC">
        <w:rPr>
          <w:lang w:val="en-US"/>
        </w:rPr>
        <w:t xml:space="preserve"> Praktik Kerja Lapangan (PKL)</w:t>
      </w:r>
      <w:r>
        <w:t xml:space="preserve"> yang dilaksanakan sejak bulan </w:t>
      </w:r>
      <w:r w:rsidR="00852E11">
        <w:rPr>
          <w:lang w:val="en-US"/>
        </w:rPr>
        <w:t>Februari</w:t>
      </w:r>
      <w:r>
        <w:t xml:space="preserve"> 20</w:t>
      </w:r>
      <w:r w:rsidR="00852E11">
        <w:rPr>
          <w:lang w:val="en-US"/>
        </w:rPr>
        <w:t>21</w:t>
      </w:r>
      <w:r>
        <w:t xml:space="preserve"> sampai bulan </w:t>
      </w:r>
      <w:r w:rsidR="00852E11">
        <w:rPr>
          <w:lang w:val="en-US"/>
        </w:rPr>
        <w:t>April</w:t>
      </w:r>
      <w:r>
        <w:t xml:space="preserve"> 20</w:t>
      </w:r>
      <w:r w:rsidR="00852E11">
        <w:rPr>
          <w:lang w:val="en-US"/>
        </w:rPr>
        <w:t>21</w:t>
      </w:r>
      <w:r>
        <w:t xml:space="preserve"> ini ialah </w:t>
      </w:r>
      <w:r w:rsidR="00852E11">
        <w:rPr>
          <w:lang w:val="en-US"/>
        </w:rPr>
        <w:t>jaringan komputer</w:t>
      </w:r>
      <w:r>
        <w:t>, dengan judul “</w:t>
      </w:r>
      <w:r w:rsidR="00852E11">
        <w:rPr>
          <w:lang w:val="en-US"/>
        </w:rPr>
        <w:t>Pembangunan Infrastruktur Jaringan Sistem Pelayanan Masyarakat Miskin Berbasis Web di Kantor Desa Langonsari, Kab. Bandung</w:t>
      </w:r>
      <w:r>
        <w:t>”.</w:t>
      </w:r>
    </w:p>
    <w:p w:rsidR="00EB7D2E" w:rsidRDefault="00EB7D2E" w:rsidP="001128CC">
      <w:r>
        <w:t xml:space="preserve">Terima kasih penulis ucapkan kepada pembimbing, </w:t>
      </w:r>
      <w:r w:rsidR="00852E11">
        <w:t xml:space="preserve">Dr. Ir. Sri </w:t>
      </w:r>
      <w:proofErr w:type="spellStart"/>
      <w:r w:rsidR="00852E11">
        <w:t>Wahjuni</w:t>
      </w:r>
      <w:proofErr w:type="spellEnd"/>
      <w:r w:rsidR="00852E11">
        <w:t>, M.T.,</w:t>
      </w:r>
      <w:r>
        <w:t xml:space="preserve"> yang telah membimbing dan banyak memberi saran</w:t>
      </w:r>
      <w:r w:rsidR="001128CC">
        <w:t xml:space="preserve"> dalam kegiatan PKL maupun penulisan Laporan Akhir</w:t>
      </w:r>
      <w:r>
        <w:t>. Ucapan terima kasih juga disampaikan kepada pembimbing akademik, moderator seminar, dan penguji luar komisi pembimbing. Di samping itu, penghargaan penulis sampaikan kepada</w:t>
      </w:r>
      <w:r w:rsidR="001128CC">
        <w:t xml:space="preserve"> E. </w:t>
      </w:r>
      <w:proofErr w:type="spellStart"/>
      <w:r w:rsidR="001128CC">
        <w:t>Wiharsa</w:t>
      </w:r>
      <w:proofErr w:type="spellEnd"/>
      <w:r w:rsidR="001128CC">
        <w:t xml:space="preserve"> selaku Kepala Desa </w:t>
      </w:r>
      <w:proofErr w:type="spellStart"/>
      <w:r w:rsidR="001128CC">
        <w:t>Langosari</w:t>
      </w:r>
      <w:proofErr w:type="spellEnd"/>
      <w:r w:rsidR="001128CC">
        <w:t xml:space="preserve"> yang telah mengizinkan penulis melaksanakan PKL di Kantor Desa Langonsari, </w:t>
      </w:r>
      <w:proofErr w:type="spellStart"/>
      <w:r w:rsidR="001128CC">
        <w:t>Suryana</w:t>
      </w:r>
      <w:proofErr w:type="spellEnd"/>
      <w:r w:rsidR="001128CC">
        <w:t xml:space="preserve"> </w:t>
      </w:r>
      <w:proofErr w:type="spellStart"/>
      <w:r w:rsidR="001128CC">
        <w:t>Nursolidah</w:t>
      </w:r>
      <w:proofErr w:type="spellEnd"/>
      <w:r w:rsidR="001128CC">
        <w:t>, S.T. selaku pembimbing lapangan yang telah memberi banyak pengetahuan kepada penulis baik</w:t>
      </w:r>
      <w:r w:rsidR="008D2C16">
        <w:t xml:space="preserve"> </w:t>
      </w:r>
      <w:r w:rsidR="008D2C16" w:rsidRPr="008D2C16">
        <w:rPr>
          <w:i/>
        </w:rPr>
        <w:t>soft</w:t>
      </w:r>
      <w:r w:rsidR="008D2C16">
        <w:t xml:space="preserve"> </w:t>
      </w:r>
      <w:r w:rsidR="008D2C16" w:rsidRPr="008D2C16">
        <w:rPr>
          <w:i/>
        </w:rPr>
        <w:t>skill</w:t>
      </w:r>
      <w:r w:rsidR="008D2C16">
        <w:t xml:space="preserve"> maupun </w:t>
      </w:r>
      <w:r w:rsidR="008D2C16" w:rsidRPr="008D2C16">
        <w:rPr>
          <w:i/>
        </w:rPr>
        <w:t>hard skill</w:t>
      </w:r>
      <w:r w:rsidR="001128CC">
        <w:t>. Terima kasih penulis ucapkan juga kepada kedua orang tua dan keluarga, baik keluarga di rumah maupun keluarga di Asrama Felicia IPB</w:t>
      </w:r>
      <w:r w:rsidR="00E932E6">
        <w:t xml:space="preserve"> dan kawan-kawan di Teknik Komputer SV IPB angkatan 55</w:t>
      </w:r>
      <w:r w:rsidR="001128CC">
        <w:t>, yang selalu mengiringi penulis berproses menjadi lebih baik lagi.</w:t>
      </w:r>
    </w:p>
    <w:p w:rsidR="009E166F" w:rsidRPr="006E797A" w:rsidRDefault="00EB7D2E" w:rsidP="00EB7D2E">
      <w:pPr>
        <w:pStyle w:val="Paragraf"/>
      </w:pPr>
      <w:r>
        <w:t>Semoga karya ilmiah ini bermanfaat bagi pihak yang membutuhkan dan bagi kemajuan ilmu pengetahuan.</w:t>
      </w:r>
      <w:r w:rsidR="009E166F" w:rsidRPr="006E797A">
        <w:t>.</w:t>
      </w:r>
    </w:p>
    <w:p w:rsidR="009E166F" w:rsidRPr="008F3EDB" w:rsidRDefault="009E166F" w:rsidP="009E166F">
      <w:pPr>
        <w:pStyle w:val="BodyTextIndent"/>
      </w:pPr>
    </w:p>
    <w:p w:rsidR="009E166F" w:rsidRPr="006E797A" w:rsidRDefault="009E166F" w:rsidP="009E166F">
      <w:pPr>
        <w:pStyle w:val="BodyTextIndent"/>
        <w:rPr>
          <w:lang w:val="id-ID"/>
        </w:rPr>
      </w:pPr>
    </w:p>
    <w:p w:rsidR="00EB7D2E" w:rsidRPr="00A35D54" w:rsidRDefault="00EB7D2E" w:rsidP="00EB7D2E">
      <w:pPr>
        <w:pStyle w:val="NoSpacing"/>
        <w:ind w:firstLine="0"/>
        <w:jc w:val="right"/>
      </w:pPr>
      <w:r w:rsidRPr="00EB7D2E">
        <w:rPr>
          <w:lang w:val="id-ID"/>
        </w:rPr>
        <w:t xml:space="preserve">Bogor, </w:t>
      </w:r>
      <w:r w:rsidR="00A35D54">
        <w:t>April 2021</w:t>
      </w:r>
    </w:p>
    <w:p w:rsidR="00EB7D2E" w:rsidRPr="00EB7D2E" w:rsidRDefault="00EB7D2E" w:rsidP="00EB7D2E">
      <w:pPr>
        <w:pStyle w:val="NoSpacing"/>
        <w:ind w:firstLine="0"/>
        <w:jc w:val="right"/>
        <w:rPr>
          <w:lang w:val="id-ID"/>
        </w:rPr>
      </w:pPr>
    </w:p>
    <w:p w:rsidR="00F54F6F" w:rsidRPr="008D2C16" w:rsidRDefault="008D2C16" w:rsidP="00EB7D2E">
      <w:pPr>
        <w:pStyle w:val="NoSpacing"/>
        <w:ind w:firstLine="0"/>
        <w:jc w:val="right"/>
        <w:rPr>
          <w:i/>
        </w:rPr>
      </w:pPr>
      <w:r>
        <w:rPr>
          <w:i/>
        </w:rPr>
        <w:t>Esto Triramdani Nurlustiawan</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0673DC" w:rsidRDefault="00FE261F">
      <w:pPr>
        <w:pStyle w:val="TOC1"/>
        <w:tabs>
          <w:tab w:val="right" w:pos="7928"/>
        </w:tabs>
        <w:rPr>
          <w:rFonts w:asciiTheme="minorHAnsi" w:hAnsiTheme="minorHAnsi"/>
          <w:noProof/>
          <w:sz w:val="22"/>
        </w:rPr>
      </w:pPr>
      <w:r>
        <w:fldChar w:fldCharType="begin"/>
      </w:r>
      <w:r>
        <w:instrText xml:space="preserve"> TOC \o "1-2" \h \z \u </w:instrText>
      </w:r>
      <w:r>
        <w:fldChar w:fldCharType="separate"/>
      </w:r>
      <w:hyperlink w:anchor="_Toc68604941" w:history="1">
        <w:r w:rsidR="000673DC" w:rsidRPr="00C07BF5">
          <w:rPr>
            <w:rStyle w:val="Hyperlink"/>
            <w:noProof/>
          </w:rPr>
          <w:t>DAFTAR TABEL</w:t>
        </w:r>
        <w:r w:rsidR="000673DC">
          <w:rPr>
            <w:noProof/>
            <w:webHidden/>
          </w:rPr>
          <w:tab/>
        </w:r>
        <w:r w:rsidR="000673DC">
          <w:rPr>
            <w:noProof/>
            <w:webHidden/>
          </w:rPr>
          <w:fldChar w:fldCharType="begin"/>
        </w:r>
        <w:r w:rsidR="000673DC">
          <w:rPr>
            <w:noProof/>
            <w:webHidden/>
          </w:rPr>
          <w:instrText xml:space="preserve"> PAGEREF _Toc68604941 \h </w:instrText>
        </w:r>
        <w:r w:rsidR="000673DC">
          <w:rPr>
            <w:noProof/>
            <w:webHidden/>
          </w:rPr>
        </w:r>
        <w:r w:rsidR="000673DC">
          <w:rPr>
            <w:noProof/>
            <w:webHidden/>
          </w:rPr>
          <w:fldChar w:fldCharType="separate"/>
        </w:r>
        <w:r w:rsidR="000673DC">
          <w:rPr>
            <w:noProof/>
            <w:webHidden/>
          </w:rPr>
          <w:t>xiii</w:t>
        </w:r>
        <w:r w:rsidR="000673DC">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42" w:history="1">
        <w:r w:rsidRPr="00C07BF5">
          <w:rPr>
            <w:rStyle w:val="Hyperlink"/>
            <w:noProof/>
          </w:rPr>
          <w:t>DAFTAR GAMBAR</w:t>
        </w:r>
        <w:r>
          <w:rPr>
            <w:noProof/>
            <w:webHidden/>
          </w:rPr>
          <w:tab/>
        </w:r>
        <w:r>
          <w:rPr>
            <w:noProof/>
            <w:webHidden/>
          </w:rPr>
          <w:fldChar w:fldCharType="begin"/>
        </w:r>
        <w:r>
          <w:rPr>
            <w:noProof/>
            <w:webHidden/>
          </w:rPr>
          <w:instrText xml:space="preserve"> PAGEREF _Toc68604942 \h </w:instrText>
        </w:r>
        <w:r>
          <w:rPr>
            <w:noProof/>
            <w:webHidden/>
          </w:rPr>
        </w:r>
        <w:r>
          <w:rPr>
            <w:noProof/>
            <w:webHidden/>
          </w:rPr>
          <w:fldChar w:fldCharType="separate"/>
        </w:r>
        <w:r>
          <w:rPr>
            <w:noProof/>
            <w:webHidden/>
          </w:rPr>
          <w:t>xiii</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43" w:history="1">
        <w:r w:rsidRPr="00C07BF5">
          <w:rPr>
            <w:rStyle w:val="Hyperlink"/>
            <w:noProof/>
          </w:rPr>
          <w:t>DAFTAR LAMPIRAN</w:t>
        </w:r>
        <w:r>
          <w:rPr>
            <w:noProof/>
            <w:webHidden/>
          </w:rPr>
          <w:tab/>
        </w:r>
        <w:r>
          <w:rPr>
            <w:noProof/>
            <w:webHidden/>
          </w:rPr>
          <w:fldChar w:fldCharType="begin"/>
        </w:r>
        <w:r>
          <w:rPr>
            <w:noProof/>
            <w:webHidden/>
          </w:rPr>
          <w:instrText xml:space="preserve"> PAGEREF _Toc68604943 \h </w:instrText>
        </w:r>
        <w:r>
          <w:rPr>
            <w:noProof/>
            <w:webHidden/>
          </w:rPr>
        </w:r>
        <w:r>
          <w:rPr>
            <w:noProof/>
            <w:webHidden/>
          </w:rPr>
          <w:fldChar w:fldCharType="separate"/>
        </w:r>
        <w:r>
          <w:rPr>
            <w:noProof/>
            <w:webHidden/>
          </w:rPr>
          <w:t>xiii</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44" w:history="1">
        <w:r w:rsidRPr="00C07BF5">
          <w:rPr>
            <w:rStyle w:val="Hyperlink"/>
            <w:noProof/>
          </w:rPr>
          <w:t>I</w:t>
        </w:r>
        <w:r>
          <w:rPr>
            <w:rFonts w:asciiTheme="minorHAnsi" w:hAnsiTheme="minorHAnsi"/>
            <w:noProof/>
            <w:sz w:val="22"/>
          </w:rPr>
          <w:tab/>
        </w:r>
        <w:r w:rsidRPr="00C07BF5">
          <w:rPr>
            <w:rStyle w:val="Hyperlink"/>
            <w:noProof/>
          </w:rPr>
          <w:t>PENDAHULUAN</w:t>
        </w:r>
        <w:r>
          <w:rPr>
            <w:noProof/>
            <w:webHidden/>
          </w:rPr>
          <w:tab/>
        </w:r>
        <w:r>
          <w:rPr>
            <w:noProof/>
            <w:webHidden/>
          </w:rPr>
          <w:fldChar w:fldCharType="begin"/>
        </w:r>
        <w:r>
          <w:rPr>
            <w:noProof/>
            <w:webHidden/>
          </w:rPr>
          <w:instrText xml:space="preserve"> PAGEREF _Toc68604944 \h </w:instrText>
        </w:r>
        <w:r>
          <w:rPr>
            <w:noProof/>
            <w:webHidden/>
          </w:rPr>
        </w:r>
        <w:r>
          <w:rPr>
            <w:noProof/>
            <w:webHidden/>
          </w:rPr>
          <w:fldChar w:fldCharType="separate"/>
        </w:r>
        <w:r>
          <w:rPr>
            <w:noProof/>
            <w:webHidden/>
          </w:rPr>
          <w:t>1</w:t>
        </w:r>
        <w:r>
          <w:rPr>
            <w:noProof/>
            <w:webHidden/>
          </w:rPr>
          <w:fldChar w:fldCharType="end"/>
        </w:r>
      </w:hyperlink>
    </w:p>
    <w:p w:rsidR="000673DC" w:rsidRDefault="000673DC">
      <w:pPr>
        <w:pStyle w:val="TOC2"/>
        <w:rPr>
          <w:rFonts w:asciiTheme="minorHAnsi" w:hAnsiTheme="minorHAnsi"/>
          <w:noProof/>
          <w:sz w:val="22"/>
        </w:rPr>
      </w:pPr>
      <w:hyperlink w:anchor="_Toc68604945" w:history="1">
        <w:r w:rsidRPr="00C07BF5">
          <w:rPr>
            <w:rStyle w:val="Hyperlink"/>
            <w:noProof/>
          </w:rPr>
          <w:t>1.1</w:t>
        </w:r>
        <w:r>
          <w:rPr>
            <w:rFonts w:asciiTheme="minorHAnsi" w:hAnsiTheme="minorHAnsi"/>
            <w:noProof/>
            <w:sz w:val="22"/>
          </w:rPr>
          <w:tab/>
        </w:r>
        <w:r w:rsidRPr="00C07BF5">
          <w:rPr>
            <w:rStyle w:val="Hyperlink"/>
            <w:noProof/>
          </w:rPr>
          <w:t>Latar Belakang</w:t>
        </w:r>
        <w:r>
          <w:rPr>
            <w:noProof/>
            <w:webHidden/>
          </w:rPr>
          <w:tab/>
        </w:r>
        <w:r>
          <w:rPr>
            <w:noProof/>
            <w:webHidden/>
          </w:rPr>
          <w:fldChar w:fldCharType="begin"/>
        </w:r>
        <w:r>
          <w:rPr>
            <w:noProof/>
            <w:webHidden/>
          </w:rPr>
          <w:instrText xml:space="preserve"> PAGEREF _Toc68604945 \h </w:instrText>
        </w:r>
        <w:r>
          <w:rPr>
            <w:noProof/>
            <w:webHidden/>
          </w:rPr>
        </w:r>
        <w:r>
          <w:rPr>
            <w:noProof/>
            <w:webHidden/>
          </w:rPr>
          <w:fldChar w:fldCharType="separate"/>
        </w:r>
        <w:r>
          <w:rPr>
            <w:noProof/>
            <w:webHidden/>
          </w:rPr>
          <w:t>2</w:t>
        </w:r>
        <w:r>
          <w:rPr>
            <w:noProof/>
            <w:webHidden/>
          </w:rPr>
          <w:fldChar w:fldCharType="end"/>
        </w:r>
      </w:hyperlink>
    </w:p>
    <w:p w:rsidR="000673DC" w:rsidRDefault="000673DC">
      <w:pPr>
        <w:pStyle w:val="TOC2"/>
        <w:rPr>
          <w:rFonts w:asciiTheme="minorHAnsi" w:hAnsiTheme="minorHAnsi"/>
          <w:noProof/>
          <w:sz w:val="22"/>
        </w:rPr>
      </w:pPr>
      <w:hyperlink w:anchor="_Toc68604946" w:history="1">
        <w:r w:rsidRPr="00C07BF5">
          <w:rPr>
            <w:rStyle w:val="Hyperlink"/>
            <w:noProof/>
          </w:rPr>
          <w:t>1.2</w:t>
        </w:r>
        <w:r>
          <w:rPr>
            <w:rFonts w:asciiTheme="minorHAnsi" w:hAnsiTheme="minorHAnsi"/>
            <w:noProof/>
            <w:sz w:val="22"/>
          </w:rPr>
          <w:tab/>
        </w:r>
        <w:r w:rsidRPr="00C07BF5">
          <w:rPr>
            <w:rStyle w:val="Hyperlink"/>
            <w:noProof/>
          </w:rPr>
          <w:t>Rumusan Masalah</w:t>
        </w:r>
        <w:r>
          <w:rPr>
            <w:noProof/>
            <w:webHidden/>
          </w:rPr>
          <w:tab/>
        </w:r>
        <w:r>
          <w:rPr>
            <w:noProof/>
            <w:webHidden/>
          </w:rPr>
          <w:fldChar w:fldCharType="begin"/>
        </w:r>
        <w:r>
          <w:rPr>
            <w:noProof/>
            <w:webHidden/>
          </w:rPr>
          <w:instrText xml:space="preserve"> PAGEREF _Toc68604946 \h </w:instrText>
        </w:r>
        <w:r>
          <w:rPr>
            <w:noProof/>
            <w:webHidden/>
          </w:rPr>
        </w:r>
        <w:r>
          <w:rPr>
            <w:noProof/>
            <w:webHidden/>
          </w:rPr>
          <w:fldChar w:fldCharType="separate"/>
        </w:r>
        <w:r>
          <w:rPr>
            <w:noProof/>
            <w:webHidden/>
          </w:rPr>
          <w:t>2</w:t>
        </w:r>
        <w:r>
          <w:rPr>
            <w:noProof/>
            <w:webHidden/>
          </w:rPr>
          <w:fldChar w:fldCharType="end"/>
        </w:r>
      </w:hyperlink>
    </w:p>
    <w:p w:rsidR="000673DC" w:rsidRDefault="000673DC">
      <w:pPr>
        <w:pStyle w:val="TOC2"/>
        <w:rPr>
          <w:rFonts w:asciiTheme="minorHAnsi" w:hAnsiTheme="minorHAnsi"/>
          <w:noProof/>
          <w:sz w:val="22"/>
        </w:rPr>
      </w:pPr>
      <w:hyperlink w:anchor="_Toc68604947" w:history="1">
        <w:r w:rsidRPr="00C07BF5">
          <w:rPr>
            <w:rStyle w:val="Hyperlink"/>
            <w:noProof/>
          </w:rPr>
          <w:t>1.3</w:t>
        </w:r>
        <w:r>
          <w:rPr>
            <w:rFonts w:asciiTheme="minorHAnsi" w:hAnsiTheme="minorHAnsi"/>
            <w:noProof/>
            <w:sz w:val="22"/>
          </w:rPr>
          <w:tab/>
        </w:r>
        <w:r w:rsidRPr="00C07BF5">
          <w:rPr>
            <w:rStyle w:val="Hyperlink"/>
            <w:noProof/>
          </w:rPr>
          <w:t>Tujuan</w:t>
        </w:r>
        <w:r>
          <w:rPr>
            <w:noProof/>
            <w:webHidden/>
          </w:rPr>
          <w:tab/>
        </w:r>
        <w:r>
          <w:rPr>
            <w:noProof/>
            <w:webHidden/>
          </w:rPr>
          <w:fldChar w:fldCharType="begin"/>
        </w:r>
        <w:r>
          <w:rPr>
            <w:noProof/>
            <w:webHidden/>
          </w:rPr>
          <w:instrText xml:space="preserve"> PAGEREF _Toc68604947 \h </w:instrText>
        </w:r>
        <w:r>
          <w:rPr>
            <w:noProof/>
            <w:webHidden/>
          </w:rPr>
        </w:r>
        <w:r>
          <w:rPr>
            <w:noProof/>
            <w:webHidden/>
          </w:rPr>
          <w:fldChar w:fldCharType="separate"/>
        </w:r>
        <w:r>
          <w:rPr>
            <w:noProof/>
            <w:webHidden/>
          </w:rPr>
          <w:t>2</w:t>
        </w:r>
        <w:r>
          <w:rPr>
            <w:noProof/>
            <w:webHidden/>
          </w:rPr>
          <w:fldChar w:fldCharType="end"/>
        </w:r>
      </w:hyperlink>
    </w:p>
    <w:p w:rsidR="000673DC" w:rsidRDefault="000673DC">
      <w:pPr>
        <w:pStyle w:val="TOC2"/>
        <w:rPr>
          <w:rFonts w:asciiTheme="minorHAnsi" w:hAnsiTheme="minorHAnsi"/>
          <w:noProof/>
          <w:sz w:val="22"/>
        </w:rPr>
      </w:pPr>
      <w:hyperlink w:anchor="_Toc68604948" w:history="1">
        <w:r w:rsidRPr="00C07BF5">
          <w:rPr>
            <w:rStyle w:val="Hyperlink"/>
            <w:noProof/>
          </w:rPr>
          <w:t>1.4</w:t>
        </w:r>
        <w:r>
          <w:rPr>
            <w:rFonts w:asciiTheme="minorHAnsi" w:hAnsiTheme="minorHAnsi"/>
            <w:noProof/>
            <w:sz w:val="22"/>
          </w:rPr>
          <w:tab/>
        </w:r>
        <w:r w:rsidRPr="00C07BF5">
          <w:rPr>
            <w:rStyle w:val="Hyperlink"/>
            <w:noProof/>
          </w:rPr>
          <w:t>Manfaat</w:t>
        </w:r>
        <w:r>
          <w:rPr>
            <w:noProof/>
            <w:webHidden/>
          </w:rPr>
          <w:tab/>
        </w:r>
        <w:r>
          <w:rPr>
            <w:noProof/>
            <w:webHidden/>
          </w:rPr>
          <w:fldChar w:fldCharType="begin"/>
        </w:r>
        <w:r>
          <w:rPr>
            <w:noProof/>
            <w:webHidden/>
          </w:rPr>
          <w:instrText xml:space="preserve"> PAGEREF _Toc68604948 \h </w:instrText>
        </w:r>
        <w:r>
          <w:rPr>
            <w:noProof/>
            <w:webHidden/>
          </w:rPr>
        </w:r>
        <w:r>
          <w:rPr>
            <w:noProof/>
            <w:webHidden/>
          </w:rPr>
          <w:fldChar w:fldCharType="separate"/>
        </w:r>
        <w:r>
          <w:rPr>
            <w:noProof/>
            <w:webHidden/>
          </w:rPr>
          <w:t>3</w:t>
        </w:r>
        <w:r>
          <w:rPr>
            <w:noProof/>
            <w:webHidden/>
          </w:rPr>
          <w:fldChar w:fldCharType="end"/>
        </w:r>
      </w:hyperlink>
    </w:p>
    <w:p w:rsidR="000673DC" w:rsidRDefault="000673DC">
      <w:pPr>
        <w:pStyle w:val="TOC2"/>
        <w:rPr>
          <w:rFonts w:asciiTheme="minorHAnsi" w:hAnsiTheme="minorHAnsi"/>
          <w:noProof/>
          <w:sz w:val="22"/>
        </w:rPr>
      </w:pPr>
      <w:hyperlink w:anchor="_Toc68604949" w:history="1">
        <w:r w:rsidRPr="00C07BF5">
          <w:rPr>
            <w:rStyle w:val="Hyperlink"/>
            <w:noProof/>
          </w:rPr>
          <w:t>1.5</w:t>
        </w:r>
        <w:r>
          <w:rPr>
            <w:rFonts w:asciiTheme="minorHAnsi" w:hAnsiTheme="minorHAnsi"/>
            <w:noProof/>
            <w:sz w:val="22"/>
          </w:rPr>
          <w:tab/>
        </w:r>
        <w:r w:rsidRPr="00C07BF5">
          <w:rPr>
            <w:rStyle w:val="Hyperlink"/>
            <w:noProof/>
          </w:rPr>
          <w:t>Ruang Lingkup</w:t>
        </w:r>
        <w:r>
          <w:rPr>
            <w:noProof/>
            <w:webHidden/>
          </w:rPr>
          <w:tab/>
        </w:r>
        <w:r>
          <w:rPr>
            <w:noProof/>
            <w:webHidden/>
          </w:rPr>
          <w:fldChar w:fldCharType="begin"/>
        </w:r>
        <w:r>
          <w:rPr>
            <w:noProof/>
            <w:webHidden/>
          </w:rPr>
          <w:instrText xml:space="preserve"> PAGEREF _Toc68604949 \h </w:instrText>
        </w:r>
        <w:r>
          <w:rPr>
            <w:noProof/>
            <w:webHidden/>
          </w:rPr>
        </w:r>
        <w:r>
          <w:rPr>
            <w:noProof/>
            <w:webHidden/>
          </w:rPr>
          <w:fldChar w:fldCharType="separate"/>
        </w:r>
        <w:r>
          <w:rPr>
            <w:noProof/>
            <w:webHidden/>
          </w:rPr>
          <w:t>3</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50" w:history="1">
        <w:r w:rsidRPr="00C07BF5">
          <w:rPr>
            <w:rStyle w:val="Hyperlink"/>
            <w:noProof/>
          </w:rPr>
          <w:t>II</w:t>
        </w:r>
        <w:r>
          <w:rPr>
            <w:rFonts w:asciiTheme="minorHAnsi" w:hAnsiTheme="minorHAnsi"/>
            <w:noProof/>
            <w:sz w:val="22"/>
          </w:rPr>
          <w:tab/>
        </w:r>
        <w:r w:rsidRPr="00C07BF5">
          <w:rPr>
            <w:rStyle w:val="Hyperlink"/>
            <w:noProof/>
          </w:rPr>
          <w:t>TINJAUAN PUSTAKA</w:t>
        </w:r>
        <w:r>
          <w:rPr>
            <w:noProof/>
            <w:webHidden/>
          </w:rPr>
          <w:tab/>
        </w:r>
        <w:r>
          <w:rPr>
            <w:noProof/>
            <w:webHidden/>
          </w:rPr>
          <w:fldChar w:fldCharType="begin"/>
        </w:r>
        <w:r>
          <w:rPr>
            <w:noProof/>
            <w:webHidden/>
          </w:rPr>
          <w:instrText xml:space="preserve"> PAGEREF _Toc68604950 \h </w:instrText>
        </w:r>
        <w:r>
          <w:rPr>
            <w:noProof/>
            <w:webHidden/>
          </w:rPr>
        </w:r>
        <w:r>
          <w:rPr>
            <w:noProof/>
            <w:webHidden/>
          </w:rPr>
          <w:fldChar w:fldCharType="separate"/>
        </w:r>
        <w:r>
          <w:rPr>
            <w:noProof/>
            <w:webHidden/>
          </w:rPr>
          <w:t>4</w:t>
        </w:r>
        <w:r>
          <w:rPr>
            <w:noProof/>
            <w:webHidden/>
          </w:rPr>
          <w:fldChar w:fldCharType="end"/>
        </w:r>
      </w:hyperlink>
    </w:p>
    <w:p w:rsidR="000673DC" w:rsidRDefault="000673DC">
      <w:pPr>
        <w:pStyle w:val="TOC2"/>
        <w:rPr>
          <w:rFonts w:asciiTheme="minorHAnsi" w:hAnsiTheme="minorHAnsi"/>
          <w:noProof/>
          <w:sz w:val="22"/>
        </w:rPr>
      </w:pPr>
      <w:hyperlink w:anchor="_Toc68604951" w:history="1">
        <w:r w:rsidRPr="00C07BF5">
          <w:rPr>
            <w:rStyle w:val="Hyperlink"/>
            <w:noProof/>
          </w:rPr>
          <w:t>2.1</w:t>
        </w:r>
        <w:r>
          <w:rPr>
            <w:rFonts w:asciiTheme="minorHAnsi" w:hAnsiTheme="minorHAnsi"/>
            <w:noProof/>
            <w:sz w:val="22"/>
          </w:rPr>
          <w:tab/>
        </w:r>
        <w:r w:rsidRPr="00C07BF5">
          <w:rPr>
            <w:rStyle w:val="Hyperlink"/>
            <w:noProof/>
          </w:rPr>
          <w:t xml:space="preserve">HTTP </w:t>
        </w:r>
        <w:r w:rsidRPr="00C07BF5">
          <w:rPr>
            <w:rStyle w:val="Hyperlink"/>
            <w:i/>
            <w:noProof/>
          </w:rPr>
          <w:t>Server</w:t>
        </w:r>
        <w:r>
          <w:rPr>
            <w:noProof/>
            <w:webHidden/>
          </w:rPr>
          <w:tab/>
        </w:r>
        <w:r>
          <w:rPr>
            <w:noProof/>
            <w:webHidden/>
          </w:rPr>
          <w:fldChar w:fldCharType="begin"/>
        </w:r>
        <w:r>
          <w:rPr>
            <w:noProof/>
            <w:webHidden/>
          </w:rPr>
          <w:instrText xml:space="preserve"> PAGEREF _Toc68604951 \h </w:instrText>
        </w:r>
        <w:r>
          <w:rPr>
            <w:noProof/>
            <w:webHidden/>
          </w:rPr>
        </w:r>
        <w:r>
          <w:rPr>
            <w:noProof/>
            <w:webHidden/>
          </w:rPr>
          <w:fldChar w:fldCharType="separate"/>
        </w:r>
        <w:r>
          <w:rPr>
            <w:noProof/>
            <w:webHidden/>
          </w:rPr>
          <w:t>4</w:t>
        </w:r>
        <w:r>
          <w:rPr>
            <w:noProof/>
            <w:webHidden/>
          </w:rPr>
          <w:fldChar w:fldCharType="end"/>
        </w:r>
      </w:hyperlink>
    </w:p>
    <w:p w:rsidR="000673DC" w:rsidRDefault="000673DC">
      <w:pPr>
        <w:pStyle w:val="TOC2"/>
        <w:rPr>
          <w:rFonts w:asciiTheme="minorHAnsi" w:hAnsiTheme="minorHAnsi"/>
          <w:noProof/>
          <w:sz w:val="22"/>
        </w:rPr>
      </w:pPr>
      <w:hyperlink w:anchor="_Toc68604952" w:history="1">
        <w:r w:rsidRPr="00C07BF5">
          <w:rPr>
            <w:rStyle w:val="Hyperlink"/>
            <w:noProof/>
          </w:rPr>
          <w:t>2.2</w:t>
        </w:r>
        <w:r>
          <w:rPr>
            <w:rFonts w:asciiTheme="minorHAnsi" w:hAnsiTheme="minorHAnsi"/>
            <w:noProof/>
            <w:sz w:val="22"/>
          </w:rPr>
          <w:tab/>
        </w:r>
        <w:r w:rsidRPr="00C07BF5">
          <w:rPr>
            <w:rStyle w:val="Hyperlink"/>
            <w:noProof/>
          </w:rPr>
          <w:t xml:space="preserve">Dynamic Host Control Protocol </w:t>
        </w:r>
        <w:r w:rsidRPr="00C07BF5">
          <w:rPr>
            <w:rStyle w:val="Hyperlink"/>
            <w:i/>
            <w:noProof/>
          </w:rPr>
          <w:t>Server</w:t>
        </w:r>
        <w:r>
          <w:rPr>
            <w:noProof/>
            <w:webHidden/>
          </w:rPr>
          <w:tab/>
        </w:r>
        <w:r>
          <w:rPr>
            <w:noProof/>
            <w:webHidden/>
          </w:rPr>
          <w:fldChar w:fldCharType="begin"/>
        </w:r>
        <w:r>
          <w:rPr>
            <w:noProof/>
            <w:webHidden/>
          </w:rPr>
          <w:instrText xml:space="preserve"> PAGEREF _Toc68604952 \h </w:instrText>
        </w:r>
        <w:r>
          <w:rPr>
            <w:noProof/>
            <w:webHidden/>
          </w:rPr>
        </w:r>
        <w:r>
          <w:rPr>
            <w:noProof/>
            <w:webHidden/>
          </w:rPr>
          <w:fldChar w:fldCharType="separate"/>
        </w:r>
        <w:r>
          <w:rPr>
            <w:noProof/>
            <w:webHidden/>
          </w:rPr>
          <w:t>4</w:t>
        </w:r>
        <w:r>
          <w:rPr>
            <w:noProof/>
            <w:webHidden/>
          </w:rPr>
          <w:fldChar w:fldCharType="end"/>
        </w:r>
      </w:hyperlink>
    </w:p>
    <w:p w:rsidR="000673DC" w:rsidRDefault="000673DC">
      <w:pPr>
        <w:pStyle w:val="TOC2"/>
        <w:rPr>
          <w:rFonts w:asciiTheme="minorHAnsi" w:hAnsiTheme="minorHAnsi"/>
          <w:noProof/>
          <w:sz w:val="22"/>
        </w:rPr>
      </w:pPr>
      <w:hyperlink w:anchor="_Toc68604953" w:history="1">
        <w:r w:rsidRPr="00C07BF5">
          <w:rPr>
            <w:rStyle w:val="Hyperlink"/>
            <w:noProof/>
          </w:rPr>
          <w:t>2.3</w:t>
        </w:r>
        <w:r>
          <w:rPr>
            <w:rFonts w:asciiTheme="minorHAnsi" w:hAnsiTheme="minorHAnsi"/>
            <w:noProof/>
            <w:sz w:val="22"/>
          </w:rPr>
          <w:tab/>
        </w:r>
        <w:r w:rsidRPr="00C07BF5">
          <w:rPr>
            <w:rStyle w:val="Hyperlink"/>
            <w:noProof/>
          </w:rPr>
          <w:t xml:space="preserve">DNS </w:t>
        </w:r>
        <w:r w:rsidRPr="00C07BF5">
          <w:rPr>
            <w:rStyle w:val="Hyperlink"/>
            <w:i/>
            <w:noProof/>
          </w:rPr>
          <w:t>Server</w:t>
        </w:r>
        <w:r>
          <w:rPr>
            <w:noProof/>
            <w:webHidden/>
          </w:rPr>
          <w:tab/>
        </w:r>
        <w:r>
          <w:rPr>
            <w:noProof/>
            <w:webHidden/>
          </w:rPr>
          <w:fldChar w:fldCharType="begin"/>
        </w:r>
        <w:r>
          <w:rPr>
            <w:noProof/>
            <w:webHidden/>
          </w:rPr>
          <w:instrText xml:space="preserve"> PAGEREF _Toc68604953 \h </w:instrText>
        </w:r>
        <w:r>
          <w:rPr>
            <w:noProof/>
            <w:webHidden/>
          </w:rPr>
        </w:r>
        <w:r>
          <w:rPr>
            <w:noProof/>
            <w:webHidden/>
          </w:rPr>
          <w:fldChar w:fldCharType="separate"/>
        </w:r>
        <w:r>
          <w:rPr>
            <w:noProof/>
            <w:webHidden/>
          </w:rPr>
          <w:t>5</w:t>
        </w:r>
        <w:r>
          <w:rPr>
            <w:noProof/>
            <w:webHidden/>
          </w:rPr>
          <w:fldChar w:fldCharType="end"/>
        </w:r>
      </w:hyperlink>
    </w:p>
    <w:p w:rsidR="000673DC" w:rsidRDefault="000673DC">
      <w:pPr>
        <w:pStyle w:val="TOC2"/>
        <w:rPr>
          <w:rFonts w:asciiTheme="minorHAnsi" w:hAnsiTheme="minorHAnsi"/>
          <w:noProof/>
          <w:sz w:val="22"/>
        </w:rPr>
      </w:pPr>
      <w:hyperlink w:anchor="_Toc68604954" w:history="1">
        <w:r w:rsidRPr="00C07BF5">
          <w:rPr>
            <w:rStyle w:val="Hyperlink"/>
            <w:noProof/>
          </w:rPr>
          <w:t>2.4</w:t>
        </w:r>
        <w:r>
          <w:rPr>
            <w:rFonts w:asciiTheme="minorHAnsi" w:hAnsiTheme="minorHAnsi"/>
            <w:noProof/>
            <w:sz w:val="22"/>
          </w:rPr>
          <w:tab/>
        </w:r>
        <w:r w:rsidRPr="00C07BF5">
          <w:rPr>
            <w:rStyle w:val="Hyperlink"/>
            <w:i/>
            <w:noProof/>
          </w:rPr>
          <w:t>Database</w:t>
        </w:r>
        <w:r w:rsidRPr="00C07BF5">
          <w:rPr>
            <w:rStyle w:val="Hyperlink"/>
            <w:noProof/>
          </w:rPr>
          <w:t xml:space="preserve"> </w:t>
        </w:r>
        <w:r w:rsidRPr="00C07BF5">
          <w:rPr>
            <w:rStyle w:val="Hyperlink"/>
            <w:i/>
            <w:noProof/>
          </w:rPr>
          <w:t>Server</w:t>
        </w:r>
        <w:r>
          <w:rPr>
            <w:noProof/>
            <w:webHidden/>
          </w:rPr>
          <w:tab/>
        </w:r>
        <w:r>
          <w:rPr>
            <w:noProof/>
            <w:webHidden/>
          </w:rPr>
          <w:fldChar w:fldCharType="begin"/>
        </w:r>
        <w:r>
          <w:rPr>
            <w:noProof/>
            <w:webHidden/>
          </w:rPr>
          <w:instrText xml:space="preserve"> PAGEREF _Toc68604954 \h </w:instrText>
        </w:r>
        <w:r>
          <w:rPr>
            <w:noProof/>
            <w:webHidden/>
          </w:rPr>
        </w:r>
        <w:r>
          <w:rPr>
            <w:noProof/>
            <w:webHidden/>
          </w:rPr>
          <w:fldChar w:fldCharType="separate"/>
        </w:r>
        <w:r>
          <w:rPr>
            <w:noProof/>
            <w:webHidden/>
          </w:rPr>
          <w:t>5</w:t>
        </w:r>
        <w:r>
          <w:rPr>
            <w:noProof/>
            <w:webHidden/>
          </w:rPr>
          <w:fldChar w:fldCharType="end"/>
        </w:r>
      </w:hyperlink>
    </w:p>
    <w:p w:rsidR="000673DC" w:rsidRDefault="000673DC">
      <w:pPr>
        <w:pStyle w:val="TOC2"/>
        <w:rPr>
          <w:rFonts w:asciiTheme="minorHAnsi" w:hAnsiTheme="minorHAnsi"/>
          <w:noProof/>
          <w:sz w:val="22"/>
        </w:rPr>
      </w:pPr>
      <w:hyperlink w:anchor="_Toc68604955" w:history="1">
        <w:r w:rsidRPr="00C07BF5">
          <w:rPr>
            <w:rStyle w:val="Hyperlink"/>
            <w:noProof/>
          </w:rPr>
          <w:t>2.5</w:t>
        </w:r>
        <w:r>
          <w:rPr>
            <w:rFonts w:asciiTheme="minorHAnsi" w:hAnsiTheme="minorHAnsi"/>
            <w:noProof/>
            <w:sz w:val="22"/>
          </w:rPr>
          <w:tab/>
        </w:r>
        <w:r w:rsidRPr="00C07BF5">
          <w:rPr>
            <w:rStyle w:val="Hyperlink"/>
            <w:noProof/>
          </w:rPr>
          <w:t xml:space="preserve">SMB </w:t>
        </w:r>
        <w:r w:rsidRPr="00C07BF5">
          <w:rPr>
            <w:rStyle w:val="Hyperlink"/>
            <w:i/>
            <w:noProof/>
          </w:rPr>
          <w:t>Server</w:t>
        </w:r>
        <w:r>
          <w:rPr>
            <w:noProof/>
            <w:webHidden/>
          </w:rPr>
          <w:tab/>
        </w:r>
        <w:r>
          <w:rPr>
            <w:noProof/>
            <w:webHidden/>
          </w:rPr>
          <w:fldChar w:fldCharType="begin"/>
        </w:r>
        <w:r>
          <w:rPr>
            <w:noProof/>
            <w:webHidden/>
          </w:rPr>
          <w:instrText xml:space="preserve"> PAGEREF _Toc68604955 \h </w:instrText>
        </w:r>
        <w:r>
          <w:rPr>
            <w:noProof/>
            <w:webHidden/>
          </w:rPr>
        </w:r>
        <w:r>
          <w:rPr>
            <w:noProof/>
            <w:webHidden/>
          </w:rPr>
          <w:fldChar w:fldCharType="separate"/>
        </w:r>
        <w:r>
          <w:rPr>
            <w:noProof/>
            <w:webHidden/>
          </w:rPr>
          <w:t>5</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56" w:history="1">
        <w:r w:rsidRPr="00C07BF5">
          <w:rPr>
            <w:rStyle w:val="Hyperlink"/>
            <w:noProof/>
          </w:rPr>
          <w:t>III</w:t>
        </w:r>
        <w:r>
          <w:rPr>
            <w:rFonts w:asciiTheme="minorHAnsi" w:hAnsiTheme="minorHAnsi"/>
            <w:noProof/>
            <w:sz w:val="22"/>
          </w:rPr>
          <w:tab/>
        </w:r>
        <w:r w:rsidRPr="00C07BF5">
          <w:rPr>
            <w:rStyle w:val="Hyperlink"/>
            <w:noProof/>
          </w:rPr>
          <w:t>METODE</w:t>
        </w:r>
        <w:r>
          <w:rPr>
            <w:noProof/>
            <w:webHidden/>
          </w:rPr>
          <w:tab/>
        </w:r>
        <w:r>
          <w:rPr>
            <w:noProof/>
            <w:webHidden/>
          </w:rPr>
          <w:fldChar w:fldCharType="begin"/>
        </w:r>
        <w:r>
          <w:rPr>
            <w:noProof/>
            <w:webHidden/>
          </w:rPr>
          <w:instrText xml:space="preserve"> PAGEREF _Toc68604956 \h </w:instrText>
        </w:r>
        <w:r>
          <w:rPr>
            <w:noProof/>
            <w:webHidden/>
          </w:rPr>
        </w:r>
        <w:r>
          <w:rPr>
            <w:noProof/>
            <w:webHidden/>
          </w:rPr>
          <w:fldChar w:fldCharType="separate"/>
        </w:r>
        <w:r>
          <w:rPr>
            <w:noProof/>
            <w:webHidden/>
          </w:rPr>
          <w:t>6</w:t>
        </w:r>
        <w:r>
          <w:rPr>
            <w:noProof/>
            <w:webHidden/>
          </w:rPr>
          <w:fldChar w:fldCharType="end"/>
        </w:r>
      </w:hyperlink>
    </w:p>
    <w:p w:rsidR="000673DC" w:rsidRDefault="000673DC">
      <w:pPr>
        <w:pStyle w:val="TOC2"/>
        <w:rPr>
          <w:rFonts w:asciiTheme="minorHAnsi" w:hAnsiTheme="minorHAnsi"/>
          <w:noProof/>
          <w:sz w:val="22"/>
        </w:rPr>
      </w:pPr>
      <w:hyperlink w:anchor="_Toc68604957" w:history="1">
        <w:r w:rsidRPr="00C07BF5">
          <w:rPr>
            <w:rStyle w:val="Hyperlink"/>
            <w:noProof/>
          </w:rPr>
          <w:t>3.1</w:t>
        </w:r>
        <w:r>
          <w:rPr>
            <w:rFonts w:asciiTheme="minorHAnsi" w:hAnsiTheme="minorHAnsi"/>
            <w:noProof/>
            <w:sz w:val="22"/>
          </w:rPr>
          <w:tab/>
        </w:r>
        <w:r w:rsidRPr="00C07BF5">
          <w:rPr>
            <w:rStyle w:val="Hyperlink"/>
            <w:noProof/>
          </w:rPr>
          <w:t>Lokasi dan Waktu PKL</w:t>
        </w:r>
        <w:r>
          <w:rPr>
            <w:noProof/>
            <w:webHidden/>
          </w:rPr>
          <w:tab/>
        </w:r>
        <w:r>
          <w:rPr>
            <w:noProof/>
            <w:webHidden/>
          </w:rPr>
          <w:fldChar w:fldCharType="begin"/>
        </w:r>
        <w:r>
          <w:rPr>
            <w:noProof/>
            <w:webHidden/>
          </w:rPr>
          <w:instrText xml:space="preserve"> PAGEREF _Toc68604957 \h </w:instrText>
        </w:r>
        <w:r>
          <w:rPr>
            <w:noProof/>
            <w:webHidden/>
          </w:rPr>
        </w:r>
        <w:r>
          <w:rPr>
            <w:noProof/>
            <w:webHidden/>
          </w:rPr>
          <w:fldChar w:fldCharType="separate"/>
        </w:r>
        <w:r>
          <w:rPr>
            <w:noProof/>
            <w:webHidden/>
          </w:rPr>
          <w:t>6</w:t>
        </w:r>
        <w:r>
          <w:rPr>
            <w:noProof/>
            <w:webHidden/>
          </w:rPr>
          <w:fldChar w:fldCharType="end"/>
        </w:r>
      </w:hyperlink>
    </w:p>
    <w:p w:rsidR="000673DC" w:rsidRDefault="000673DC">
      <w:pPr>
        <w:pStyle w:val="TOC2"/>
        <w:rPr>
          <w:rFonts w:asciiTheme="minorHAnsi" w:hAnsiTheme="minorHAnsi"/>
          <w:noProof/>
          <w:sz w:val="22"/>
        </w:rPr>
      </w:pPr>
      <w:hyperlink w:anchor="_Toc68604958" w:history="1">
        <w:r w:rsidRPr="00C07BF5">
          <w:rPr>
            <w:rStyle w:val="Hyperlink"/>
            <w:noProof/>
          </w:rPr>
          <w:t>3.2</w:t>
        </w:r>
        <w:r>
          <w:rPr>
            <w:rFonts w:asciiTheme="minorHAnsi" w:hAnsiTheme="minorHAnsi"/>
            <w:noProof/>
            <w:sz w:val="22"/>
          </w:rPr>
          <w:tab/>
        </w:r>
        <w:r w:rsidRPr="00C07BF5">
          <w:rPr>
            <w:rStyle w:val="Hyperlink"/>
            <w:noProof/>
          </w:rPr>
          <w:t>Metode Pengumpulan Data</w:t>
        </w:r>
        <w:r>
          <w:rPr>
            <w:noProof/>
            <w:webHidden/>
          </w:rPr>
          <w:tab/>
        </w:r>
        <w:r>
          <w:rPr>
            <w:noProof/>
            <w:webHidden/>
          </w:rPr>
          <w:fldChar w:fldCharType="begin"/>
        </w:r>
        <w:r>
          <w:rPr>
            <w:noProof/>
            <w:webHidden/>
          </w:rPr>
          <w:instrText xml:space="preserve"> PAGEREF _Toc68604958 \h </w:instrText>
        </w:r>
        <w:r>
          <w:rPr>
            <w:noProof/>
            <w:webHidden/>
          </w:rPr>
        </w:r>
        <w:r>
          <w:rPr>
            <w:noProof/>
            <w:webHidden/>
          </w:rPr>
          <w:fldChar w:fldCharType="separate"/>
        </w:r>
        <w:r>
          <w:rPr>
            <w:noProof/>
            <w:webHidden/>
          </w:rPr>
          <w:t>6</w:t>
        </w:r>
        <w:r>
          <w:rPr>
            <w:noProof/>
            <w:webHidden/>
          </w:rPr>
          <w:fldChar w:fldCharType="end"/>
        </w:r>
      </w:hyperlink>
    </w:p>
    <w:p w:rsidR="000673DC" w:rsidRDefault="000673DC">
      <w:pPr>
        <w:pStyle w:val="TOC2"/>
        <w:rPr>
          <w:rFonts w:asciiTheme="minorHAnsi" w:hAnsiTheme="minorHAnsi"/>
          <w:noProof/>
          <w:sz w:val="22"/>
        </w:rPr>
      </w:pPr>
      <w:hyperlink w:anchor="_Toc68604959" w:history="1">
        <w:r w:rsidRPr="00C07BF5">
          <w:rPr>
            <w:rStyle w:val="Hyperlink"/>
            <w:noProof/>
          </w:rPr>
          <w:t>3.3</w:t>
        </w:r>
        <w:r>
          <w:rPr>
            <w:rFonts w:asciiTheme="minorHAnsi" w:hAnsiTheme="minorHAnsi"/>
            <w:noProof/>
            <w:sz w:val="22"/>
          </w:rPr>
          <w:tab/>
        </w:r>
        <w:r w:rsidRPr="00C07BF5">
          <w:rPr>
            <w:rStyle w:val="Hyperlink"/>
            <w:noProof/>
          </w:rPr>
          <w:t>Prosedur Kerja</w:t>
        </w:r>
        <w:r>
          <w:rPr>
            <w:noProof/>
            <w:webHidden/>
          </w:rPr>
          <w:tab/>
        </w:r>
        <w:r>
          <w:rPr>
            <w:noProof/>
            <w:webHidden/>
          </w:rPr>
          <w:fldChar w:fldCharType="begin"/>
        </w:r>
        <w:r>
          <w:rPr>
            <w:noProof/>
            <w:webHidden/>
          </w:rPr>
          <w:instrText xml:space="preserve"> PAGEREF _Toc68604959 \h </w:instrText>
        </w:r>
        <w:r>
          <w:rPr>
            <w:noProof/>
            <w:webHidden/>
          </w:rPr>
        </w:r>
        <w:r>
          <w:rPr>
            <w:noProof/>
            <w:webHidden/>
          </w:rPr>
          <w:fldChar w:fldCharType="separate"/>
        </w:r>
        <w:r>
          <w:rPr>
            <w:noProof/>
            <w:webHidden/>
          </w:rPr>
          <w:t>6</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60" w:history="1">
        <w:r w:rsidRPr="00C07BF5">
          <w:rPr>
            <w:rStyle w:val="Hyperlink"/>
            <w:noProof/>
          </w:rPr>
          <w:t>IV</w:t>
        </w:r>
        <w:r>
          <w:rPr>
            <w:rFonts w:asciiTheme="minorHAnsi" w:hAnsiTheme="minorHAnsi"/>
            <w:noProof/>
            <w:sz w:val="22"/>
          </w:rPr>
          <w:tab/>
        </w:r>
        <w:r w:rsidRPr="00C07BF5">
          <w:rPr>
            <w:rStyle w:val="Hyperlink"/>
            <w:noProof/>
            <w:lang w:val="id-ID"/>
          </w:rPr>
          <w:t xml:space="preserve">KEADAAN UMUM </w:t>
        </w:r>
        <w:r w:rsidRPr="00C07BF5">
          <w:rPr>
            <w:rStyle w:val="Hyperlink"/>
            <w:noProof/>
          </w:rPr>
          <w:t>PERUSAHAAN</w:t>
        </w:r>
        <w:r>
          <w:rPr>
            <w:noProof/>
            <w:webHidden/>
          </w:rPr>
          <w:tab/>
        </w:r>
        <w:r>
          <w:rPr>
            <w:noProof/>
            <w:webHidden/>
          </w:rPr>
          <w:fldChar w:fldCharType="begin"/>
        </w:r>
        <w:r>
          <w:rPr>
            <w:noProof/>
            <w:webHidden/>
          </w:rPr>
          <w:instrText xml:space="preserve"> PAGEREF _Toc68604960 \h </w:instrText>
        </w:r>
        <w:r>
          <w:rPr>
            <w:noProof/>
            <w:webHidden/>
          </w:rPr>
        </w:r>
        <w:r>
          <w:rPr>
            <w:noProof/>
            <w:webHidden/>
          </w:rPr>
          <w:fldChar w:fldCharType="separate"/>
        </w:r>
        <w:r>
          <w:rPr>
            <w:noProof/>
            <w:webHidden/>
          </w:rPr>
          <w:t>8</w:t>
        </w:r>
        <w:r>
          <w:rPr>
            <w:noProof/>
            <w:webHidden/>
          </w:rPr>
          <w:fldChar w:fldCharType="end"/>
        </w:r>
      </w:hyperlink>
    </w:p>
    <w:p w:rsidR="000673DC" w:rsidRDefault="000673DC">
      <w:pPr>
        <w:pStyle w:val="TOC2"/>
        <w:rPr>
          <w:rFonts w:asciiTheme="minorHAnsi" w:hAnsiTheme="minorHAnsi"/>
          <w:noProof/>
          <w:sz w:val="22"/>
        </w:rPr>
      </w:pPr>
      <w:hyperlink w:anchor="_Toc68604961" w:history="1">
        <w:r w:rsidRPr="00C07BF5">
          <w:rPr>
            <w:rStyle w:val="Hyperlink"/>
            <w:noProof/>
          </w:rPr>
          <w:t>4.1</w:t>
        </w:r>
        <w:r>
          <w:rPr>
            <w:rFonts w:asciiTheme="minorHAnsi" w:hAnsiTheme="minorHAnsi"/>
            <w:noProof/>
            <w:sz w:val="22"/>
          </w:rPr>
          <w:tab/>
        </w:r>
        <w:r w:rsidRPr="00C07BF5">
          <w:rPr>
            <w:rStyle w:val="Hyperlink"/>
            <w:noProof/>
          </w:rPr>
          <w:t>Sejarah</w:t>
        </w:r>
        <w:r>
          <w:rPr>
            <w:noProof/>
            <w:webHidden/>
          </w:rPr>
          <w:tab/>
        </w:r>
        <w:r>
          <w:rPr>
            <w:noProof/>
            <w:webHidden/>
          </w:rPr>
          <w:fldChar w:fldCharType="begin"/>
        </w:r>
        <w:r>
          <w:rPr>
            <w:noProof/>
            <w:webHidden/>
          </w:rPr>
          <w:instrText xml:space="preserve"> PAGEREF _Toc68604961 \h </w:instrText>
        </w:r>
        <w:r>
          <w:rPr>
            <w:noProof/>
            <w:webHidden/>
          </w:rPr>
        </w:r>
        <w:r>
          <w:rPr>
            <w:noProof/>
            <w:webHidden/>
          </w:rPr>
          <w:fldChar w:fldCharType="separate"/>
        </w:r>
        <w:r>
          <w:rPr>
            <w:noProof/>
            <w:webHidden/>
          </w:rPr>
          <w:t>8</w:t>
        </w:r>
        <w:r>
          <w:rPr>
            <w:noProof/>
            <w:webHidden/>
          </w:rPr>
          <w:fldChar w:fldCharType="end"/>
        </w:r>
      </w:hyperlink>
    </w:p>
    <w:p w:rsidR="000673DC" w:rsidRDefault="000673DC">
      <w:pPr>
        <w:pStyle w:val="TOC2"/>
        <w:rPr>
          <w:rFonts w:asciiTheme="minorHAnsi" w:hAnsiTheme="minorHAnsi"/>
          <w:noProof/>
          <w:sz w:val="22"/>
        </w:rPr>
      </w:pPr>
      <w:hyperlink w:anchor="_Toc68604962" w:history="1">
        <w:r w:rsidRPr="00C07BF5">
          <w:rPr>
            <w:rStyle w:val="Hyperlink"/>
            <w:noProof/>
          </w:rPr>
          <w:t>4.2</w:t>
        </w:r>
        <w:r>
          <w:rPr>
            <w:rFonts w:asciiTheme="minorHAnsi" w:hAnsiTheme="minorHAnsi"/>
            <w:noProof/>
            <w:sz w:val="22"/>
          </w:rPr>
          <w:tab/>
        </w:r>
        <w:r w:rsidRPr="00C07BF5">
          <w:rPr>
            <w:rStyle w:val="Hyperlink"/>
            <w:noProof/>
          </w:rPr>
          <w:t>Kegiatan Lembaga</w:t>
        </w:r>
        <w:r>
          <w:rPr>
            <w:noProof/>
            <w:webHidden/>
          </w:rPr>
          <w:tab/>
        </w:r>
        <w:r>
          <w:rPr>
            <w:noProof/>
            <w:webHidden/>
          </w:rPr>
          <w:fldChar w:fldCharType="begin"/>
        </w:r>
        <w:r>
          <w:rPr>
            <w:noProof/>
            <w:webHidden/>
          </w:rPr>
          <w:instrText xml:space="preserve"> PAGEREF _Toc68604962 \h </w:instrText>
        </w:r>
        <w:r>
          <w:rPr>
            <w:noProof/>
            <w:webHidden/>
          </w:rPr>
        </w:r>
        <w:r>
          <w:rPr>
            <w:noProof/>
            <w:webHidden/>
          </w:rPr>
          <w:fldChar w:fldCharType="separate"/>
        </w:r>
        <w:r>
          <w:rPr>
            <w:noProof/>
            <w:webHidden/>
          </w:rPr>
          <w:t>8</w:t>
        </w:r>
        <w:r>
          <w:rPr>
            <w:noProof/>
            <w:webHidden/>
          </w:rPr>
          <w:fldChar w:fldCharType="end"/>
        </w:r>
      </w:hyperlink>
    </w:p>
    <w:p w:rsidR="000673DC" w:rsidRDefault="000673DC">
      <w:pPr>
        <w:pStyle w:val="TOC2"/>
        <w:rPr>
          <w:rFonts w:asciiTheme="minorHAnsi" w:hAnsiTheme="minorHAnsi"/>
          <w:noProof/>
          <w:sz w:val="22"/>
        </w:rPr>
      </w:pPr>
      <w:hyperlink w:anchor="_Toc68604963" w:history="1">
        <w:r w:rsidRPr="00C07BF5">
          <w:rPr>
            <w:rStyle w:val="Hyperlink"/>
            <w:noProof/>
          </w:rPr>
          <w:t>4.3</w:t>
        </w:r>
        <w:r>
          <w:rPr>
            <w:rFonts w:asciiTheme="minorHAnsi" w:hAnsiTheme="minorHAnsi"/>
            <w:noProof/>
            <w:sz w:val="22"/>
          </w:rPr>
          <w:tab/>
        </w:r>
        <w:r w:rsidRPr="00C07BF5">
          <w:rPr>
            <w:rStyle w:val="Hyperlink"/>
            <w:noProof/>
          </w:rPr>
          <w:t>Struktur Organisasi</w:t>
        </w:r>
        <w:r>
          <w:rPr>
            <w:noProof/>
            <w:webHidden/>
          </w:rPr>
          <w:tab/>
        </w:r>
        <w:r>
          <w:rPr>
            <w:noProof/>
            <w:webHidden/>
          </w:rPr>
          <w:fldChar w:fldCharType="begin"/>
        </w:r>
        <w:r>
          <w:rPr>
            <w:noProof/>
            <w:webHidden/>
          </w:rPr>
          <w:instrText xml:space="preserve"> PAGEREF _Toc68604963 \h </w:instrText>
        </w:r>
        <w:r>
          <w:rPr>
            <w:noProof/>
            <w:webHidden/>
          </w:rPr>
        </w:r>
        <w:r>
          <w:rPr>
            <w:noProof/>
            <w:webHidden/>
          </w:rPr>
          <w:fldChar w:fldCharType="separate"/>
        </w:r>
        <w:r>
          <w:rPr>
            <w:noProof/>
            <w:webHidden/>
          </w:rPr>
          <w:t>8</w:t>
        </w:r>
        <w:r>
          <w:rPr>
            <w:noProof/>
            <w:webHidden/>
          </w:rPr>
          <w:fldChar w:fldCharType="end"/>
        </w:r>
      </w:hyperlink>
    </w:p>
    <w:p w:rsidR="000673DC" w:rsidRDefault="000673DC">
      <w:pPr>
        <w:pStyle w:val="TOC2"/>
        <w:rPr>
          <w:rFonts w:asciiTheme="minorHAnsi" w:hAnsiTheme="minorHAnsi"/>
          <w:noProof/>
          <w:sz w:val="22"/>
        </w:rPr>
      </w:pPr>
      <w:hyperlink w:anchor="_Toc68604964" w:history="1">
        <w:r w:rsidRPr="00C07BF5">
          <w:rPr>
            <w:rStyle w:val="Hyperlink"/>
            <w:noProof/>
          </w:rPr>
          <w:t>4.4</w:t>
        </w:r>
        <w:r>
          <w:rPr>
            <w:rFonts w:asciiTheme="minorHAnsi" w:hAnsiTheme="minorHAnsi"/>
            <w:noProof/>
            <w:sz w:val="22"/>
          </w:rPr>
          <w:tab/>
        </w:r>
        <w:r w:rsidRPr="00C07BF5">
          <w:rPr>
            <w:rStyle w:val="Hyperlink"/>
            <w:noProof/>
          </w:rPr>
          <w:t>Tugas Pokok dan Fungsi Pemerintah Desa</w:t>
        </w:r>
        <w:r>
          <w:rPr>
            <w:noProof/>
            <w:webHidden/>
          </w:rPr>
          <w:tab/>
        </w:r>
        <w:r>
          <w:rPr>
            <w:noProof/>
            <w:webHidden/>
          </w:rPr>
          <w:fldChar w:fldCharType="begin"/>
        </w:r>
        <w:r>
          <w:rPr>
            <w:noProof/>
            <w:webHidden/>
          </w:rPr>
          <w:instrText xml:space="preserve"> PAGEREF _Toc68604964 \h </w:instrText>
        </w:r>
        <w:r>
          <w:rPr>
            <w:noProof/>
            <w:webHidden/>
          </w:rPr>
        </w:r>
        <w:r>
          <w:rPr>
            <w:noProof/>
            <w:webHidden/>
          </w:rPr>
          <w:fldChar w:fldCharType="separate"/>
        </w:r>
        <w:r>
          <w:rPr>
            <w:noProof/>
            <w:webHidden/>
          </w:rPr>
          <w:t>8</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65" w:history="1">
        <w:r w:rsidRPr="00C07BF5">
          <w:rPr>
            <w:rStyle w:val="Hyperlink"/>
            <w:noProof/>
            <w:lang w:val="id-ID"/>
          </w:rPr>
          <w:t>V</w:t>
        </w:r>
        <w:r>
          <w:rPr>
            <w:rFonts w:asciiTheme="minorHAnsi" w:hAnsiTheme="minorHAnsi"/>
            <w:noProof/>
            <w:sz w:val="22"/>
          </w:rPr>
          <w:tab/>
        </w:r>
        <w:r w:rsidRPr="00C07BF5">
          <w:rPr>
            <w:rStyle w:val="Hyperlink"/>
            <w:noProof/>
          </w:rPr>
          <w:t>HASIL DAN PEMBAHASAN/</w:t>
        </w:r>
        <w:r w:rsidRPr="00C07BF5">
          <w:rPr>
            <w:rStyle w:val="Hyperlink"/>
            <w:noProof/>
            <w:lang w:val="id-ID"/>
          </w:rPr>
          <w:t>TOPIK PKL</w:t>
        </w:r>
        <w:r>
          <w:rPr>
            <w:noProof/>
            <w:webHidden/>
          </w:rPr>
          <w:tab/>
        </w:r>
        <w:r>
          <w:rPr>
            <w:noProof/>
            <w:webHidden/>
          </w:rPr>
          <w:fldChar w:fldCharType="begin"/>
        </w:r>
        <w:r>
          <w:rPr>
            <w:noProof/>
            <w:webHidden/>
          </w:rPr>
          <w:instrText xml:space="preserve"> PAGEREF _Toc68604965 \h </w:instrText>
        </w:r>
        <w:r>
          <w:rPr>
            <w:noProof/>
            <w:webHidden/>
          </w:rPr>
        </w:r>
        <w:r>
          <w:rPr>
            <w:noProof/>
            <w:webHidden/>
          </w:rPr>
          <w:fldChar w:fldCharType="separate"/>
        </w:r>
        <w:r>
          <w:rPr>
            <w:noProof/>
            <w:webHidden/>
          </w:rPr>
          <w:t>12</w:t>
        </w:r>
        <w:r>
          <w:rPr>
            <w:noProof/>
            <w:webHidden/>
          </w:rPr>
          <w:fldChar w:fldCharType="end"/>
        </w:r>
      </w:hyperlink>
    </w:p>
    <w:p w:rsidR="000673DC" w:rsidRDefault="000673DC">
      <w:pPr>
        <w:pStyle w:val="TOC2"/>
        <w:rPr>
          <w:rFonts w:asciiTheme="minorHAnsi" w:hAnsiTheme="minorHAnsi"/>
          <w:noProof/>
          <w:sz w:val="22"/>
        </w:rPr>
      </w:pPr>
      <w:hyperlink w:anchor="_Toc68604966" w:history="1">
        <w:r w:rsidRPr="00C07BF5">
          <w:rPr>
            <w:rStyle w:val="Hyperlink"/>
            <w:noProof/>
          </w:rPr>
          <w:t>5.1</w:t>
        </w:r>
        <w:r>
          <w:rPr>
            <w:rFonts w:asciiTheme="minorHAnsi" w:hAnsiTheme="minorHAnsi"/>
            <w:noProof/>
            <w:sz w:val="22"/>
          </w:rPr>
          <w:tab/>
        </w:r>
        <w:r w:rsidRPr="00C07BF5">
          <w:rPr>
            <w:rStyle w:val="Hyperlink"/>
            <w:noProof/>
          </w:rPr>
          <w:t>Topologi</w:t>
        </w:r>
        <w:r>
          <w:rPr>
            <w:noProof/>
            <w:webHidden/>
          </w:rPr>
          <w:tab/>
        </w:r>
        <w:r>
          <w:rPr>
            <w:noProof/>
            <w:webHidden/>
          </w:rPr>
          <w:fldChar w:fldCharType="begin"/>
        </w:r>
        <w:r>
          <w:rPr>
            <w:noProof/>
            <w:webHidden/>
          </w:rPr>
          <w:instrText xml:space="preserve"> PAGEREF _Toc68604966 \h </w:instrText>
        </w:r>
        <w:r>
          <w:rPr>
            <w:noProof/>
            <w:webHidden/>
          </w:rPr>
        </w:r>
        <w:r>
          <w:rPr>
            <w:noProof/>
            <w:webHidden/>
          </w:rPr>
          <w:fldChar w:fldCharType="separate"/>
        </w:r>
        <w:r>
          <w:rPr>
            <w:noProof/>
            <w:webHidden/>
          </w:rPr>
          <w:t>12</w:t>
        </w:r>
        <w:r>
          <w:rPr>
            <w:noProof/>
            <w:webHidden/>
          </w:rPr>
          <w:fldChar w:fldCharType="end"/>
        </w:r>
      </w:hyperlink>
    </w:p>
    <w:p w:rsidR="000673DC" w:rsidRDefault="000673DC">
      <w:pPr>
        <w:pStyle w:val="TOC2"/>
        <w:rPr>
          <w:rFonts w:asciiTheme="minorHAnsi" w:hAnsiTheme="minorHAnsi"/>
          <w:noProof/>
          <w:sz w:val="22"/>
        </w:rPr>
      </w:pPr>
      <w:hyperlink w:anchor="_Toc68604967" w:history="1">
        <w:r w:rsidRPr="00C07BF5">
          <w:rPr>
            <w:rStyle w:val="Hyperlink"/>
            <w:noProof/>
          </w:rPr>
          <w:t>5.2</w:t>
        </w:r>
        <w:r>
          <w:rPr>
            <w:rFonts w:asciiTheme="minorHAnsi" w:hAnsiTheme="minorHAnsi"/>
            <w:noProof/>
            <w:sz w:val="22"/>
          </w:rPr>
          <w:tab/>
        </w:r>
        <w:r w:rsidRPr="00C07BF5">
          <w:rPr>
            <w:rStyle w:val="Hyperlink"/>
            <w:noProof/>
          </w:rPr>
          <w:t xml:space="preserve">Pembuatan VM </w:t>
        </w:r>
        <w:r w:rsidRPr="00C07BF5">
          <w:rPr>
            <w:rStyle w:val="Hyperlink"/>
            <w:i/>
            <w:noProof/>
          </w:rPr>
          <w:t>Server</w:t>
        </w:r>
        <w:r w:rsidRPr="00C07BF5">
          <w:rPr>
            <w:rStyle w:val="Hyperlink"/>
            <w:noProof/>
          </w:rPr>
          <w:t xml:space="preserve"> pada Oracle VirtualBox</w:t>
        </w:r>
        <w:r>
          <w:rPr>
            <w:noProof/>
            <w:webHidden/>
          </w:rPr>
          <w:tab/>
        </w:r>
        <w:r>
          <w:rPr>
            <w:noProof/>
            <w:webHidden/>
          </w:rPr>
          <w:fldChar w:fldCharType="begin"/>
        </w:r>
        <w:r>
          <w:rPr>
            <w:noProof/>
            <w:webHidden/>
          </w:rPr>
          <w:instrText xml:space="preserve"> PAGEREF _Toc68604967 \h </w:instrText>
        </w:r>
        <w:r>
          <w:rPr>
            <w:noProof/>
            <w:webHidden/>
          </w:rPr>
        </w:r>
        <w:r>
          <w:rPr>
            <w:noProof/>
            <w:webHidden/>
          </w:rPr>
          <w:fldChar w:fldCharType="separate"/>
        </w:r>
        <w:r>
          <w:rPr>
            <w:noProof/>
            <w:webHidden/>
          </w:rPr>
          <w:t>12</w:t>
        </w:r>
        <w:r>
          <w:rPr>
            <w:noProof/>
            <w:webHidden/>
          </w:rPr>
          <w:fldChar w:fldCharType="end"/>
        </w:r>
      </w:hyperlink>
    </w:p>
    <w:p w:rsidR="000673DC" w:rsidRDefault="000673DC">
      <w:pPr>
        <w:pStyle w:val="TOC2"/>
        <w:rPr>
          <w:rFonts w:asciiTheme="minorHAnsi" w:hAnsiTheme="minorHAnsi"/>
          <w:noProof/>
          <w:sz w:val="22"/>
        </w:rPr>
      </w:pPr>
      <w:hyperlink w:anchor="_Toc68604968" w:history="1">
        <w:r w:rsidRPr="00C07BF5">
          <w:rPr>
            <w:rStyle w:val="Hyperlink"/>
            <w:noProof/>
          </w:rPr>
          <w:t>5.3</w:t>
        </w:r>
        <w:r>
          <w:rPr>
            <w:rFonts w:asciiTheme="minorHAnsi" w:hAnsiTheme="minorHAnsi"/>
            <w:noProof/>
            <w:sz w:val="22"/>
          </w:rPr>
          <w:tab/>
        </w:r>
        <w:r w:rsidRPr="00C07BF5">
          <w:rPr>
            <w:rStyle w:val="Hyperlink"/>
            <w:noProof/>
          </w:rPr>
          <w:t xml:space="preserve">Instalasi Ubuntu </w:t>
        </w:r>
        <w:r w:rsidRPr="00C07BF5">
          <w:rPr>
            <w:rStyle w:val="Hyperlink"/>
            <w:i/>
            <w:noProof/>
          </w:rPr>
          <w:t>Server</w:t>
        </w:r>
        <w:r w:rsidRPr="00C07BF5">
          <w:rPr>
            <w:rStyle w:val="Hyperlink"/>
            <w:noProof/>
          </w:rPr>
          <w:t xml:space="preserve"> 12.04 LTS i386 pada VM </w:t>
        </w:r>
        <w:r w:rsidRPr="00C07BF5">
          <w:rPr>
            <w:rStyle w:val="Hyperlink"/>
            <w:i/>
            <w:noProof/>
          </w:rPr>
          <w:t>Server</w:t>
        </w:r>
        <w:r>
          <w:rPr>
            <w:noProof/>
            <w:webHidden/>
          </w:rPr>
          <w:tab/>
        </w:r>
        <w:r>
          <w:rPr>
            <w:noProof/>
            <w:webHidden/>
          </w:rPr>
          <w:fldChar w:fldCharType="begin"/>
        </w:r>
        <w:r>
          <w:rPr>
            <w:noProof/>
            <w:webHidden/>
          </w:rPr>
          <w:instrText xml:space="preserve"> PAGEREF _Toc68604968 \h </w:instrText>
        </w:r>
        <w:r>
          <w:rPr>
            <w:noProof/>
            <w:webHidden/>
          </w:rPr>
        </w:r>
        <w:r>
          <w:rPr>
            <w:noProof/>
            <w:webHidden/>
          </w:rPr>
          <w:fldChar w:fldCharType="separate"/>
        </w:r>
        <w:r>
          <w:rPr>
            <w:noProof/>
            <w:webHidden/>
          </w:rPr>
          <w:t>13</w:t>
        </w:r>
        <w:r>
          <w:rPr>
            <w:noProof/>
            <w:webHidden/>
          </w:rPr>
          <w:fldChar w:fldCharType="end"/>
        </w:r>
      </w:hyperlink>
    </w:p>
    <w:p w:rsidR="000673DC" w:rsidRDefault="000673DC">
      <w:pPr>
        <w:pStyle w:val="TOC2"/>
        <w:rPr>
          <w:rFonts w:asciiTheme="minorHAnsi" w:hAnsiTheme="minorHAnsi"/>
          <w:noProof/>
          <w:sz w:val="22"/>
        </w:rPr>
      </w:pPr>
      <w:hyperlink w:anchor="_Toc68604969" w:history="1">
        <w:r w:rsidRPr="00C07BF5">
          <w:rPr>
            <w:rStyle w:val="Hyperlink"/>
            <w:noProof/>
          </w:rPr>
          <w:t>5.4</w:t>
        </w:r>
        <w:r>
          <w:rPr>
            <w:rFonts w:asciiTheme="minorHAnsi" w:hAnsiTheme="minorHAnsi"/>
            <w:noProof/>
            <w:sz w:val="22"/>
          </w:rPr>
          <w:tab/>
        </w:r>
        <w:r w:rsidRPr="00C07BF5">
          <w:rPr>
            <w:rStyle w:val="Hyperlink"/>
            <w:noProof/>
          </w:rPr>
          <w:t xml:space="preserve">Instalasi dan Konfigurasi </w:t>
        </w:r>
        <w:r w:rsidRPr="00C07BF5">
          <w:rPr>
            <w:rStyle w:val="Hyperlink"/>
            <w:i/>
            <w:noProof/>
          </w:rPr>
          <w:t>Package</w:t>
        </w:r>
        <w:r w:rsidRPr="00C07BF5">
          <w:rPr>
            <w:rStyle w:val="Hyperlink"/>
            <w:noProof/>
          </w:rPr>
          <w:t xml:space="preserve"> pada Ubuntu </w:t>
        </w:r>
        <w:r w:rsidRPr="00C07BF5">
          <w:rPr>
            <w:rStyle w:val="Hyperlink"/>
            <w:i/>
            <w:noProof/>
          </w:rPr>
          <w:t>Server</w:t>
        </w:r>
        <w:r>
          <w:rPr>
            <w:noProof/>
            <w:webHidden/>
          </w:rPr>
          <w:tab/>
        </w:r>
        <w:r>
          <w:rPr>
            <w:noProof/>
            <w:webHidden/>
          </w:rPr>
          <w:fldChar w:fldCharType="begin"/>
        </w:r>
        <w:r>
          <w:rPr>
            <w:noProof/>
            <w:webHidden/>
          </w:rPr>
          <w:instrText xml:space="preserve"> PAGEREF _Toc68604969 \h </w:instrText>
        </w:r>
        <w:r>
          <w:rPr>
            <w:noProof/>
            <w:webHidden/>
          </w:rPr>
        </w:r>
        <w:r>
          <w:rPr>
            <w:noProof/>
            <w:webHidden/>
          </w:rPr>
          <w:fldChar w:fldCharType="separate"/>
        </w:r>
        <w:r>
          <w:rPr>
            <w:noProof/>
            <w:webHidden/>
          </w:rPr>
          <w:t>14</w:t>
        </w:r>
        <w:r>
          <w:rPr>
            <w:noProof/>
            <w:webHidden/>
          </w:rPr>
          <w:fldChar w:fldCharType="end"/>
        </w:r>
      </w:hyperlink>
    </w:p>
    <w:p w:rsidR="000673DC" w:rsidRDefault="000673DC">
      <w:pPr>
        <w:pStyle w:val="TOC2"/>
        <w:rPr>
          <w:rFonts w:asciiTheme="minorHAnsi" w:hAnsiTheme="minorHAnsi"/>
          <w:noProof/>
          <w:sz w:val="22"/>
        </w:rPr>
      </w:pPr>
      <w:hyperlink w:anchor="_Toc68604970" w:history="1">
        <w:r w:rsidRPr="00C07BF5">
          <w:rPr>
            <w:rStyle w:val="Hyperlink"/>
            <w:noProof/>
          </w:rPr>
          <w:t>5.5</w:t>
        </w:r>
        <w:r>
          <w:rPr>
            <w:rFonts w:asciiTheme="minorHAnsi" w:hAnsiTheme="minorHAnsi"/>
            <w:noProof/>
            <w:sz w:val="22"/>
          </w:rPr>
          <w:tab/>
        </w:r>
        <w:r w:rsidRPr="00C07BF5">
          <w:rPr>
            <w:rStyle w:val="Hyperlink"/>
            <w:noProof/>
          </w:rPr>
          <w:t>Pengujian Fungsionalitas Infrastruktur Jaringan</w:t>
        </w:r>
        <w:r>
          <w:rPr>
            <w:noProof/>
            <w:webHidden/>
          </w:rPr>
          <w:tab/>
        </w:r>
        <w:r>
          <w:rPr>
            <w:noProof/>
            <w:webHidden/>
          </w:rPr>
          <w:fldChar w:fldCharType="begin"/>
        </w:r>
        <w:r>
          <w:rPr>
            <w:noProof/>
            <w:webHidden/>
          </w:rPr>
          <w:instrText xml:space="preserve"> PAGEREF _Toc68604970 \h </w:instrText>
        </w:r>
        <w:r>
          <w:rPr>
            <w:noProof/>
            <w:webHidden/>
          </w:rPr>
        </w:r>
        <w:r>
          <w:rPr>
            <w:noProof/>
            <w:webHidden/>
          </w:rPr>
          <w:fldChar w:fldCharType="separate"/>
        </w:r>
        <w:r>
          <w:rPr>
            <w:noProof/>
            <w:webHidden/>
          </w:rPr>
          <w:t>21</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71" w:history="1">
        <w:r w:rsidRPr="00C07BF5">
          <w:rPr>
            <w:rStyle w:val="Hyperlink"/>
            <w:noProof/>
          </w:rPr>
          <w:t>VI</w:t>
        </w:r>
        <w:r>
          <w:rPr>
            <w:rFonts w:asciiTheme="minorHAnsi" w:hAnsiTheme="minorHAnsi"/>
            <w:noProof/>
            <w:sz w:val="22"/>
          </w:rPr>
          <w:tab/>
        </w:r>
        <w:r w:rsidRPr="00C07BF5">
          <w:rPr>
            <w:rStyle w:val="Hyperlink"/>
            <w:noProof/>
          </w:rPr>
          <w:t>SIMPULAN DAN SARAN</w:t>
        </w:r>
        <w:r>
          <w:rPr>
            <w:noProof/>
            <w:webHidden/>
          </w:rPr>
          <w:tab/>
        </w:r>
        <w:r>
          <w:rPr>
            <w:noProof/>
            <w:webHidden/>
          </w:rPr>
          <w:fldChar w:fldCharType="begin"/>
        </w:r>
        <w:r>
          <w:rPr>
            <w:noProof/>
            <w:webHidden/>
          </w:rPr>
          <w:instrText xml:space="preserve"> PAGEREF _Toc68604971 \h </w:instrText>
        </w:r>
        <w:r>
          <w:rPr>
            <w:noProof/>
            <w:webHidden/>
          </w:rPr>
        </w:r>
        <w:r>
          <w:rPr>
            <w:noProof/>
            <w:webHidden/>
          </w:rPr>
          <w:fldChar w:fldCharType="separate"/>
        </w:r>
        <w:r>
          <w:rPr>
            <w:noProof/>
            <w:webHidden/>
          </w:rPr>
          <w:t>26</w:t>
        </w:r>
        <w:r>
          <w:rPr>
            <w:noProof/>
            <w:webHidden/>
          </w:rPr>
          <w:fldChar w:fldCharType="end"/>
        </w:r>
      </w:hyperlink>
    </w:p>
    <w:p w:rsidR="000673DC" w:rsidRDefault="000673DC">
      <w:pPr>
        <w:pStyle w:val="TOC2"/>
        <w:rPr>
          <w:rFonts w:asciiTheme="minorHAnsi" w:hAnsiTheme="minorHAnsi"/>
          <w:noProof/>
          <w:sz w:val="22"/>
        </w:rPr>
      </w:pPr>
      <w:hyperlink w:anchor="_Toc68604972" w:history="1">
        <w:r w:rsidRPr="00C07BF5">
          <w:rPr>
            <w:rStyle w:val="Hyperlink"/>
            <w:noProof/>
          </w:rPr>
          <w:t>6.1</w:t>
        </w:r>
        <w:r>
          <w:rPr>
            <w:rFonts w:asciiTheme="minorHAnsi" w:hAnsiTheme="minorHAnsi"/>
            <w:noProof/>
            <w:sz w:val="22"/>
          </w:rPr>
          <w:tab/>
        </w:r>
        <w:r w:rsidRPr="00C07BF5">
          <w:rPr>
            <w:rStyle w:val="Hyperlink"/>
            <w:noProof/>
          </w:rPr>
          <w:t>Simpulan</w:t>
        </w:r>
        <w:r>
          <w:rPr>
            <w:noProof/>
            <w:webHidden/>
          </w:rPr>
          <w:tab/>
        </w:r>
        <w:r>
          <w:rPr>
            <w:noProof/>
            <w:webHidden/>
          </w:rPr>
          <w:fldChar w:fldCharType="begin"/>
        </w:r>
        <w:r>
          <w:rPr>
            <w:noProof/>
            <w:webHidden/>
          </w:rPr>
          <w:instrText xml:space="preserve"> PAGEREF _Toc68604972 \h </w:instrText>
        </w:r>
        <w:r>
          <w:rPr>
            <w:noProof/>
            <w:webHidden/>
          </w:rPr>
        </w:r>
        <w:r>
          <w:rPr>
            <w:noProof/>
            <w:webHidden/>
          </w:rPr>
          <w:fldChar w:fldCharType="separate"/>
        </w:r>
        <w:r>
          <w:rPr>
            <w:noProof/>
            <w:webHidden/>
          </w:rPr>
          <w:t>26</w:t>
        </w:r>
        <w:r>
          <w:rPr>
            <w:noProof/>
            <w:webHidden/>
          </w:rPr>
          <w:fldChar w:fldCharType="end"/>
        </w:r>
      </w:hyperlink>
    </w:p>
    <w:p w:rsidR="000673DC" w:rsidRDefault="000673DC">
      <w:pPr>
        <w:pStyle w:val="TOC2"/>
        <w:rPr>
          <w:rFonts w:asciiTheme="minorHAnsi" w:hAnsiTheme="minorHAnsi"/>
          <w:noProof/>
          <w:sz w:val="22"/>
        </w:rPr>
      </w:pPr>
      <w:hyperlink w:anchor="_Toc68604973" w:history="1">
        <w:r w:rsidRPr="00C07BF5">
          <w:rPr>
            <w:rStyle w:val="Hyperlink"/>
            <w:noProof/>
          </w:rPr>
          <w:t>6.2</w:t>
        </w:r>
        <w:r>
          <w:rPr>
            <w:rFonts w:asciiTheme="minorHAnsi" w:hAnsiTheme="minorHAnsi"/>
            <w:noProof/>
            <w:sz w:val="22"/>
          </w:rPr>
          <w:tab/>
        </w:r>
        <w:r w:rsidRPr="00C07BF5">
          <w:rPr>
            <w:rStyle w:val="Hyperlink"/>
            <w:noProof/>
          </w:rPr>
          <w:t>Saran</w:t>
        </w:r>
        <w:r>
          <w:rPr>
            <w:noProof/>
            <w:webHidden/>
          </w:rPr>
          <w:tab/>
        </w:r>
        <w:r>
          <w:rPr>
            <w:noProof/>
            <w:webHidden/>
          </w:rPr>
          <w:fldChar w:fldCharType="begin"/>
        </w:r>
        <w:r>
          <w:rPr>
            <w:noProof/>
            <w:webHidden/>
          </w:rPr>
          <w:instrText xml:space="preserve"> PAGEREF _Toc68604973 \h </w:instrText>
        </w:r>
        <w:r>
          <w:rPr>
            <w:noProof/>
            <w:webHidden/>
          </w:rPr>
        </w:r>
        <w:r>
          <w:rPr>
            <w:noProof/>
            <w:webHidden/>
          </w:rPr>
          <w:fldChar w:fldCharType="separate"/>
        </w:r>
        <w:r>
          <w:rPr>
            <w:noProof/>
            <w:webHidden/>
          </w:rPr>
          <w:t>26</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74" w:history="1">
        <w:r w:rsidRPr="00C07BF5">
          <w:rPr>
            <w:rStyle w:val="Hyperlink"/>
            <w:noProof/>
          </w:rPr>
          <w:t>DAFTAR PUSTAKA</w:t>
        </w:r>
        <w:r>
          <w:rPr>
            <w:noProof/>
            <w:webHidden/>
          </w:rPr>
          <w:tab/>
        </w:r>
        <w:r>
          <w:rPr>
            <w:noProof/>
            <w:webHidden/>
          </w:rPr>
          <w:fldChar w:fldCharType="begin"/>
        </w:r>
        <w:r>
          <w:rPr>
            <w:noProof/>
            <w:webHidden/>
          </w:rPr>
          <w:instrText xml:space="preserve"> PAGEREF _Toc68604974 \h </w:instrText>
        </w:r>
        <w:r>
          <w:rPr>
            <w:noProof/>
            <w:webHidden/>
          </w:rPr>
        </w:r>
        <w:r>
          <w:rPr>
            <w:noProof/>
            <w:webHidden/>
          </w:rPr>
          <w:fldChar w:fldCharType="separate"/>
        </w:r>
        <w:r>
          <w:rPr>
            <w:noProof/>
            <w:webHidden/>
          </w:rPr>
          <w:t>27</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75" w:history="1">
        <w:r w:rsidRPr="00C07BF5">
          <w:rPr>
            <w:rStyle w:val="Hyperlink"/>
            <w:noProof/>
            <w:lang w:val="id-ID"/>
          </w:rPr>
          <w:t>LAMPIRAN</w:t>
        </w:r>
        <w:r>
          <w:rPr>
            <w:noProof/>
            <w:webHidden/>
          </w:rPr>
          <w:tab/>
        </w:r>
        <w:r>
          <w:rPr>
            <w:noProof/>
            <w:webHidden/>
          </w:rPr>
          <w:fldChar w:fldCharType="begin"/>
        </w:r>
        <w:r>
          <w:rPr>
            <w:noProof/>
            <w:webHidden/>
          </w:rPr>
          <w:instrText xml:space="preserve"> PAGEREF _Toc68604975 \h </w:instrText>
        </w:r>
        <w:r>
          <w:rPr>
            <w:noProof/>
            <w:webHidden/>
          </w:rPr>
        </w:r>
        <w:r>
          <w:rPr>
            <w:noProof/>
            <w:webHidden/>
          </w:rPr>
          <w:fldChar w:fldCharType="separate"/>
        </w:r>
        <w:r>
          <w:rPr>
            <w:noProof/>
            <w:webHidden/>
          </w:rPr>
          <w:t>28</w:t>
        </w:r>
        <w:r>
          <w:rPr>
            <w:noProof/>
            <w:webHidden/>
          </w:rPr>
          <w:fldChar w:fldCharType="end"/>
        </w:r>
      </w:hyperlink>
    </w:p>
    <w:p w:rsidR="000673DC" w:rsidRDefault="000673DC">
      <w:pPr>
        <w:pStyle w:val="TOC1"/>
        <w:tabs>
          <w:tab w:val="right" w:pos="7928"/>
        </w:tabs>
        <w:rPr>
          <w:rFonts w:asciiTheme="minorHAnsi" w:hAnsiTheme="minorHAnsi"/>
          <w:noProof/>
          <w:sz w:val="22"/>
        </w:rPr>
      </w:pPr>
      <w:hyperlink w:anchor="_Toc68604976" w:history="1">
        <w:r w:rsidRPr="00C07BF5">
          <w:rPr>
            <w:rStyle w:val="Hyperlink"/>
            <w:noProof/>
          </w:rPr>
          <w:t>RIWAYAT HIDUP</w:t>
        </w:r>
        <w:r>
          <w:rPr>
            <w:noProof/>
            <w:webHidden/>
          </w:rPr>
          <w:tab/>
        </w:r>
        <w:r>
          <w:rPr>
            <w:noProof/>
            <w:webHidden/>
          </w:rPr>
          <w:fldChar w:fldCharType="begin"/>
        </w:r>
        <w:r>
          <w:rPr>
            <w:noProof/>
            <w:webHidden/>
          </w:rPr>
          <w:instrText xml:space="preserve"> PAGEREF _Toc68604976 \h </w:instrText>
        </w:r>
        <w:r>
          <w:rPr>
            <w:noProof/>
            <w:webHidden/>
          </w:rPr>
        </w:r>
        <w:r>
          <w:rPr>
            <w:noProof/>
            <w:webHidden/>
          </w:rPr>
          <w:fldChar w:fldCharType="separate"/>
        </w:r>
        <w:r>
          <w:rPr>
            <w:noProof/>
            <w:webHidden/>
          </w:rPr>
          <w:t>31</w:t>
        </w:r>
        <w:r>
          <w:rPr>
            <w:noProof/>
            <w:webHidden/>
          </w:rPr>
          <w:fldChar w:fldCharType="end"/>
        </w:r>
      </w:hyperlink>
    </w:p>
    <w:p w:rsidR="002A32FD" w:rsidRDefault="00FE261F" w:rsidP="00343068">
      <w:pPr>
        <w:tabs>
          <w:tab w:val="right" w:pos="7938"/>
        </w:tabs>
        <w:spacing w:after="100"/>
        <w:ind w:firstLine="0"/>
        <w:jc w:val="left"/>
      </w:pPr>
      <w:r>
        <w:rPr>
          <w:lang w:eastAsia="en-US"/>
        </w:rPr>
        <w:fldChar w:fldCharType="end"/>
      </w:r>
      <w:r w:rsidR="002A32FD">
        <w:br w:type="page"/>
      </w:r>
    </w:p>
    <w:p w:rsidR="00F54F6F" w:rsidRPr="00B7685B" w:rsidRDefault="00F54F6F" w:rsidP="001759D8">
      <w:pPr>
        <w:pStyle w:val="judullevel1"/>
      </w:pPr>
      <w:bookmarkStart w:id="0" w:name="_Toc331005282"/>
      <w:bookmarkStart w:id="1" w:name="_Toc68604941"/>
      <w:r w:rsidRPr="00B7685B">
        <w:lastRenderedPageBreak/>
        <w:t>DAFTAR TABEL</w:t>
      </w:r>
      <w:bookmarkEnd w:id="0"/>
      <w:bookmarkEnd w:id="1"/>
    </w:p>
    <w:p w:rsidR="00664207" w:rsidRDefault="00EF53A3">
      <w:pPr>
        <w:pStyle w:val="TableofFigures"/>
        <w:rPr>
          <w:rFonts w:asciiTheme="minorHAnsi" w:hAnsiTheme="minorHAnsi"/>
          <w:noProof/>
          <w:sz w:val="22"/>
          <w:lang w:eastAsia="en-US"/>
        </w:rPr>
      </w:pPr>
      <w:r>
        <w:rPr>
          <w:lang w:val="id-ID"/>
        </w:rPr>
        <w:fldChar w:fldCharType="begin"/>
      </w:r>
      <w:r>
        <w:rPr>
          <w:lang w:val="id-ID"/>
        </w:rPr>
        <w:instrText xml:space="preserve"> TOC \h \z \a "Tabel" </w:instrText>
      </w:r>
      <w:r>
        <w:rPr>
          <w:lang w:val="id-ID"/>
        </w:rPr>
        <w:fldChar w:fldCharType="separate"/>
      </w:r>
      <w:hyperlink w:anchor="_Toc68603877" w:history="1">
        <w:r w:rsidR="00664207" w:rsidRPr="000D6AB3">
          <w:rPr>
            <w:rStyle w:val="Hyperlink"/>
            <w:noProof/>
          </w:rPr>
          <w:t xml:space="preserve">Pengujian DHCP </w:t>
        </w:r>
        <w:r w:rsidR="00664207" w:rsidRPr="000D6AB3">
          <w:rPr>
            <w:rStyle w:val="Hyperlink"/>
            <w:i/>
            <w:noProof/>
          </w:rPr>
          <w:t>Server</w:t>
        </w:r>
        <w:r w:rsidR="00664207">
          <w:rPr>
            <w:noProof/>
            <w:webHidden/>
          </w:rPr>
          <w:tab/>
        </w:r>
        <w:r w:rsidR="00664207">
          <w:rPr>
            <w:noProof/>
            <w:webHidden/>
          </w:rPr>
          <w:fldChar w:fldCharType="begin"/>
        </w:r>
        <w:r w:rsidR="00664207">
          <w:rPr>
            <w:noProof/>
            <w:webHidden/>
          </w:rPr>
          <w:instrText xml:space="preserve"> PAGEREF _Toc68603877 \h </w:instrText>
        </w:r>
        <w:r w:rsidR="00664207">
          <w:rPr>
            <w:noProof/>
            <w:webHidden/>
          </w:rPr>
        </w:r>
        <w:r w:rsidR="00664207">
          <w:rPr>
            <w:noProof/>
            <w:webHidden/>
          </w:rPr>
          <w:fldChar w:fldCharType="separate"/>
        </w:r>
        <w:r w:rsidR="00664207">
          <w:rPr>
            <w:noProof/>
            <w:webHidden/>
          </w:rPr>
          <w:t>21</w:t>
        </w:r>
        <w:r w:rsidR="00664207">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8" w:history="1">
        <w:r w:rsidRPr="000D6AB3">
          <w:rPr>
            <w:rStyle w:val="Hyperlink"/>
            <w:noProof/>
          </w:rPr>
          <w:t>Waktu muat website dengan kondisi empat perangkat aktif</w:t>
        </w:r>
        <w:r>
          <w:rPr>
            <w:noProof/>
            <w:webHidden/>
          </w:rPr>
          <w:tab/>
        </w:r>
        <w:r>
          <w:rPr>
            <w:noProof/>
            <w:webHidden/>
          </w:rPr>
          <w:fldChar w:fldCharType="begin"/>
        </w:r>
        <w:r>
          <w:rPr>
            <w:noProof/>
            <w:webHidden/>
          </w:rPr>
          <w:instrText xml:space="preserve"> PAGEREF _Toc68603878 \h </w:instrText>
        </w:r>
        <w:r>
          <w:rPr>
            <w:noProof/>
            <w:webHidden/>
          </w:rPr>
        </w:r>
        <w:r>
          <w:rPr>
            <w:noProof/>
            <w:webHidden/>
          </w:rPr>
          <w:fldChar w:fldCharType="separate"/>
        </w:r>
        <w:r>
          <w:rPr>
            <w:noProof/>
            <w:webHidden/>
          </w:rPr>
          <w:t>25</w:t>
        </w:r>
        <w:r>
          <w:rPr>
            <w:noProof/>
            <w:webHidden/>
          </w:rPr>
          <w:fldChar w:fldCharType="end"/>
        </w:r>
      </w:hyperlink>
    </w:p>
    <w:p w:rsidR="00C77660" w:rsidRDefault="00EF53A3" w:rsidP="004D74E2">
      <w:pPr>
        <w:ind w:firstLine="0"/>
        <w:rPr>
          <w:lang w:val="id-ID"/>
        </w:rPr>
      </w:pPr>
      <w:r>
        <w:rPr>
          <w:lang w:val="id-ID"/>
        </w:rPr>
        <w:fldChar w:fldCharType="end"/>
      </w:r>
    </w:p>
    <w:p w:rsidR="001A00CD" w:rsidRDefault="001A00CD" w:rsidP="004D74E2">
      <w:pPr>
        <w:ind w:firstLine="0"/>
        <w:rPr>
          <w:lang w:val="id-ID"/>
        </w:rPr>
      </w:pPr>
    </w:p>
    <w:p w:rsidR="00F54F6F" w:rsidRPr="00B7685B" w:rsidRDefault="00F54F6F" w:rsidP="001759D8">
      <w:pPr>
        <w:pStyle w:val="judullevel1"/>
      </w:pPr>
      <w:bookmarkStart w:id="2" w:name="_Toc331005283"/>
      <w:bookmarkStart w:id="3" w:name="_Toc68604942"/>
      <w:r w:rsidRPr="00B7685B">
        <w:t>DAFTAR GAMBAR</w:t>
      </w:r>
      <w:bookmarkEnd w:id="2"/>
      <w:bookmarkEnd w:id="3"/>
    </w:p>
    <w:p w:rsidR="00664207" w:rsidRDefault="00E163F8">
      <w:pPr>
        <w:pStyle w:val="TableofFigures"/>
        <w:rPr>
          <w:rFonts w:asciiTheme="minorHAnsi" w:hAnsiTheme="minorHAnsi"/>
          <w:noProof/>
          <w:sz w:val="22"/>
          <w:lang w:eastAsia="en-US"/>
        </w:rPr>
      </w:pPr>
      <w:r>
        <w:fldChar w:fldCharType="begin"/>
      </w:r>
      <w:r>
        <w:instrText xml:space="preserve"> TOC \h \z \a "Gambar" </w:instrText>
      </w:r>
      <w:r>
        <w:fldChar w:fldCharType="separate"/>
      </w:r>
      <w:hyperlink w:anchor="_Toc68603850" w:history="1">
        <w:r w:rsidR="00664207" w:rsidRPr="009B7B40">
          <w:rPr>
            <w:rStyle w:val="Hyperlink"/>
            <w:noProof/>
          </w:rPr>
          <w:t xml:space="preserve">Prosedur </w:t>
        </w:r>
        <w:r w:rsidR="00664207" w:rsidRPr="009B7B40">
          <w:rPr>
            <w:rStyle w:val="Hyperlink"/>
            <w:noProof/>
          </w:rPr>
          <w:t>k</w:t>
        </w:r>
        <w:r w:rsidR="00664207" w:rsidRPr="009B7B40">
          <w:rPr>
            <w:rStyle w:val="Hyperlink"/>
            <w:noProof/>
          </w:rPr>
          <w:t>e</w:t>
        </w:r>
        <w:r w:rsidR="00664207" w:rsidRPr="009B7B40">
          <w:rPr>
            <w:rStyle w:val="Hyperlink"/>
            <w:noProof/>
          </w:rPr>
          <w:t>rja</w:t>
        </w:r>
        <w:r w:rsidR="00664207">
          <w:rPr>
            <w:noProof/>
            <w:webHidden/>
          </w:rPr>
          <w:tab/>
        </w:r>
        <w:r w:rsidR="00664207">
          <w:rPr>
            <w:noProof/>
            <w:webHidden/>
          </w:rPr>
          <w:fldChar w:fldCharType="begin"/>
        </w:r>
        <w:r w:rsidR="00664207">
          <w:rPr>
            <w:noProof/>
            <w:webHidden/>
          </w:rPr>
          <w:instrText xml:space="preserve"> PAGEREF _Toc68603850 \h </w:instrText>
        </w:r>
        <w:r w:rsidR="00664207">
          <w:rPr>
            <w:noProof/>
            <w:webHidden/>
          </w:rPr>
        </w:r>
        <w:r w:rsidR="00664207">
          <w:rPr>
            <w:noProof/>
            <w:webHidden/>
          </w:rPr>
          <w:fldChar w:fldCharType="separate"/>
        </w:r>
        <w:r w:rsidR="00664207">
          <w:rPr>
            <w:noProof/>
            <w:webHidden/>
          </w:rPr>
          <w:t>6</w:t>
        </w:r>
        <w:r w:rsidR="00664207">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1" w:history="1">
        <w:r w:rsidRPr="009B7B40">
          <w:rPr>
            <w:rStyle w:val="Hyperlink"/>
            <w:noProof/>
          </w:rPr>
          <w:t>Topologi</w:t>
        </w:r>
        <w:r>
          <w:rPr>
            <w:noProof/>
            <w:webHidden/>
          </w:rPr>
          <w:tab/>
        </w:r>
        <w:r>
          <w:rPr>
            <w:noProof/>
            <w:webHidden/>
          </w:rPr>
          <w:fldChar w:fldCharType="begin"/>
        </w:r>
        <w:r>
          <w:rPr>
            <w:noProof/>
            <w:webHidden/>
          </w:rPr>
          <w:instrText xml:space="preserve"> PAGEREF _Toc68603851 \h </w:instrText>
        </w:r>
        <w:r>
          <w:rPr>
            <w:noProof/>
            <w:webHidden/>
          </w:rPr>
        </w:r>
        <w:r>
          <w:rPr>
            <w:noProof/>
            <w:webHidden/>
          </w:rPr>
          <w:fldChar w:fldCharType="separate"/>
        </w:r>
        <w:r>
          <w:rPr>
            <w:noProof/>
            <w:webHidden/>
          </w:rPr>
          <w:t>12</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2" w:history="1">
        <w:r w:rsidRPr="009B7B40">
          <w:rPr>
            <w:rStyle w:val="Hyperlink"/>
            <w:noProof/>
          </w:rPr>
          <w:t>Pembuatan virtual machine (VM) server</w:t>
        </w:r>
        <w:r>
          <w:rPr>
            <w:noProof/>
            <w:webHidden/>
          </w:rPr>
          <w:tab/>
        </w:r>
        <w:r>
          <w:rPr>
            <w:noProof/>
            <w:webHidden/>
          </w:rPr>
          <w:fldChar w:fldCharType="begin"/>
        </w:r>
        <w:r>
          <w:rPr>
            <w:noProof/>
            <w:webHidden/>
          </w:rPr>
          <w:instrText xml:space="preserve"> PAGEREF _Toc68603852 \h </w:instrText>
        </w:r>
        <w:r>
          <w:rPr>
            <w:noProof/>
            <w:webHidden/>
          </w:rPr>
        </w:r>
        <w:r>
          <w:rPr>
            <w:noProof/>
            <w:webHidden/>
          </w:rPr>
          <w:fldChar w:fldCharType="separate"/>
        </w:r>
        <w:r>
          <w:rPr>
            <w:noProof/>
            <w:webHidden/>
          </w:rPr>
          <w:t>13</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3" w:history="1">
        <w:r w:rsidRPr="009B7B40">
          <w:rPr>
            <w:rStyle w:val="Hyperlink"/>
            <w:noProof/>
          </w:rPr>
          <w:t>Instalasi Ubuntu Server</w:t>
        </w:r>
        <w:r>
          <w:rPr>
            <w:noProof/>
            <w:webHidden/>
          </w:rPr>
          <w:tab/>
        </w:r>
        <w:r>
          <w:rPr>
            <w:noProof/>
            <w:webHidden/>
          </w:rPr>
          <w:fldChar w:fldCharType="begin"/>
        </w:r>
        <w:r>
          <w:rPr>
            <w:noProof/>
            <w:webHidden/>
          </w:rPr>
          <w:instrText xml:space="preserve"> PAGEREF _Toc68603853 \h </w:instrText>
        </w:r>
        <w:r>
          <w:rPr>
            <w:noProof/>
            <w:webHidden/>
          </w:rPr>
        </w:r>
        <w:r>
          <w:rPr>
            <w:noProof/>
            <w:webHidden/>
          </w:rPr>
          <w:fldChar w:fldCharType="separate"/>
        </w:r>
        <w:r>
          <w:rPr>
            <w:noProof/>
            <w:webHidden/>
          </w:rPr>
          <w:t>13</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4" w:history="1">
        <w:r w:rsidRPr="009B7B40">
          <w:rPr>
            <w:rStyle w:val="Hyperlink"/>
            <w:noProof/>
          </w:rPr>
          <w:t>Pengalamatan IP pada VM Server</w:t>
        </w:r>
        <w:r>
          <w:rPr>
            <w:noProof/>
            <w:webHidden/>
          </w:rPr>
          <w:tab/>
        </w:r>
        <w:r>
          <w:rPr>
            <w:noProof/>
            <w:webHidden/>
          </w:rPr>
          <w:fldChar w:fldCharType="begin"/>
        </w:r>
        <w:r>
          <w:rPr>
            <w:noProof/>
            <w:webHidden/>
          </w:rPr>
          <w:instrText xml:space="preserve"> PAGEREF _Toc68603854 \h </w:instrText>
        </w:r>
        <w:r>
          <w:rPr>
            <w:noProof/>
            <w:webHidden/>
          </w:rPr>
        </w:r>
        <w:r>
          <w:rPr>
            <w:noProof/>
            <w:webHidden/>
          </w:rPr>
          <w:fldChar w:fldCharType="separate"/>
        </w:r>
        <w:r>
          <w:rPr>
            <w:noProof/>
            <w:webHidden/>
          </w:rPr>
          <w:t>14</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5" w:history="1">
        <w:r w:rsidRPr="009B7B40">
          <w:rPr>
            <w:rStyle w:val="Hyperlink"/>
            <w:noProof/>
          </w:rPr>
          <w:t>Instalasi PHP pada VM Server</w:t>
        </w:r>
        <w:r>
          <w:rPr>
            <w:noProof/>
            <w:webHidden/>
          </w:rPr>
          <w:tab/>
        </w:r>
        <w:r>
          <w:rPr>
            <w:noProof/>
            <w:webHidden/>
          </w:rPr>
          <w:fldChar w:fldCharType="begin"/>
        </w:r>
        <w:r>
          <w:rPr>
            <w:noProof/>
            <w:webHidden/>
          </w:rPr>
          <w:instrText xml:space="preserve"> PAGEREF _Toc68603855 \h </w:instrText>
        </w:r>
        <w:r>
          <w:rPr>
            <w:noProof/>
            <w:webHidden/>
          </w:rPr>
        </w:r>
        <w:r>
          <w:rPr>
            <w:noProof/>
            <w:webHidden/>
          </w:rPr>
          <w:fldChar w:fldCharType="separate"/>
        </w:r>
        <w:r>
          <w:rPr>
            <w:noProof/>
            <w:webHidden/>
          </w:rPr>
          <w:t>15</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6" w:history="1">
        <w:r w:rsidRPr="009B7B40">
          <w:rPr>
            <w:rStyle w:val="Hyperlink"/>
            <w:noProof/>
          </w:rPr>
          <w:t>Pemasangan Apache versi 2</w:t>
        </w:r>
        <w:r>
          <w:rPr>
            <w:noProof/>
            <w:webHidden/>
          </w:rPr>
          <w:tab/>
        </w:r>
        <w:r>
          <w:rPr>
            <w:noProof/>
            <w:webHidden/>
          </w:rPr>
          <w:fldChar w:fldCharType="begin"/>
        </w:r>
        <w:r>
          <w:rPr>
            <w:noProof/>
            <w:webHidden/>
          </w:rPr>
          <w:instrText xml:space="preserve"> PAGEREF _Toc68603856 \h </w:instrText>
        </w:r>
        <w:r>
          <w:rPr>
            <w:noProof/>
            <w:webHidden/>
          </w:rPr>
        </w:r>
        <w:r>
          <w:rPr>
            <w:noProof/>
            <w:webHidden/>
          </w:rPr>
          <w:fldChar w:fldCharType="separate"/>
        </w:r>
        <w:r>
          <w:rPr>
            <w:noProof/>
            <w:webHidden/>
          </w:rPr>
          <w:t>15</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7" w:history="1">
        <w:r w:rsidRPr="009B7B40">
          <w:rPr>
            <w:rStyle w:val="Hyperlink"/>
            <w:noProof/>
          </w:rPr>
          <w:t>Instalasi MySQL (Database) Server</w:t>
        </w:r>
        <w:r>
          <w:rPr>
            <w:noProof/>
            <w:webHidden/>
          </w:rPr>
          <w:tab/>
        </w:r>
        <w:r>
          <w:rPr>
            <w:noProof/>
            <w:webHidden/>
          </w:rPr>
          <w:fldChar w:fldCharType="begin"/>
        </w:r>
        <w:r>
          <w:rPr>
            <w:noProof/>
            <w:webHidden/>
          </w:rPr>
          <w:instrText xml:space="preserve"> PAGEREF _Toc68603857 \h </w:instrText>
        </w:r>
        <w:r>
          <w:rPr>
            <w:noProof/>
            <w:webHidden/>
          </w:rPr>
        </w:r>
        <w:r>
          <w:rPr>
            <w:noProof/>
            <w:webHidden/>
          </w:rPr>
          <w:fldChar w:fldCharType="separate"/>
        </w:r>
        <w:r>
          <w:rPr>
            <w:noProof/>
            <w:webHidden/>
          </w:rPr>
          <w:t>16</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8" w:history="1">
        <w:r w:rsidRPr="009B7B40">
          <w:rPr>
            <w:rStyle w:val="Hyperlink"/>
            <w:noProof/>
          </w:rPr>
          <w:t>Konfigurasi MySQL Server</w:t>
        </w:r>
        <w:r>
          <w:rPr>
            <w:noProof/>
            <w:webHidden/>
          </w:rPr>
          <w:tab/>
        </w:r>
        <w:r>
          <w:rPr>
            <w:noProof/>
            <w:webHidden/>
          </w:rPr>
          <w:fldChar w:fldCharType="begin"/>
        </w:r>
        <w:r>
          <w:rPr>
            <w:noProof/>
            <w:webHidden/>
          </w:rPr>
          <w:instrText xml:space="preserve"> PAGEREF _Toc68603858 \h </w:instrText>
        </w:r>
        <w:r>
          <w:rPr>
            <w:noProof/>
            <w:webHidden/>
          </w:rPr>
        </w:r>
        <w:r>
          <w:rPr>
            <w:noProof/>
            <w:webHidden/>
          </w:rPr>
          <w:fldChar w:fldCharType="separate"/>
        </w:r>
        <w:r>
          <w:rPr>
            <w:noProof/>
            <w:webHidden/>
          </w:rPr>
          <w:t>16</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59" w:history="1">
        <w:r w:rsidRPr="009B7B40">
          <w:rPr>
            <w:rStyle w:val="Hyperlink"/>
            <w:noProof/>
          </w:rPr>
          <w:t>Instalasi phpMyAdmin</w:t>
        </w:r>
        <w:r>
          <w:rPr>
            <w:noProof/>
            <w:webHidden/>
          </w:rPr>
          <w:tab/>
        </w:r>
        <w:r>
          <w:rPr>
            <w:noProof/>
            <w:webHidden/>
          </w:rPr>
          <w:fldChar w:fldCharType="begin"/>
        </w:r>
        <w:r>
          <w:rPr>
            <w:noProof/>
            <w:webHidden/>
          </w:rPr>
          <w:instrText xml:space="preserve"> PAGEREF _Toc68603859 \h </w:instrText>
        </w:r>
        <w:r>
          <w:rPr>
            <w:noProof/>
            <w:webHidden/>
          </w:rPr>
        </w:r>
        <w:r>
          <w:rPr>
            <w:noProof/>
            <w:webHidden/>
          </w:rPr>
          <w:fldChar w:fldCharType="separate"/>
        </w:r>
        <w:r>
          <w:rPr>
            <w:noProof/>
            <w:webHidden/>
          </w:rPr>
          <w:t>17</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0" w:history="1">
        <w:r w:rsidRPr="009B7B40">
          <w:rPr>
            <w:rStyle w:val="Hyperlink"/>
            <w:noProof/>
          </w:rPr>
          <w:t>Konfigurasi phpMyAdmin</w:t>
        </w:r>
        <w:r>
          <w:rPr>
            <w:noProof/>
            <w:webHidden/>
          </w:rPr>
          <w:tab/>
        </w:r>
        <w:r>
          <w:rPr>
            <w:noProof/>
            <w:webHidden/>
          </w:rPr>
          <w:fldChar w:fldCharType="begin"/>
        </w:r>
        <w:r>
          <w:rPr>
            <w:noProof/>
            <w:webHidden/>
          </w:rPr>
          <w:instrText xml:space="preserve"> PAGEREF _Toc68603860 \h </w:instrText>
        </w:r>
        <w:r>
          <w:rPr>
            <w:noProof/>
            <w:webHidden/>
          </w:rPr>
        </w:r>
        <w:r>
          <w:rPr>
            <w:noProof/>
            <w:webHidden/>
          </w:rPr>
          <w:fldChar w:fldCharType="separate"/>
        </w:r>
        <w:r>
          <w:rPr>
            <w:noProof/>
            <w:webHidden/>
          </w:rPr>
          <w:t>17</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1" w:history="1">
        <w:r w:rsidRPr="009B7B40">
          <w:rPr>
            <w:rStyle w:val="Hyperlink"/>
            <w:noProof/>
          </w:rPr>
          <w:t>Instalasi Bind9</w:t>
        </w:r>
        <w:r>
          <w:rPr>
            <w:noProof/>
            <w:webHidden/>
          </w:rPr>
          <w:tab/>
        </w:r>
        <w:r>
          <w:rPr>
            <w:noProof/>
            <w:webHidden/>
          </w:rPr>
          <w:fldChar w:fldCharType="begin"/>
        </w:r>
        <w:r>
          <w:rPr>
            <w:noProof/>
            <w:webHidden/>
          </w:rPr>
          <w:instrText xml:space="preserve"> PAGEREF _Toc68603861 \h </w:instrText>
        </w:r>
        <w:r>
          <w:rPr>
            <w:noProof/>
            <w:webHidden/>
          </w:rPr>
        </w:r>
        <w:r>
          <w:rPr>
            <w:noProof/>
            <w:webHidden/>
          </w:rPr>
          <w:fldChar w:fldCharType="separate"/>
        </w:r>
        <w:r>
          <w:rPr>
            <w:noProof/>
            <w:webHidden/>
          </w:rPr>
          <w:t>18</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2" w:history="1">
        <w:r w:rsidRPr="009B7B40">
          <w:rPr>
            <w:rStyle w:val="Hyperlink"/>
            <w:noProof/>
          </w:rPr>
          <w:t xml:space="preserve">Konfigurasi </w:t>
        </w:r>
        <w:r w:rsidRPr="009B7B40">
          <w:rPr>
            <w:rStyle w:val="Hyperlink"/>
            <w:i/>
            <w:noProof/>
          </w:rPr>
          <w:t>zone name</w:t>
        </w:r>
        <w:r>
          <w:rPr>
            <w:noProof/>
            <w:webHidden/>
          </w:rPr>
          <w:tab/>
        </w:r>
        <w:r>
          <w:rPr>
            <w:noProof/>
            <w:webHidden/>
          </w:rPr>
          <w:fldChar w:fldCharType="begin"/>
        </w:r>
        <w:r>
          <w:rPr>
            <w:noProof/>
            <w:webHidden/>
          </w:rPr>
          <w:instrText xml:space="preserve"> PAGEREF _Toc68603862 \h </w:instrText>
        </w:r>
        <w:r>
          <w:rPr>
            <w:noProof/>
            <w:webHidden/>
          </w:rPr>
        </w:r>
        <w:r>
          <w:rPr>
            <w:noProof/>
            <w:webHidden/>
          </w:rPr>
          <w:fldChar w:fldCharType="separate"/>
        </w:r>
        <w:r>
          <w:rPr>
            <w:noProof/>
            <w:webHidden/>
          </w:rPr>
          <w:t>18</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3" w:history="1">
        <w:r w:rsidRPr="009B7B40">
          <w:rPr>
            <w:rStyle w:val="Hyperlink"/>
            <w:noProof/>
          </w:rPr>
          <w:t xml:space="preserve">Pembuatan dan kofigurasi </w:t>
        </w:r>
        <w:r w:rsidRPr="009B7B40">
          <w:rPr>
            <w:rStyle w:val="Hyperlink"/>
            <w:i/>
            <w:noProof/>
          </w:rPr>
          <w:t>forward</w:t>
        </w:r>
        <w:r w:rsidRPr="009B7B40">
          <w:rPr>
            <w:rStyle w:val="Hyperlink"/>
            <w:noProof/>
          </w:rPr>
          <w:t xml:space="preserve"> </w:t>
        </w:r>
        <w:r w:rsidRPr="009B7B40">
          <w:rPr>
            <w:rStyle w:val="Hyperlink"/>
            <w:i/>
            <w:noProof/>
          </w:rPr>
          <w:t>file</w:t>
        </w:r>
        <w:r>
          <w:rPr>
            <w:noProof/>
            <w:webHidden/>
          </w:rPr>
          <w:tab/>
        </w:r>
        <w:r>
          <w:rPr>
            <w:noProof/>
            <w:webHidden/>
          </w:rPr>
          <w:fldChar w:fldCharType="begin"/>
        </w:r>
        <w:r>
          <w:rPr>
            <w:noProof/>
            <w:webHidden/>
          </w:rPr>
          <w:instrText xml:space="preserve"> PAGEREF _Toc68603863 \h </w:instrText>
        </w:r>
        <w:r>
          <w:rPr>
            <w:noProof/>
            <w:webHidden/>
          </w:rPr>
        </w:r>
        <w:r>
          <w:rPr>
            <w:noProof/>
            <w:webHidden/>
          </w:rPr>
          <w:fldChar w:fldCharType="separate"/>
        </w:r>
        <w:r>
          <w:rPr>
            <w:noProof/>
            <w:webHidden/>
          </w:rPr>
          <w:t>19</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4" w:history="1">
        <w:r w:rsidRPr="009B7B40">
          <w:rPr>
            <w:rStyle w:val="Hyperlink"/>
            <w:noProof/>
          </w:rPr>
          <w:t xml:space="preserve">Pembuatan dan konfigurasi </w:t>
        </w:r>
        <w:r w:rsidRPr="009B7B40">
          <w:rPr>
            <w:rStyle w:val="Hyperlink"/>
            <w:i/>
            <w:noProof/>
          </w:rPr>
          <w:t>reserve file</w:t>
        </w:r>
        <w:r>
          <w:rPr>
            <w:noProof/>
            <w:webHidden/>
          </w:rPr>
          <w:tab/>
        </w:r>
        <w:r>
          <w:rPr>
            <w:noProof/>
            <w:webHidden/>
          </w:rPr>
          <w:fldChar w:fldCharType="begin"/>
        </w:r>
        <w:r>
          <w:rPr>
            <w:noProof/>
            <w:webHidden/>
          </w:rPr>
          <w:instrText xml:space="preserve"> PAGEREF _Toc68603864 \h </w:instrText>
        </w:r>
        <w:r>
          <w:rPr>
            <w:noProof/>
            <w:webHidden/>
          </w:rPr>
        </w:r>
        <w:r>
          <w:rPr>
            <w:noProof/>
            <w:webHidden/>
          </w:rPr>
          <w:fldChar w:fldCharType="separate"/>
        </w:r>
        <w:r>
          <w:rPr>
            <w:noProof/>
            <w:webHidden/>
          </w:rPr>
          <w:t>19</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5" w:history="1">
        <w:r w:rsidRPr="009B7B40">
          <w:rPr>
            <w:rStyle w:val="Hyperlink"/>
            <w:noProof/>
          </w:rPr>
          <w:t>Konfigurasi file /etc/resolv.conf</w:t>
        </w:r>
        <w:r>
          <w:rPr>
            <w:noProof/>
            <w:webHidden/>
          </w:rPr>
          <w:tab/>
        </w:r>
        <w:r>
          <w:rPr>
            <w:noProof/>
            <w:webHidden/>
          </w:rPr>
          <w:fldChar w:fldCharType="begin"/>
        </w:r>
        <w:r>
          <w:rPr>
            <w:noProof/>
            <w:webHidden/>
          </w:rPr>
          <w:instrText xml:space="preserve"> PAGEREF _Toc68603865 \h </w:instrText>
        </w:r>
        <w:r>
          <w:rPr>
            <w:noProof/>
            <w:webHidden/>
          </w:rPr>
        </w:r>
        <w:r>
          <w:rPr>
            <w:noProof/>
            <w:webHidden/>
          </w:rPr>
          <w:fldChar w:fldCharType="separate"/>
        </w:r>
        <w:r>
          <w:rPr>
            <w:noProof/>
            <w:webHidden/>
          </w:rPr>
          <w:t>19</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6" w:history="1">
        <w:r w:rsidRPr="009B7B40">
          <w:rPr>
            <w:rStyle w:val="Hyperlink"/>
            <w:noProof/>
          </w:rPr>
          <w:t>Instalasi Samba SMB Server</w:t>
        </w:r>
        <w:r>
          <w:rPr>
            <w:noProof/>
            <w:webHidden/>
          </w:rPr>
          <w:tab/>
        </w:r>
        <w:r>
          <w:rPr>
            <w:noProof/>
            <w:webHidden/>
          </w:rPr>
          <w:fldChar w:fldCharType="begin"/>
        </w:r>
        <w:r>
          <w:rPr>
            <w:noProof/>
            <w:webHidden/>
          </w:rPr>
          <w:instrText xml:space="preserve"> PAGEREF _Toc68603866 \h </w:instrText>
        </w:r>
        <w:r>
          <w:rPr>
            <w:noProof/>
            <w:webHidden/>
          </w:rPr>
        </w:r>
        <w:r>
          <w:rPr>
            <w:noProof/>
            <w:webHidden/>
          </w:rPr>
          <w:fldChar w:fldCharType="separate"/>
        </w:r>
        <w:r>
          <w:rPr>
            <w:noProof/>
            <w:webHidden/>
          </w:rPr>
          <w:t>20</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7" w:history="1">
        <w:r w:rsidRPr="009B7B40">
          <w:rPr>
            <w:rStyle w:val="Hyperlink"/>
            <w:noProof/>
          </w:rPr>
          <w:t xml:space="preserve">Memberi akses ke SMB </w:t>
        </w:r>
        <w:r w:rsidRPr="009B7B40">
          <w:rPr>
            <w:rStyle w:val="Hyperlink"/>
            <w:i/>
            <w:noProof/>
          </w:rPr>
          <w:t>Server</w:t>
        </w:r>
        <w:r w:rsidRPr="009B7B40">
          <w:rPr>
            <w:rStyle w:val="Hyperlink"/>
            <w:noProof/>
          </w:rPr>
          <w:t xml:space="preserve"> pada </w:t>
        </w:r>
        <w:r w:rsidRPr="009B7B40">
          <w:rPr>
            <w:rStyle w:val="Hyperlink"/>
            <w:i/>
            <w:noProof/>
          </w:rPr>
          <w:t>user</w:t>
        </w:r>
        <w:r w:rsidRPr="009B7B40">
          <w:rPr>
            <w:rStyle w:val="Hyperlink"/>
            <w:noProof/>
          </w:rPr>
          <w:t xml:space="preserve"> yang terdaftar</w:t>
        </w:r>
        <w:r>
          <w:rPr>
            <w:noProof/>
            <w:webHidden/>
          </w:rPr>
          <w:tab/>
        </w:r>
        <w:r>
          <w:rPr>
            <w:noProof/>
            <w:webHidden/>
          </w:rPr>
          <w:fldChar w:fldCharType="begin"/>
        </w:r>
        <w:r>
          <w:rPr>
            <w:noProof/>
            <w:webHidden/>
          </w:rPr>
          <w:instrText xml:space="preserve"> PAGEREF _Toc68603867 \h </w:instrText>
        </w:r>
        <w:r>
          <w:rPr>
            <w:noProof/>
            <w:webHidden/>
          </w:rPr>
        </w:r>
        <w:r>
          <w:rPr>
            <w:noProof/>
            <w:webHidden/>
          </w:rPr>
          <w:fldChar w:fldCharType="separate"/>
        </w:r>
        <w:r>
          <w:rPr>
            <w:noProof/>
            <w:webHidden/>
          </w:rPr>
          <w:t>20</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8" w:history="1">
        <w:r w:rsidRPr="009B7B40">
          <w:rPr>
            <w:rStyle w:val="Hyperlink"/>
            <w:noProof/>
          </w:rPr>
          <w:t xml:space="preserve">Membuat </w:t>
        </w:r>
        <w:r w:rsidRPr="009B7B40">
          <w:rPr>
            <w:rStyle w:val="Hyperlink"/>
            <w:i/>
            <w:noProof/>
          </w:rPr>
          <w:t>user</w:t>
        </w:r>
        <w:r w:rsidRPr="009B7B40">
          <w:rPr>
            <w:rStyle w:val="Hyperlink"/>
            <w:noProof/>
          </w:rPr>
          <w:t xml:space="preserve"> baru untuk SMB Server</w:t>
        </w:r>
        <w:r>
          <w:rPr>
            <w:noProof/>
            <w:webHidden/>
          </w:rPr>
          <w:tab/>
        </w:r>
        <w:r>
          <w:rPr>
            <w:noProof/>
            <w:webHidden/>
          </w:rPr>
          <w:fldChar w:fldCharType="begin"/>
        </w:r>
        <w:r>
          <w:rPr>
            <w:noProof/>
            <w:webHidden/>
          </w:rPr>
          <w:instrText xml:space="preserve"> PAGEREF _Toc68603868 \h </w:instrText>
        </w:r>
        <w:r>
          <w:rPr>
            <w:noProof/>
            <w:webHidden/>
          </w:rPr>
        </w:r>
        <w:r>
          <w:rPr>
            <w:noProof/>
            <w:webHidden/>
          </w:rPr>
          <w:fldChar w:fldCharType="separate"/>
        </w:r>
        <w:r>
          <w:rPr>
            <w:noProof/>
            <w:webHidden/>
          </w:rPr>
          <w:t>20</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69" w:history="1">
        <w:r w:rsidRPr="009B7B40">
          <w:rPr>
            <w:rStyle w:val="Hyperlink"/>
            <w:noProof/>
          </w:rPr>
          <w:t xml:space="preserve">Deklarasi </w:t>
        </w:r>
        <w:r w:rsidRPr="009B7B40">
          <w:rPr>
            <w:rStyle w:val="Hyperlink"/>
            <w:i/>
            <w:noProof/>
          </w:rPr>
          <w:t xml:space="preserve">shared directory </w:t>
        </w:r>
        <w:r w:rsidRPr="009B7B40">
          <w:rPr>
            <w:rStyle w:val="Hyperlink"/>
            <w:noProof/>
          </w:rPr>
          <w:t>pada SMB Server</w:t>
        </w:r>
        <w:r>
          <w:rPr>
            <w:noProof/>
            <w:webHidden/>
          </w:rPr>
          <w:tab/>
        </w:r>
        <w:r>
          <w:rPr>
            <w:noProof/>
            <w:webHidden/>
          </w:rPr>
          <w:fldChar w:fldCharType="begin"/>
        </w:r>
        <w:r>
          <w:rPr>
            <w:noProof/>
            <w:webHidden/>
          </w:rPr>
          <w:instrText xml:space="preserve"> PAGEREF _Toc68603869 \h </w:instrText>
        </w:r>
        <w:r>
          <w:rPr>
            <w:noProof/>
            <w:webHidden/>
          </w:rPr>
        </w:r>
        <w:r>
          <w:rPr>
            <w:noProof/>
            <w:webHidden/>
          </w:rPr>
          <w:fldChar w:fldCharType="separate"/>
        </w:r>
        <w:r>
          <w:rPr>
            <w:noProof/>
            <w:webHidden/>
          </w:rPr>
          <w:t>20</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0" w:history="1">
        <w:r w:rsidRPr="009B7B40">
          <w:rPr>
            <w:rStyle w:val="Hyperlink"/>
            <w:noProof/>
          </w:rPr>
          <w:t>Konfigurasi DCHP Server pada router TP-Link MR-3020</w:t>
        </w:r>
        <w:r>
          <w:rPr>
            <w:noProof/>
            <w:webHidden/>
          </w:rPr>
          <w:tab/>
        </w:r>
        <w:r>
          <w:rPr>
            <w:noProof/>
            <w:webHidden/>
          </w:rPr>
          <w:fldChar w:fldCharType="begin"/>
        </w:r>
        <w:r>
          <w:rPr>
            <w:noProof/>
            <w:webHidden/>
          </w:rPr>
          <w:instrText xml:space="preserve"> PAGEREF _Toc68603870 \h </w:instrText>
        </w:r>
        <w:r>
          <w:rPr>
            <w:noProof/>
            <w:webHidden/>
          </w:rPr>
        </w:r>
        <w:r>
          <w:rPr>
            <w:noProof/>
            <w:webHidden/>
          </w:rPr>
          <w:fldChar w:fldCharType="separate"/>
        </w:r>
        <w:r>
          <w:rPr>
            <w:noProof/>
            <w:webHidden/>
          </w:rPr>
          <w:t>21</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1" w:history="1">
        <w:r w:rsidRPr="009B7B40">
          <w:rPr>
            <w:rStyle w:val="Hyperlink"/>
            <w:noProof/>
          </w:rPr>
          <w:t>Pengujian DNS server menggunakan terminal</w:t>
        </w:r>
        <w:r>
          <w:rPr>
            <w:noProof/>
            <w:webHidden/>
          </w:rPr>
          <w:tab/>
        </w:r>
        <w:r>
          <w:rPr>
            <w:noProof/>
            <w:webHidden/>
          </w:rPr>
          <w:fldChar w:fldCharType="begin"/>
        </w:r>
        <w:r>
          <w:rPr>
            <w:noProof/>
            <w:webHidden/>
          </w:rPr>
          <w:instrText xml:space="preserve"> PAGEREF _Toc68603871 \h </w:instrText>
        </w:r>
        <w:r>
          <w:rPr>
            <w:noProof/>
            <w:webHidden/>
          </w:rPr>
        </w:r>
        <w:r>
          <w:rPr>
            <w:noProof/>
            <w:webHidden/>
          </w:rPr>
          <w:fldChar w:fldCharType="separate"/>
        </w:r>
        <w:r>
          <w:rPr>
            <w:noProof/>
            <w:webHidden/>
          </w:rPr>
          <w:t>22</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2" w:history="1">
        <w:r w:rsidRPr="009B7B40">
          <w:rPr>
            <w:rStyle w:val="Hyperlink"/>
            <w:noProof/>
          </w:rPr>
          <w:t xml:space="preserve">Pengujian DNS server menggunakan </w:t>
        </w:r>
        <w:r w:rsidRPr="009B7B40">
          <w:rPr>
            <w:rStyle w:val="Hyperlink"/>
            <w:i/>
            <w:noProof/>
          </w:rPr>
          <w:t>browser</w:t>
        </w:r>
        <w:r>
          <w:rPr>
            <w:noProof/>
            <w:webHidden/>
          </w:rPr>
          <w:tab/>
        </w:r>
        <w:r>
          <w:rPr>
            <w:noProof/>
            <w:webHidden/>
          </w:rPr>
          <w:fldChar w:fldCharType="begin"/>
        </w:r>
        <w:r>
          <w:rPr>
            <w:noProof/>
            <w:webHidden/>
          </w:rPr>
          <w:instrText xml:space="preserve"> PAGEREF _Toc68603872 \h </w:instrText>
        </w:r>
        <w:r>
          <w:rPr>
            <w:noProof/>
            <w:webHidden/>
          </w:rPr>
        </w:r>
        <w:r>
          <w:rPr>
            <w:noProof/>
            <w:webHidden/>
          </w:rPr>
          <w:fldChar w:fldCharType="separate"/>
        </w:r>
        <w:r>
          <w:rPr>
            <w:noProof/>
            <w:webHidden/>
          </w:rPr>
          <w:t>22</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3" w:history="1">
        <w:r w:rsidRPr="009B7B40">
          <w:rPr>
            <w:rStyle w:val="Hyperlink"/>
            <w:noProof/>
          </w:rPr>
          <w:t xml:space="preserve">Impor </w:t>
        </w:r>
        <w:r w:rsidRPr="009B7B40">
          <w:rPr>
            <w:rStyle w:val="Hyperlink"/>
            <w:i/>
            <w:noProof/>
          </w:rPr>
          <w:t>file .</w:t>
        </w:r>
        <w:r w:rsidRPr="009B7B40">
          <w:rPr>
            <w:rStyle w:val="Hyperlink"/>
            <w:noProof/>
          </w:rPr>
          <w:t xml:space="preserve">sql untuk pengujian </w:t>
        </w:r>
        <w:r w:rsidRPr="009B7B40">
          <w:rPr>
            <w:rStyle w:val="Hyperlink"/>
            <w:i/>
            <w:noProof/>
          </w:rPr>
          <w:t>database</w:t>
        </w:r>
        <w:r w:rsidRPr="009B7B40">
          <w:rPr>
            <w:rStyle w:val="Hyperlink"/>
            <w:noProof/>
          </w:rPr>
          <w:t xml:space="preserve"> </w:t>
        </w:r>
        <w:r w:rsidRPr="009B7B40">
          <w:rPr>
            <w:rStyle w:val="Hyperlink"/>
            <w:i/>
            <w:noProof/>
          </w:rPr>
          <w:t>server</w:t>
        </w:r>
        <w:r>
          <w:rPr>
            <w:noProof/>
            <w:webHidden/>
          </w:rPr>
          <w:tab/>
        </w:r>
        <w:r>
          <w:rPr>
            <w:noProof/>
            <w:webHidden/>
          </w:rPr>
          <w:fldChar w:fldCharType="begin"/>
        </w:r>
        <w:r>
          <w:rPr>
            <w:noProof/>
            <w:webHidden/>
          </w:rPr>
          <w:instrText xml:space="preserve"> PAGEREF _Toc68603873 \h </w:instrText>
        </w:r>
        <w:r>
          <w:rPr>
            <w:noProof/>
            <w:webHidden/>
          </w:rPr>
        </w:r>
        <w:r>
          <w:rPr>
            <w:noProof/>
            <w:webHidden/>
          </w:rPr>
          <w:fldChar w:fldCharType="separate"/>
        </w:r>
        <w:r>
          <w:rPr>
            <w:noProof/>
            <w:webHidden/>
          </w:rPr>
          <w:t>23</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4" w:history="1">
        <w:r w:rsidRPr="009B7B40">
          <w:rPr>
            <w:rStyle w:val="Hyperlink"/>
            <w:noProof/>
          </w:rPr>
          <w:t xml:space="preserve">Hasil impor </w:t>
        </w:r>
        <w:r w:rsidRPr="009B7B40">
          <w:rPr>
            <w:rStyle w:val="Hyperlink"/>
            <w:i/>
            <w:noProof/>
          </w:rPr>
          <w:t>file</w:t>
        </w:r>
        <w:r w:rsidRPr="009B7B40">
          <w:rPr>
            <w:rStyle w:val="Hyperlink"/>
            <w:noProof/>
          </w:rPr>
          <w:t xml:space="preserve"> .sql</w:t>
        </w:r>
        <w:r>
          <w:rPr>
            <w:noProof/>
            <w:webHidden/>
          </w:rPr>
          <w:tab/>
        </w:r>
        <w:r>
          <w:rPr>
            <w:noProof/>
            <w:webHidden/>
          </w:rPr>
          <w:fldChar w:fldCharType="begin"/>
        </w:r>
        <w:r>
          <w:rPr>
            <w:noProof/>
            <w:webHidden/>
          </w:rPr>
          <w:instrText xml:space="preserve"> PAGEREF _Toc68603874 \h </w:instrText>
        </w:r>
        <w:r>
          <w:rPr>
            <w:noProof/>
            <w:webHidden/>
          </w:rPr>
        </w:r>
        <w:r>
          <w:rPr>
            <w:noProof/>
            <w:webHidden/>
          </w:rPr>
          <w:fldChar w:fldCharType="separate"/>
        </w:r>
        <w:r>
          <w:rPr>
            <w:noProof/>
            <w:webHidden/>
          </w:rPr>
          <w:t>23</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5" w:history="1">
        <w:r w:rsidRPr="009B7B40">
          <w:rPr>
            <w:rStyle w:val="Hyperlink"/>
            <w:noProof/>
          </w:rPr>
          <w:t xml:space="preserve">Pengujian SMB </w:t>
        </w:r>
        <w:r w:rsidRPr="009B7B40">
          <w:rPr>
            <w:rStyle w:val="Hyperlink"/>
            <w:i/>
            <w:noProof/>
          </w:rPr>
          <w:t>server</w:t>
        </w:r>
        <w:r>
          <w:rPr>
            <w:noProof/>
            <w:webHidden/>
          </w:rPr>
          <w:tab/>
        </w:r>
        <w:r>
          <w:rPr>
            <w:noProof/>
            <w:webHidden/>
          </w:rPr>
          <w:fldChar w:fldCharType="begin"/>
        </w:r>
        <w:r>
          <w:rPr>
            <w:noProof/>
            <w:webHidden/>
          </w:rPr>
          <w:instrText xml:space="preserve"> PAGEREF _Toc68603875 \h </w:instrText>
        </w:r>
        <w:r>
          <w:rPr>
            <w:noProof/>
            <w:webHidden/>
          </w:rPr>
        </w:r>
        <w:r>
          <w:rPr>
            <w:noProof/>
            <w:webHidden/>
          </w:rPr>
          <w:fldChar w:fldCharType="separate"/>
        </w:r>
        <w:r>
          <w:rPr>
            <w:noProof/>
            <w:webHidden/>
          </w:rPr>
          <w:t>24</w:t>
        </w:r>
        <w:r>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76" w:history="1">
        <w:r w:rsidRPr="009B7B40">
          <w:rPr>
            <w:rStyle w:val="Hyperlink"/>
            <w:noProof/>
          </w:rPr>
          <w:t xml:space="preserve">Akses SMB server di </w:t>
        </w:r>
        <w:r w:rsidRPr="009B7B40">
          <w:rPr>
            <w:rStyle w:val="Hyperlink"/>
            <w:i/>
            <w:noProof/>
          </w:rPr>
          <w:t>client</w:t>
        </w:r>
        <w:r>
          <w:rPr>
            <w:noProof/>
            <w:webHidden/>
          </w:rPr>
          <w:tab/>
        </w:r>
        <w:r>
          <w:rPr>
            <w:noProof/>
            <w:webHidden/>
          </w:rPr>
          <w:fldChar w:fldCharType="begin"/>
        </w:r>
        <w:r>
          <w:rPr>
            <w:noProof/>
            <w:webHidden/>
          </w:rPr>
          <w:instrText xml:space="preserve"> PAGEREF _Toc68603876 \h </w:instrText>
        </w:r>
        <w:r>
          <w:rPr>
            <w:noProof/>
            <w:webHidden/>
          </w:rPr>
        </w:r>
        <w:r>
          <w:rPr>
            <w:noProof/>
            <w:webHidden/>
          </w:rPr>
          <w:fldChar w:fldCharType="separate"/>
        </w:r>
        <w:r>
          <w:rPr>
            <w:noProof/>
            <w:webHidden/>
          </w:rPr>
          <w:t>24</w:t>
        </w:r>
        <w:r>
          <w:rPr>
            <w:noProof/>
            <w:webHidden/>
          </w:rPr>
          <w:fldChar w:fldCharType="end"/>
        </w:r>
      </w:hyperlink>
    </w:p>
    <w:p w:rsidR="00DE3FF3" w:rsidRDefault="00E163F8" w:rsidP="00820160">
      <w:pPr>
        <w:pStyle w:val="TableofFigures"/>
        <w:numPr>
          <w:ilvl w:val="0"/>
          <w:numId w:val="0"/>
        </w:numPr>
        <w:tabs>
          <w:tab w:val="right" w:pos="7928"/>
        </w:tabs>
        <w:ind w:left="360" w:hanging="360"/>
        <w:rPr>
          <w:lang w:val="id-ID"/>
        </w:rPr>
      </w:pPr>
      <w:r>
        <w:fldChar w:fldCharType="end"/>
      </w:r>
    </w:p>
    <w:p w:rsidR="001A00CD" w:rsidRPr="001A00CD" w:rsidRDefault="001A00CD" w:rsidP="001A00CD">
      <w:pPr>
        <w:ind w:firstLine="0"/>
        <w:rPr>
          <w:lang w:val="id-ID"/>
        </w:rPr>
      </w:pPr>
    </w:p>
    <w:p w:rsidR="00820160" w:rsidRDefault="00F54F6F" w:rsidP="009D00C6">
      <w:pPr>
        <w:pStyle w:val="JudulDaftarIlustrasi"/>
      </w:pPr>
      <w:bookmarkStart w:id="4" w:name="_Toc331005284"/>
      <w:bookmarkStart w:id="5" w:name="_Toc68604943"/>
      <w:r w:rsidRPr="00B7685B">
        <w:t>DAFTAR LAMPIRAN</w:t>
      </w:r>
      <w:bookmarkEnd w:id="4"/>
      <w:bookmarkEnd w:id="5"/>
    </w:p>
    <w:p w:rsidR="00664207" w:rsidRDefault="00820160">
      <w:pPr>
        <w:pStyle w:val="TableofFigures"/>
        <w:rPr>
          <w:rFonts w:asciiTheme="minorHAnsi" w:hAnsiTheme="minorHAnsi"/>
          <w:noProof/>
          <w:sz w:val="22"/>
          <w:lang w:eastAsia="en-US"/>
        </w:rPr>
      </w:pPr>
      <w:r>
        <w:fldChar w:fldCharType="begin"/>
      </w:r>
      <w:r>
        <w:instrText xml:space="preserve"> TOC \h \z \c "Lampiran" </w:instrText>
      </w:r>
      <w:r>
        <w:fldChar w:fldCharType="separate"/>
      </w:r>
      <w:hyperlink w:anchor="_Toc68603885" w:history="1">
        <w:r w:rsidR="00664207" w:rsidRPr="00BE1361">
          <w:rPr>
            <w:rStyle w:val="Hyperlink"/>
            <w:noProof/>
          </w:rPr>
          <w:t>Lampiran 1</w:t>
        </w:r>
        <w:r w:rsidR="00664207" w:rsidRPr="00BE1361">
          <w:rPr>
            <w:rStyle w:val="Hyperlink"/>
            <w:noProof/>
            <w:lang w:val="id-ID"/>
          </w:rPr>
          <w:t xml:space="preserve"> </w:t>
        </w:r>
        <w:r w:rsidR="00664207" w:rsidRPr="00BE1361">
          <w:rPr>
            <w:rStyle w:val="Hyperlink"/>
            <w:noProof/>
          </w:rPr>
          <w:t>Pengguna (pengakses) Infrastruktur Jaringan Sistem Pelayanan Masyarakat Miskin di Kantor Desa Langonsari</w:t>
        </w:r>
        <w:r w:rsidR="00664207">
          <w:rPr>
            <w:noProof/>
            <w:webHidden/>
          </w:rPr>
          <w:tab/>
        </w:r>
        <w:r w:rsidR="00664207">
          <w:rPr>
            <w:noProof/>
            <w:webHidden/>
          </w:rPr>
          <w:fldChar w:fldCharType="begin"/>
        </w:r>
        <w:r w:rsidR="00664207">
          <w:rPr>
            <w:noProof/>
            <w:webHidden/>
          </w:rPr>
          <w:instrText xml:space="preserve"> PAGEREF _Toc68603885 \h </w:instrText>
        </w:r>
        <w:r w:rsidR="00664207">
          <w:rPr>
            <w:noProof/>
            <w:webHidden/>
          </w:rPr>
        </w:r>
        <w:r w:rsidR="00664207">
          <w:rPr>
            <w:noProof/>
            <w:webHidden/>
          </w:rPr>
          <w:fldChar w:fldCharType="separate"/>
        </w:r>
        <w:r w:rsidR="00664207">
          <w:rPr>
            <w:noProof/>
            <w:webHidden/>
          </w:rPr>
          <w:t>29</w:t>
        </w:r>
        <w:r w:rsidR="00664207">
          <w:rPr>
            <w:noProof/>
            <w:webHidden/>
          </w:rPr>
          <w:fldChar w:fldCharType="end"/>
        </w:r>
      </w:hyperlink>
    </w:p>
    <w:p w:rsidR="00664207" w:rsidRDefault="00664207">
      <w:pPr>
        <w:pStyle w:val="TableofFigures"/>
        <w:rPr>
          <w:rFonts w:asciiTheme="minorHAnsi" w:hAnsiTheme="minorHAnsi"/>
          <w:noProof/>
          <w:sz w:val="22"/>
          <w:lang w:eastAsia="en-US"/>
        </w:rPr>
      </w:pPr>
      <w:hyperlink w:anchor="_Toc68603886" w:history="1">
        <w:r w:rsidRPr="00BE1361">
          <w:rPr>
            <w:rStyle w:val="Hyperlink"/>
            <w:noProof/>
          </w:rPr>
          <w:t>Lampiran 2</w:t>
        </w:r>
        <w:r w:rsidRPr="00BE1361">
          <w:rPr>
            <w:rStyle w:val="Hyperlink"/>
            <w:noProof/>
            <w:lang w:val="id-ID"/>
          </w:rPr>
          <w:t xml:space="preserve"> </w:t>
        </w:r>
        <w:r w:rsidRPr="00BE1361">
          <w:rPr>
            <w:rStyle w:val="Hyperlink"/>
            <w:noProof/>
            <w:shd w:val="clear" w:color="auto" w:fill="FFFFFF"/>
          </w:rPr>
          <w:t>Jumlah Data DTKS dan anggota rumah tangga yang terdaftar pada DTKS (ART DTKS)</w:t>
        </w:r>
        <w:r>
          <w:rPr>
            <w:noProof/>
            <w:webHidden/>
          </w:rPr>
          <w:tab/>
        </w:r>
        <w:r>
          <w:rPr>
            <w:noProof/>
            <w:webHidden/>
          </w:rPr>
          <w:fldChar w:fldCharType="begin"/>
        </w:r>
        <w:r>
          <w:rPr>
            <w:noProof/>
            <w:webHidden/>
          </w:rPr>
          <w:instrText xml:space="preserve"> PAGEREF _Toc68603886 \h </w:instrText>
        </w:r>
        <w:r>
          <w:rPr>
            <w:noProof/>
            <w:webHidden/>
          </w:rPr>
        </w:r>
        <w:r>
          <w:rPr>
            <w:noProof/>
            <w:webHidden/>
          </w:rPr>
          <w:fldChar w:fldCharType="separate"/>
        </w:r>
        <w:r>
          <w:rPr>
            <w:noProof/>
            <w:webHidden/>
          </w:rPr>
          <w:t>30</w:t>
        </w:r>
        <w:r>
          <w:rPr>
            <w:noProof/>
            <w:webHidden/>
          </w:rPr>
          <w:fldChar w:fldCharType="end"/>
        </w:r>
      </w:hyperlink>
    </w:p>
    <w:p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rsidR="000F08C7" w:rsidRDefault="000F08C7" w:rsidP="004148C0">
      <w:pPr>
        <w:pStyle w:val="Heading1"/>
      </w:pPr>
      <w:bookmarkStart w:id="6" w:name="_Toc330535261"/>
      <w:bookmarkStart w:id="7" w:name="_Toc330535323"/>
      <w:bookmarkStart w:id="8" w:name="_Toc330535349"/>
      <w:bookmarkStart w:id="9" w:name="_Toc330964701"/>
      <w:bookmarkStart w:id="10" w:name="_Toc68604944"/>
      <w:r w:rsidRPr="004148C0">
        <w:lastRenderedPageBreak/>
        <w:t>PENDAHULUAN</w:t>
      </w:r>
      <w:bookmarkEnd w:id="6"/>
      <w:bookmarkEnd w:id="7"/>
      <w:bookmarkEnd w:id="8"/>
      <w:bookmarkEnd w:id="9"/>
      <w:bookmarkEnd w:id="10"/>
    </w:p>
    <w:p w:rsidR="00675653" w:rsidRDefault="00675653" w:rsidP="00675653">
      <w:bookmarkStart w:id="11" w:name="_Toc330535262"/>
      <w:bookmarkStart w:id="12" w:name="_Toc330535324"/>
      <w:bookmarkStart w:id="13" w:name="_Toc330535350"/>
      <w:bookmarkStart w:id="14" w:name="_Toc330964702"/>
      <w:r>
        <w:t xml:space="preserve">Desa dalam Kamus Besar Bahasa Indonesia (KBBI) Daring Kementerian Pendidikan dan Kebudayaan merupakan kata nomina yang memiliki pengertian yakni </w:t>
      </w:r>
      <w:r w:rsidRPr="00F35CF3">
        <w:t>kesatuan wilayah yang dihuni oleh sejumlah keluarga yang mempunyai sistem pemerintahan sendiri (dikepalai oleh seorang kepala desa)</w:t>
      </w:r>
      <w:r>
        <w:t xml:space="preserve">. Desa merupakan unit pemerintahan terkecil ketiga setelah Rukun Tetangga dan Rukun Warga. Pemerintah desa menjadi salah satu unit pemerintahan yang penting dalam rangka membantu masyarakat. </w:t>
      </w:r>
    </w:p>
    <w:p w:rsidR="00675653" w:rsidRDefault="00675653" w:rsidP="00675653">
      <w:r>
        <w:t xml:space="preserve">Dalam pasal 67 Undang-undang No. 6 Tahun 2014 tentang Desa ditulis bahwa: “Desa berkewajiban: a. melindungi dan menjaga persatuan, kesatuan, serta kerukunan masyarakat Desa dalam rangka kerukunan nasional dan keutuhan Negara Kesatuan Republik Indonesia; b. meningkatkan kualitas kehidupan masyarakat Desa; c. mengembangkan kehidupan demokrasi; d. mengembangkan pemberdayaan masyarakat Desa; e. memberikan dan meningkatkan pelayanan kepada masyarakat Desa” </w:t>
      </w:r>
      <w:r>
        <w:fldChar w:fldCharType="begin" w:fldLock="1"/>
      </w:r>
      <w:r>
        <w:instrText>ADDIN CSL_CITATION {"citationItems":[{"id":"ITEM-1","itemData":{"ISSN":"2477-8125","abstract":"Web based population administration service (online) is a breakthrough in order to improve people's satisfaction with the performance while optimizing the village government in the field of information technology and communications where the use of this technology wherever people can be served kapanpundan. This is the underlying writer Candigatak cooperation with the village government to help address the problem of population administrative services in the village Candigatak to create a Rural Population Administration Service System Web-Based Candigatak. The research method used is the system development life cycle (SDLC). The system can be arranged to cater for a range of products online population administration, as well as directly, so it will be easier for the public. The system can also be arranged to process the transfer of population (births and deaths), and store the letters which once processed is then displayed in the form of a report that can be printed. With this system, various problems in the population administrative services in the village Candigatak can be resolved.","author":[{"dropping-particle":"","family":"Hidayatulloh","given":"Syarif","non-dropping-particle":"","parse-names":false,"suffix":""},{"dropping-particle":"","family":"Mulyadi","given":"Cisde","non-dropping-particle":"","parse-names":false,"suffix":""}],"container-title":"Sistem Pelayanan Administrasi Kependudukan Desa Candigatak Berbasis Web Jurnal IT CIDA","id":"ITEM-1","issue":"1","issued":{"date-parts":[["2015"]]},"page":"42","title":"Sistem Pelayanan Administrasi Kependudukan Desa Candigatak Berbasis Web","type":"article-journal","volume":"1"},"uris":["http://www.mendeley.com/documents/?uuid=f60406e1-f5a2-4e1c-a450-4c98fd4ab526"]}],"mendeley":{"formattedCitation":"(Hidayatulloh dan Mulyadi 2015)","plainTextFormattedCitation":"(Hidayatulloh dan Mulyadi 2015)","previouslyFormattedCitation":"(Hidayatulloh dan Mulyadi 2015)"},"properties":{"noteIndex":0},"schema":"https://github.com/citation-style-language/schema/raw/master/csl-citation.json"}</w:instrText>
      </w:r>
      <w:r>
        <w:fldChar w:fldCharType="separate"/>
      </w:r>
      <w:r w:rsidRPr="007127DF">
        <w:rPr>
          <w:noProof/>
        </w:rPr>
        <w:t>(Hidayatulloh dan Mulyadi 2015)</w:t>
      </w:r>
      <w:r>
        <w:fldChar w:fldCharType="end"/>
      </w:r>
      <w:r>
        <w:t xml:space="preserve"> </w:t>
      </w:r>
    </w:p>
    <w:p w:rsidR="00675653" w:rsidRDefault="00675653" w:rsidP="00675653">
      <w:r>
        <w:t xml:space="preserve">Menurut </w:t>
      </w:r>
      <w:proofErr w:type="spellStart"/>
      <w:r>
        <w:t>Chalik</w:t>
      </w:r>
      <w:proofErr w:type="spellEnd"/>
      <w:r>
        <w:t xml:space="preserve"> dan Habibullah (2015) pemerintah desa harus menyelenggarakan beberapa pelayanan publik yakni pelaksanaan pelayanan, pengelolaan pengaduan masyarakat, pengelolaan informasi, pengawasan internal, penyuluhan kepada masyarakat, dan pelayanan konsultasi. Beberapa bentuk publik masyarakat yang diselenggarakan oleh pemerintah desa yakni pembuatan dan pendaftaran Kartu Tanda Penduduk (KTP), pengurusan akta kelahiran dan surat kematian, dan penampungan aspirasi, saran, dan pendapat lisan maupun tertulis tentang kegiatan penyelenggaraan pemerintahan desa, pelaksanaan pembangunan desa, pembinaan kemasyarakatan desa, dan pemberdayaan masyarakat desa.</w:t>
      </w:r>
    </w:p>
    <w:p w:rsidR="00675653" w:rsidRDefault="00675653" w:rsidP="00675653">
      <w:r>
        <w:t>Sistem pelayanan masyarakat desa perlu ditingkatkan agar hak-hak masyarakat desa yang ditulis pada Pasal 68 UU No. 6 Tahun 2014 dapat dilaksanakan secara optimal. Sistem pelayanan masyarakat yang baik akan menghasilkan keluaran (</w:t>
      </w:r>
      <w:r>
        <w:rPr>
          <w:i/>
        </w:rPr>
        <w:t>output</w:t>
      </w:r>
      <w:r>
        <w:t xml:space="preserve">) yang baik pula untuk masyarakat. Dampak dari keluaran yang baik akan meningkatkan kepercayaan masyarakat terhadap pemerintah desa </w:t>
      </w:r>
      <w:r>
        <w:fldChar w:fldCharType="begin" w:fldLock="1"/>
      </w:r>
      <w:r>
        <w:instrText>ADDIN CSL_CITATION {"citationItems":[{"id":"ITEM-1","itemData":{"ISBN":"9786021330210","author":[{"dropping-particle":"","family":"Chalik","given":"Abdul","non-dropping-particle":"","parse-names":false,"suffix":""},{"dropping-particle":"","family":"Habibullah","given":"Muttaqin","non-dropping-particle":"","parse-names":false,"suffix":""}],"id":"ITEM-1","issued":{"date-parts":[["2015"]]},"publisher":"Interpena","publisher-place":"Yogyakarta","title":"Pelayanan Publik Tingkat Desa","type":"book"},"uris":["http://www.mendeley.com/documents/?uuid=2ff81a46-ae1d-4d55-b1aa-ecce1abd4450"]}],"mendeley":{"formattedCitation":"(Chalik dan Habibullah 2015)","plainTextFormattedCitation":"(Chalik dan Habibullah 2015)","previouslyFormattedCitation":"(Chalik dan Habibullah 2015)"},"properties":{"noteIndex":0},"schema":"https://github.com/citation-style-language/schema/raw/master/csl-citation.json"}</w:instrText>
      </w:r>
      <w:r>
        <w:fldChar w:fldCharType="separate"/>
      </w:r>
      <w:r w:rsidRPr="007127DF">
        <w:rPr>
          <w:noProof/>
        </w:rPr>
        <w:t>(Chalik dan Habibullah 2015)</w:t>
      </w:r>
      <w:r>
        <w:fldChar w:fldCharType="end"/>
      </w:r>
      <w:r>
        <w:t>.</w:t>
      </w:r>
    </w:p>
    <w:p w:rsidR="00675653" w:rsidRPr="00A460CB" w:rsidRDefault="00675653" w:rsidP="00675653">
      <w:r>
        <w:t>Salah satu langkah untuk memiliki sistem pelayanan masyarakat yang prima yakni memiliki infrastruktur jaringan tersendiri. Hal tersebut dapat membuat pemerintah maupun masyarakat desa sebagai pengguna (</w:t>
      </w:r>
      <w:r>
        <w:rPr>
          <w:i/>
        </w:rPr>
        <w:t>user</w:t>
      </w:r>
      <w:r>
        <w:t xml:space="preserve">) lebih leluasa dalam menggunakan layanan tersebut. Masyarakat juga akan lebih mudah mengakses pelayanan karena </w:t>
      </w:r>
      <w:r w:rsidR="001D11DE" w:rsidRPr="001D11DE">
        <w:rPr>
          <w:i/>
        </w:rPr>
        <w:t>server</w:t>
      </w:r>
      <w:r>
        <w:t>-nya diakses oleh masyarakat desa itu sendiri.</w:t>
      </w:r>
    </w:p>
    <w:p w:rsidR="00675653" w:rsidRDefault="00675653" w:rsidP="00675653">
      <w:r>
        <w:t>Infrastruktur jaringan dapat diisi beberapa layanan. Salah satu layanan yang dapat disematkan ke dalam infrastruktur jaringan tersebut yakni layanan web (</w:t>
      </w:r>
      <w:r>
        <w:rPr>
          <w:i/>
        </w:rPr>
        <w:t xml:space="preserve">web </w:t>
      </w:r>
      <w:r w:rsidR="001D11DE" w:rsidRPr="001D11DE">
        <w:rPr>
          <w:i/>
        </w:rPr>
        <w:t>server</w:t>
      </w:r>
      <w:r>
        <w:t xml:space="preserve">). </w:t>
      </w:r>
      <w:r>
        <w:rPr>
          <w:i/>
        </w:rPr>
        <w:t xml:space="preserve">Web </w:t>
      </w:r>
      <w:r w:rsidR="001D11DE" w:rsidRPr="001D11DE">
        <w:rPr>
          <w:i/>
        </w:rPr>
        <w:t>server</w:t>
      </w:r>
      <w:r>
        <w:rPr>
          <w:i/>
        </w:rPr>
        <w:t xml:space="preserve"> </w:t>
      </w:r>
      <w:r>
        <w:t xml:space="preserve">dapat berjalan dengan baik jika dikombinasikan dengan layanan </w:t>
      </w:r>
      <w:proofErr w:type="spellStart"/>
      <w:r>
        <w:t>lain</w:t>
      </w:r>
      <w:proofErr w:type="spellEnd"/>
      <w:r>
        <w:t xml:space="preserve">, yakni </w:t>
      </w:r>
      <w:r>
        <w:rPr>
          <w:i/>
        </w:rPr>
        <w:t xml:space="preserve">Dynamic Host Configuration Protocol </w:t>
      </w:r>
      <w:r w:rsidR="001D11DE" w:rsidRPr="001D11DE">
        <w:rPr>
          <w:i/>
        </w:rPr>
        <w:t>server</w:t>
      </w:r>
      <w:r>
        <w:rPr>
          <w:i/>
        </w:rPr>
        <w:t xml:space="preserve"> </w:t>
      </w:r>
      <w:r>
        <w:t xml:space="preserve">(DHCP </w:t>
      </w:r>
      <w:r w:rsidR="001D11DE" w:rsidRPr="001D11DE">
        <w:rPr>
          <w:i/>
        </w:rPr>
        <w:t>server</w:t>
      </w:r>
      <w:r>
        <w:t xml:space="preserve">), </w:t>
      </w:r>
      <w:r>
        <w:rPr>
          <w:i/>
        </w:rPr>
        <w:t xml:space="preserve">Domain Name System </w:t>
      </w:r>
      <w:r w:rsidR="001D11DE" w:rsidRPr="001D11DE">
        <w:rPr>
          <w:i/>
        </w:rPr>
        <w:t>server</w:t>
      </w:r>
      <w:r>
        <w:rPr>
          <w:i/>
        </w:rPr>
        <w:t xml:space="preserve"> </w:t>
      </w:r>
      <w:r>
        <w:t xml:space="preserve">(DNS </w:t>
      </w:r>
      <w:r w:rsidR="001D11DE" w:rsidRPr="001D11DE">
        <w:rPr>
          <w:i/>
        </w:rPr>
        <w:t>server</w:t>
      </w:r>
      <w:r>
        <w:t xml:space="preserve">), </w:t>
      </w:r>
      <w:r>
        <w:rPr>
          <w:i/>
        </w:rPr>
        <w:t xml:space="preserve">Secure Socket Layer </w:t>
      </w:r>
      <w:r>
        <w:t xml:space="preserve">(SSL), dan </w:t>
      </w:r>
      <w:r w:rsidR="00E61F4E" w:rsidRPr="00E61F4E">
        <w:rPr>
          <w:i/>
        </w:rPr>
        <w:t>Database</w:t>
      </w:r>
      <w:r w:rsidRPr="00287B09">
        <w:rPr>
          <w:i/>
        </w:rPr>
        <w:t xml:space="preserve"> </w:t>
      </w:r>
      <w:r>
        <w:fldChar w:fldCharType="begin" w:fldLock="1"/>
      </w:r>
      <w: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fldChar w:fldCharType="separate"/>
      </w:r>
      <w:r w:rsidRPr="007127DF">
        <w:rPr>
          <w:noProof/>
        </w:rPr>
        <w:t>(Nurrahman 2020)</w:t>
      </w:r>
      <w:r>
        <w:fldChar w:fldCharType="end"/>
      </w:r>
      <w:r>
        <w:t xml:space="preserve">. </w:t>
      </w:r>
    </w:p>
    <w:p w:rsidR="00675653" w:rsidRDefault="00675653" w:rsidP="00675653">
      <w:r>
        <w:rPr>
          <w:i/>
        </w:rPr>
        <w:t xml:space="preserve">Web </w:t>
      </w:r>
      <w:r w:rsidR="001D11DE" w:rsidRPr="001D11DE">
        <w:rPr>
          <w:i/>
        </w:rPr>
        <w:t>server</w:t>
      </w:r>
      <w:r>
        <w:rPr>
          <w:i/>
        </w:rPr>
        <w:t xml:space="preserve"> </w:t>
      </w:r>
      <w:r>
        <w:t>yang sudah terpasang pada infrastruktur jaringan tersebut dapat dimanfaatkan untuk membuat sistem pelayanan masyarakat. Contoh aplikasi yang dapat disematkan pada infrastruktur jaringan yakni sistem pendaftaran dan pembuatan KTP, pengurusan akta kelahiran dan surat kematian, penyampaian aspirasi masyarakat desa berbasis web</w:t>
      </w:r>
      <w:r w:rsidR="007B5C0C">
        <w:t>, dan pendataan masyarakat miskin.</w:t>
      </w:r>
    </w:p>
    <w:p w:rsidR="00C40F1D" w:rsidRPr="00044F8D" w:rsidRDefault="00C40F1D" w:rsidP="00044F8D">
      <w:pPr>
        <w:pStyle w:val="JudulSubbab"/>
      </w:pPr>
      <w:bookmarkStart w:id="15" w:name="_Toc68604945"/>
      <w:r w:rsidRPr="00044F8D">
        <w:lastRenderedPageBreak/>
        <w:t>Latar Belakang</w:t>
      </w:r>
      <w:bookmarkEnd w:id="11"/>
      <w:bookmarkEnd w:id="12"/>
      <w:bookmarkEnd w:id="13"/>
      <w:bookmarkEnd w:id="14"/>
      <w:bookmarkEnd w:id="15"/>
    </w:p>
    <w:p w:rsidR="00CA52F9" w:rsidRPr="00845C60" w:rsidRDefault="00CA52F9" w:rsidP="00D8380A">
      <w:pPr>
        <w:pStyle w:val="Paragrafsubsubab"/>
      </w:pPr>
      <w:r>
        <w:t xml:space="preserve">Salah satu pelayanan yang </w:t>
      </w:r>
      <w:r w:rsidR="00184620">
        <w:t xml:space="preserve">terdapat </w:t>
      </w:r>
      <w:r>
        <w:t xml:space="preserve">di kantor desa yakni pelayanan yang ditujukan untuk masyarakat miskin. Dalam </w:t>
      </w:r>
      <w:r w:rsidR="0088254A">
        <w:t>pelaksanaan pelayanan</w:t>
      </w:r>
      <w:r>
        <w:t xml:space="preserve"> masyarakat miskin tersebut, diperlukan seperangkat alat agar pelayanan tersebut dapat berjalan secara maksimal. </w:t>
      </w:r>
      <w:r w:rsidR="00845C60">
        <w:t>Waktu muat (</w:t>
      </w:r>
      <w:r w:rsidR="00845C60">
        <w:rPr>
          <w:i/>
        </w:rPr>
        <w:t>loading</w:t>
      </w:r>
      <w:r w:rsidR="00845C60">
        <w:t>) perlu diperhatikan juga ketika membangun suatu infrastruktur jaringan.</w:t>
      </w:r>
    </w:p>
    <w:p w:rsidR="00602BE4" w:rsidRDefault="00184620" w:rsidP="00D8380A">
      <w:pPr>
        <w:pStyle w:val="Paragrafsubsubab"/>
      </w:pPr>
      <w:r>
        <w:t xml:space="preserve">Pelayanan untuk masyarakat miskin di Kantor Desa Langonsari meningkat </w:t>
      </w:r>
      <w:proofErr w:type="spellStart"/>
      <w:r>
        <w:t>intensitasnya</w:t>
      </w:r>
      <w:proofErr w:type="spellEnd"/>
      <w:r>
        <w:t xml:space="preserve"> sejak bulan Mei 2020. Salah satu bentuk pelayanan masyarakat miskin yakni pendataan masyarakat miskin itu sendiri</w:t>
      </w:r>
      <w:r w:rsidR="00602BE4">
        <w:t xml:space="preserve"> yang akan dimasukkan ke Data Terpadu Kesejahteraan Sosial (DTKS)</w:t>
      </w:r>
      <w:r>
        <w:t xml:space="preserve">. </w:t>
      </w:r>
      <w:r w:rsidR="00602BE4">
        <w:t xml:space="preserve">Data dari DTKS </w:t>
      </w:r>
      <w:r>
        <w:t>tersebut kemudian akan digunakan untuk kepentingan lain seperti penyaluran bantuan sosial dan Bantuan Langsung Tunai</w:t>
      </w:r>
      <w:r w:rsidR="00DE7CE6">
        <w:t xml:space="preserve"> dan pelayanan lain yang berhubungan dengan masyarakat miskin. Masyarakat yang masuk ke DTKS dikategorikan sebagai masyarakat miskin.</w:t>
      </w:r>
    </w:p>
    <w:p w:rsidR="00845C60" w:rsidRDefault="00184620" w:rsidP="00D8380A">
      <w:pPr>
        <w:pStyle w:val="Paragrafsubsubab"/>
      </w:pPr>
      <w:r>
        <w:t>Sebelum bulan Mei 2020</w:t>
      </w:r>
      <w:r w:rsidR="00602BE4">
        <w:t>,</w:t>
      </w:r>
      <w:r>
        <w:t xml:space="preserve"> permasalahan yang menyangkut masyarakat miskin selalu ada. Hal tersebut mengindikasikan bahwa pelayanan untuk masyarakat miskin akan dibutuhkan dalam beberapa waktu ke depan</w:t>
      </w:r>
      <w:r w:rsidR="00602BE4">
        <w:t xml:space="preserve"> sehingga pengelolaan data terkait pelayanan masyarakat miskin penting untuk dilakukan. Untuk mempermudah dan mempercepat pengelolaan data tersebut, dibutuhkan infrastruktur yang memadai. Memiliki infrastruktur jaringan sendiri dalam pelayanan masyarakat miskin dapat meningkatkan pelayanan di kantor desa karena tidak bergantung pada </w:t>
      </w:r>
      <w:r w:rsidR="00602BE4" w:rsidRPr="00845C60">
        <w:rPr>
          <w:i/>
        </w:rPr>
        <w:t>hosting</w:t>
      </w:r>
      <w:r w:rsidR="00602BE4">
        <w:t xml:space="preserve"> lain.</w:t>
      </w:r>
      <w:r w:rsidR="00845C60">
        <w:t xml:space="preserve"> </w:t>
      </w:r>
    </w:p>
    <w:p w:rsidR="007B5C0C" w:rsidRPr="007B5C0C" w:rsidRDefault="007B5C0C" w:rsidP="00D8380A">
      <w:pPr>
        <w:pStyle w:val="Paragrafsubsubab"/>
      </w:pPr>
      <w:r>
        <w:t xml:space="preserve">Infrastruktur jaringan ini akan dibangun dalam jaringan lokal. Pengakses atau </w:t>
      </w:r>
      <w:r>
        <w:rPr>
          <w:i/>
        </w:rPr>
        <w:t xml:space="preserve">user </w:t>
      </w:r>
      <w:r>
        <w:t xml:space="preserve">yang akan rutin menggunakan website yang dibangun dalam jaringan lokal ini adalah perangkat desa itu sendiri. Pengerucutan pengakses ini dapat menjaga dan bahkan </w:t>
      </w:r>
      <w:r w:rsidR="00412585">
        <w:t>mempercepat</w:t>
      </w:r>
      <w:r>
        <w:t xml:space="preserve"> waktu muat infrastruktur tersebut.</w:t>
      </w:r>
    </w:p>
    <w:p w:rsidR="00F62ADA" w:rsidRDefault="008070C1" w:rsidP="008C5610">
      <w:pPr>
        <w:pStyle w:val="JudulSubbab"/>
      </w:pPr>
      <w:bookmarkStart w:id="16" w:name="_Toc330535263"/>
      <w:bookmarkStart w:id="17" w:name="_Toc330535325"/>
      <w:bookmarkStart w:id="18" w:name="_Toc330535351"/>
      <w:bookmarkStart w:id="19" w:name="_Toc330964703"/>
      <w:bookmarkStart w:id="20" w:name="_Toc68604946"/>
      <w:r>
        <w:t>Rumusan</w:t>
      </w:r>
      <w:r w:rsidR="00F62ADA">
        <w:t xml:space="preserve"> Masalah</w:t>
      </w:r>
      <w:bookmarkEnd w:id="16"/>
      <w:bookmarkEnd w:id="17"/>
      <w:bookmarkEnd w:id="18"/>
      <w:bookmarkEnd w:id="19"/>
      <w:bookmarkEnd w:id="20"/>
    </w:p>
    <w:p w:rsidR="00F62ADA" w:rsidRDefault="00845C60" w:rsidP="00D8380A">
      <w:pPr>
        <w:pStyle w:val="Paragrafsubsubab"/>
      </w:pPr>
      <w:r>
        <w:t>Berdasarkan latar belakang di atas, rumusan masalah dalam penelitian ini sebagai berikut:</w:t>
      </w:r>
    </w:p>
    <w:p w:rsidR="00845C60" w:rsidRDefault="00845C60" w:rsidP="00C5342C">
      <w:pPr>
        <w:pStyle w:val="Paragraf"/>
        <w:numPr>
          <w:ilvl w:val="0"/>
          <w:numId w:val="10"/>
        </w:numPr>
        <w:rPr>
          <w:lang w:val="en-US"/>
        </w:rPr>
      </w:pPr>
      <w:r>
        <w:rPr>
          <w:lang w:val="en-US"/>
        </w:rPr>
        <w:t>Komponen apa saja yang dibutuhkan dalam membangun infrastruktur jaringan?</w:t>
      </w:r>
    </w:p>
    <w:p w:rsidR="00845C60" w:rsidRDefault="00845C60" w:rsidP="00C5342C">
      <w:pPr>
        <w:pStyle w:val="Paragraf"/>
        <w:numPr>
          <w:ilvl w:val="0"/>
          <w:numId w:val="10"/>
        </w:numPr>
        <w:rPr>
          <w:lang w:val="en-US"/>
        </w:rPr>
      </w:pPr>
      <w:r>
        <w:rPr>
          <w:lang w:val="en-US"/>
        </w:rPr>
        <w:t>Berapa banyak masyarakat miskin yang telah terdata di DTKS?</w:t>
      </w:r>
    </w:p>
    <w:p w:rsidR="007B5C0C" w:rsidRDefault="007B5C0C" w:rsidP="00C5342C">
      <w:pPr>
        <w:pStyle w:val="Paragraf"/>
        <w:numPr>
          <w:ilvl w:val="0"/>
          <w:numId w:val="10"/>
        </w:numPr>
        <w:rPr>
          <w:lang w:val="en-US"/>
        </w:rPr>
      </w:pPr>
      <w:r>
        <w:rPr>
          <w:lang w:val="en-US"/>
        </w:rPr>
        <w:t xml:space="preserve">Berapa jumlah total perangkat desa yang bertugas dalam pelayanan masyarakat </w:t>
      </w:r>
      <w:r w:rsidR="00DE1E5A">
        <w:rPr>
          <w:lang w:val="en-US"/>
        </w:rPr>
        <w:t>miskin?</w:t>
      </w:r>
    </w:p>
    <w:p w:rsidR="00845C60" w:rsidRPr="00845C60" w:rsidRDefault="00845C60" w:rsidP="00C5342C">
      <w:pPr>
        <w:pStyle w:val="Paragraf"/>
        <w:numPr>
          <w:ilvl w:val="0"/>
          <w:numId w:val="10"/>
        </w:numPr>
        <w:rPr>
          <w:lang w:val="en-US"/>
        </w:rPr>
      </w:pPr>
      <w:r>
        <w:rPr>
          <w:lang w:val="en-US"/>
        </w:rPr>
        <w:t xml:space="preserve">Bagaimana alur pemerintah desa </w:t>
      </w:r>
      <w:r w:rsidR="0088254A">
        <w:rPr>
          <w:lang w:val="en-US"/>
        </w:rPr>
        <w:t xml:space="preserve">melaksanakan pelayanan untuk </w:t>
      </w:r>
      <w:r>
        <w:rPr>
          <w:lang w:val="en-US"/>
        </w:rPr>
        <w:t>masyarakat miskin?</w:t>
      </w:r>
    </w:p>
    <w:p w:rsidR="00F62ADA" w:rsidRDefault="00F62ADA" w:rsidP="008C5610">
      <w:pPr>
        <w:pStyle w:val="JudulSubbab"/>
      </w:pPr>
      <w:bookmarkStart w:id="21" w:name="_Toc330535264"/>
      <w:bookmarkStart w:id="22" w:name="_Toc330535326"/>
      <w:bookmarkStart w:id="23" w:name="_Toc330535352"/>
      <w:bookmarkStart w:id="24" w:name="_Toc330964704"/>
      <w:bookmarkStart w:id="25" w:name="_Toc68604947"/>
      <w:r>
        <w:t>Tujuan</w:t>
      </w:r>
      <w:bookmarkEnd w:id="21"/>
      <w:bookmarkEnd w:id="22"/>
      <w:bookmarkEnd w:id="23"/>
      <w:bookmarkEnd w:id="24"/>
      <w:bookmarkEnd w:id="25"/>
    </w:p>
    <w:p w:rsidR="002C6BAA" w:rsidRPr="007E3694" w:rsidRDefault="002C6BAA" w:rsidP="00D8380A">
      <w:pPr>
        <w:pStyle w:val="Paragrafsubsubab"/>
      </w:pPr>
      <w:r>
        <w:t xml:space="preserve">Tujuan dari penelitian ini yakni untuk membangun infrastruktur jaringan </w:t>
      </w:r>
      <w:r w:rsidR="00662649">
        <w:t xml:space="preserve">sistem </w:t>
      </w:r>
      <w:r>
        <w:t xml:space="preserve">pelayanan masyarakat miskin di Kantor Desa Langonsari. Infrastruktur jaringan tersebut terdiri dari </w:t>
      </w:r>
      <w:r w:rsidR="00505AD1">
        <w:t xml:space="preserve">Hypertext Transfer Protocol (HTTP) </w:t>
      </w:r>
      <w:r w:rsidR="001D11DE" w:rsidRPr="001D11DE">
        <w:rPr>
          <w:i/>
        </w:rPr>
        <w:t>server</w:t>
      </w:r>
      <w:r>
        <w:t xml:space="preserve">, </w:t>
      </w:r>
      <w:r w:rsidR="00505AD1">
        <w:t>Domain Name System (</w:t>
      </w:r>
      <w:r w:rsidR="007E3694">
        <w:t>DNS</w:t>
      </w:r>
      <w:r w:rsidR="00505AD1">
        <w:t>)</w:t>
      </w:r>
      <w:r w:rsidR="007E3694">
        <w:t xml:space="preserve"> </w:t>
      </w:r>
      <w:r w:rsidR="001D11DE" w:rsidRPr="001D11DE">
        <w:rPr>
          <w:i/>
        </w:rPr>
        <w:t>server</w:t>
      </w:r>
      <w:r w:rsidR="007E3694">
        <w:t xml:space="preserve">, </w:t>
      </w:r>
      <w:r w:rsidR="001D11DE" w:rsidRPr="001D11DE">
        <w:rPr>
          <w:i/>
        </w:rPr>
        <w:t>Server</w:t>
      </w:r>
      <w:r w:rsidR="00505AD1">
        <w:t xml:space="preserve"> Message Block</w:t>
      </w:r>
      <w:r w:rsidR="002C5D2A">
        <w:t xml:space="preserve"> Protocol</w:t>
      </w:r>
      <w:r w:rsidR="00505AD1">
        <w:t xml:space="preserve"> (SMB)</w:t>
      </w:r>
      <w:r>
        <w:t xml:space="preserve"> </w:t>
      </w:r>
      <w:r w:rsidR="001D11DE" w:rsidRPr="001D11DE">
        <w:rPr>
          <w:i/>
        </w:rPr>
        <w:t>server</w:t>
      </w:r>
      <w:r>
        <w:t xml:space="preserve">, </w:t>
      </w:r>
      <w:r w:rsidR="00E61F4E" w:rsidRPr="00E61F4E">
        <w:rPr>
          <w:i/>
        </w:rPr>
        <w:t>database</w:t>
      </w:r>
      <w:r w:rsidR="00505AD1">
        <w:rPr>
          <w:i/>
        </w:rPr>
        <w:t xml:space="preserve"> </w:t>
      </w:r>
      <w:r w:rsidR="001D11DE" w:rsidRPr="001D11DE">
        <w:rPr>
          <w:i/>
        </w:rPr>
        <w:t>server</w:t>
      </w:r>
      <w:r>
        <w:t xml:space="preserve">, </w:t>
      </w:r>
      <w:r w:rsidR="00505AD1">
        <w:t xml:space="preserve">dan Dynamic Host Configuration Protocol (DHCP) </w:t>
      </w:r>
      <w:r w:rsidR="001D11DE" w:rsidRPr="001D11DE">
        <w:rPr>
          <w:i/>
        </w:rPr>
        <w:t>server</w:t>
      </w:r>
      <w:r w:rsidR="007E3694">
        <w:t xml:space="preserve">. </w:t>
      </w:r>
      <w:r w:rsidR="00CC03DB">
        <w:t>Komponen-komponen</w:t>
      </w:r>
      <w:r w:rsidR="007E3694">
        <w:t xml:space="preserve"> tersebut dibutuhkan dalam membangun suatu infrastruktur jaringan agar </w:t>
      </w:r>
      <w:r w:rsidR="00613DA0">
        <w:t>pengguna dapat dengan mudah mengakses website</w:t>
      </w:r>
      <w:r w:rsidR="00377745">
        <w:t xml:space="preserve"> yang akan </w:t>
      </w:r>
      <w:r w:rsidR="004D4763">
        <w:t>disematkan</w:t>
      </w:r>
      <w:r w:rsidR="00377745">
        <w:t xml:space="preserve"> pada infrastruktur tersebut</w:t>
      </w:r>
      <w:r w:rsidR="007E3694">
        <w:t xml:space="preserve">. Tujuan lain dari penelitian ini </w:t>
      </w:r>
      <w:r w:rsidR="007E3694">
        <w:lastRenderedPageBreak/>
        <w:t xml:space="preserve">yakni </w:t>
      </w:r>
      <w:r w:rsidR="0067470D">
        <w:t xml:space="preserve">agar </w:t>
      </w:r>
      <w:r w:rsidR="007E3694">
        <w:t xml:space="preserve">infrastruktur tersebut dapat diakses dengan waktu muat </w:t>
      </w:r>
      <w:r w:rsidR="00E00337">
        <w:t xml:space="preserve">lebih kurang </w:t>
      </w:r>
      <w:r w:rsidR="007E3694">
        <w:t xml:space="preserve">tiga detik di setiap halaman atau layanan </w:t>
      </w:r>
      <w:r w:rsidR="000756A7">
        <w:t xml:space="preserve">melalui </w:t>
      </w:r>
      <w:r w:rsidR="00C77D7F" w:rsidRPr="00C77D7F">
        <w:rPr>
          <w:i/>
        </w:rPr>
        <w:t>browser</w:t>
      </w:r>
      <w:r w:rsidR="00C77D7F">
        <w:t xml:space="preserve"> dengan </w:t>
      </w:r>
      <w:r w:rsidR="000756A7">
        <w:t>nama domain “</w:t>
      </w:r>
      <w:r w:rsidR="00D240A4">
        <w:t>http://</w:t>
      </w:r>
      <w:r w:rsidR="000756A7">
        <w:t>langonsari.pelayanan”</w:t>
      </w:r>
      <w:r w:rsidR="0080504D">
        <w:t>.</w:t>
      </w:r>
    </w:p>
    <w:p w:rsidR="00F62ADA" w:rsidRDefault="00F62ADA" w:rsidP="008C5610">
      <w:pPr>
        <w:pStyle w:val="JudulSubbab"/>
      </w:pPr>
      <w:bookmarkStart w:id="26" w:name="_Toc330535265"/>
      <w:bookmarkStart w:id="27" w:name="_Toc330535327"/>
      <w:bookmarkStart w:id="28" w:name="_Toc330535353"/>
      <w:bookmarkStart w:id="29" w:name="_Toc330964705"/>
      <w:bookmarkStart w:id="30" w:name="_Toc68604948"/>
      <w:r>
        <w:t>Manfaat</w:t>
      </w:r>
      <w:bookmarkEnd w:id="26"/>
      <w:bookmarkEnd w:id="27"/>
      <w:bookmarkEnd w:id="28"/>
      <w:bookmarkEnd w:id="29"/>
      <w:bookmarkEnd w:id="30"/>
    </w:p>
    <w:p w:rsidR="00EF53A3" w:rsidRPr="00DE1E5A" w:rsidRDefault="00EC1228" w:rsidP="00E956DF">
      <w:pPr>
        <w:pStyle w:val="Paragrafsubsubab"/>
        <w:rPr>
          <w:sz w:val="20"/>
          <w:szCs w:val="20"/>
        </w:rPr>
      </w:pPr>
      <w:r>
        <w:t xml:space="preserve">Manfaat dari penelitian ini yakni dapat meningkatkan pelayanan dan mempermudah serta mempercepat perangkat desa melakukan pelayanan khususnya bagi masyarakat miskin di Kantor Desa Langonsari. Manfaat lain dari </w:t>
      </w:r>
      <w:proofErr w:type="spellStart"/>
      <w:r>
        <w:t>dibangunnya</w:t>
      </w:r>
      <w:proofErr w:type="spellEnd"/>
      <w:r>
        <w:t xml:space="preserve"> infrastruktur ini yakni agar Desa Langonsari memiliki infrastruktur jaringan yang membantu jalannya pemerintah dan pelayanan bagi masyarakat secara mandiri.</w:t>
      </w:r>
    </w:p>
    <w:p w:rsidR="00F62ADA" w:rsidRDefault="00F62ADA" w:rsidP="008C5610">
      <w:pPr>
        <w:pStyle w:val="JudulSubbab"/>
      </w:pPr>
      <w:bookmarkStart w:id="31" w:name="_Toc330535266"/>
      <w:bookmarkStart w:id="32" w:name="_Toc330535328"/>
      <w:bookmarkStart w:id="33" w:name="_Toc330535354"/>
      <w:bookmarkStart w:id="34" w:name="_Toc330964706"/>
      <w:bookmarkStart w:id="35" w:name="_Toc68604949"/>
      <w:r>
        <w:t>Ruang Lingkup</w:t>
      </w:r>
      <w:bookmarkEnd w:id="31"/>
      <w:bookmarkEnd w:id="32"/>
      <w:bookmarkEnd w:id="33"/>
      <w:bookmarkEnd w:id="34"/>
      <w:bookmarkEnd w:id="35"/>
    </w:p>
    <w:p w:rsidR="0064442C" w:rsidRDefault="00C4504E" w:rsidP="00C4504E">
      <w:pPr>
        <w:pStyle w:val="Paragrafsubsubab"/>
      </w:pPr>
      <w:r>
        <w:t>Ruang lingkup maupun batasan yang ditegaskan pada pembangunan infrastruktur jaringan sistem pelayanan masyarakat miskin di Kantor Desa Langonsari sebagai berikut:</w:t>
      </w:r>
    </w:p>
    <w:p w:rsidR="002C484B" w:rsidRDefault="00C4504E" w:rsidP="002C484B">
      <w:pPr>
        <w:pStyle w:val="Paragrafsubsubab"/>
        <w:numPr>
          <w:ilvl w:val="0"/>
          <w:numId w:val="12"/>
        </w:numPr>
      </w:pPr>
      <w:r>
        <w:t xml:space="preserve">Pembuatan </w:t>
      </w:r>
      <w:r>
        <w:rPr>
          <w:i/>
        </w:rPr>
        <w:t xml:space="preserve">virtual machine </w:t>
      </w:r>
      <w:r w:rsidR="003E0C9F">
        <w:t xml:space="preserve">(VM) </w:t>
      </w:r>
      <w:r>
        <w:t>di Oracle VirtualBox</w:t>
      </w:r>
      <w:r w:rsidR="003E0C9F">
        <w:t xml:space="preserve"> yang digunakan sebagai </w:t>
      </w:r>
      <w:r w:rsidR="001D11DE" w:rsidRPr="001D11DE">
        <w:rPr>
          <w:i/>
        </w:rPr>
        <w:t>server</w:t>
      </w:r>
      <w:r w:rsidR="003E0C9F">
        <w:t xml:space="preserve"> (Ubuntu </w:t>
      </w:r>
      <w:r w:rsidR="001D11DE" w:rsidRPr="001D11DE">
        <w:rPr>
          <w:i/>
        </w:rPr>
        <w:t>Server</w:t>
      </w:r>
      <w:r w:rsidR="003E0C9F">
        <w:t xml:space="preserve"> 12.04 i386 LTS)</w:t>
      </w:r>
      <w:r w:rsidR="00E00337">
        <w:t xml:space="preserve"> dan </w:t>
      </w:r>
      <w:r w:rsidR="00E00337">
        <w:rPr>
          <w:i/>
        </w:rPr>
        <w:t xml:space="preserve">client </w:t>
      </w:r>
      <w:r w:rsidR="00E00337">
        <w:t>(Ubuntu Desktop 14.04 LTS i386 dan Windows 7 Pro 32 bit)</w:t>
      </w:r>
      <w:r w:rsidR="004F0DE0">
        <w:t>.</w:t>
      </w:r>
    </w:p>
    <w:p w:rsidR="00E00337" w:rsidRDefault="00C4504E" w:rsidP="00C4504E">
      <w:pPr>
        <w:pStyle w:val="Paragrafsubsubab"/>
        <w:numPr>
          <w:ilvl w:val="0"/>
          <w:numId w:val="12"/>
        </w:numPr>
      </w:pPr>
      <w:r>
        <w:t>Pemasang</w:t>
      </w:r>
      <w:r w:rsidR="002C484B">
        <w:t xml:space="preserve">an Apache Web </w:t>
      </w:r>
      <w:r w:rsidR="001D11DE" w:rsidRPr="001D11DE">
        <w:rPr>
          <w:i/>
        </w:rPr>
        <w:t>Server</w:t>
      </w:r>
      <w:r w:rsidR="002C484B">
        <w:t xml:space="preserve">, Bind9, MySQL </w:t>
      </w:r>
      <w:r w:rsidR="001D11DE" w:rsidRPr="001D11DE">
        <w:rPr>
          <w:i/>
        </w:rPr>
        <w:t>Server</w:t>
      </w:r>
      <w:r w:rsidR="002C484B">
        <w:t xml:space="preserve"> dan phpMyAdmin, dan Samba pada VM </w:t>
      </w:r>
      <w:r w:rsidR="001D11DE" w:rsidRPr="001D11DE">
        <w:rPr>
          <w:i/>
        </w:rPr>
        <w:t>server</w:t>
      </w:r>
      <w:r w:rsidR="002C484B">
        <w:t>.</w:t>
      </w:r>
      <w:r w:rsidR="00E00337">
        <w:t xml:space="preserve"> </w:t>
      </w:r>
    </w:p>
    <w:p w:rsidR="002C484B" w:rsidRDefault="002C484B" w:rsidP="00C4504E">
      <w:pPr>
        <w:pStyle w:val="Paragrafsubsubab"/>
        <w:numPr>
          <w:ilvl w:val="0"/>
          <w:numId w:val="12"/>
        </w:numPr>
      </w:pPr>
      <w:r>
        <w:t xml:space="preserve">Konfigurasi layanan-layanan yang telah dipasang pada VM </w:t>
      </w:r>
      <w:r w:rsidR="001D11DE" w:rsidRPr="001D11DE">
        <w:rPr>
          <w:i/>
        </w:rPr>
        <w:t>server</w:t>
      </w:r>
      <w:r>
        <w:rPr>
          <w:i/>
        </w:rPr>
        <w:t xml:space="preserve"> </w:t>
      </w:r>
      <w:r>
        <w:t>sesuai kebutuhan</w:t>
      </w:r>
      <w:r w:rsidR="004F0DE0">
        <w:t xml:space="preserve">, seperti konfigurasi </w:t>
      </w:r>
      <w:r w:rsidR="00053E95" w:rsidRPr="00053E95">
        <w:rPr>
          <w:i/>
        </w:rPr>
        <w:t>user</w:t>
      </w:r>
      <w:r w:rsidR="00053E95">
        <w:t xml:space="preserve"> dan </w:t>
      </w:r>
      <w:r w:rsidR="00053E95" w:rsidRPr="00053E95">
        <w:rPr>
          <w:i/>
        </w:rPr>
        <w:t>password</w:t>
      </w:r>
      <w:r w:rsidR="004F0DE0">
        <w:t xml:space="preserve"> pada </w:t>
      </w:r>
      <w:r w:rsidR="00053E95">
        <w:t xml:space="preserve">MySQL </w:t>
      </w:r>
      <w:r w:rsidR="001D11DE" w:rsidRPr="001D11DE">
        <w:rPr>
          <w:i/>
        </w:rPr>
        <w:t>Server</w:t>
      </w:r>
      <w:r>
        <w:t>.</w:t>
      </w:r>
    </w:p>
    <w:p w:rsidR="00135CA1" w:rsidRDefault="00135CA1" w:rsidP="00C4504E">
      <w:pPr>
        <w:pStyle w:val="Paragrafsubsubab"/>
        <w:numPr>
          <w:ilvl w:val="0"/>
          <w:numId w:val="12"/>
        </w:numPr>
      </w:pPr>
      <w:r>
        <w:t xml:space="preserve">Pembuatan </w:t>
      </w:r>
      <w:r>
        <w:rPr>
          <w:i/>
        </w:rPr>
        <w:t xml:space="preserve">website </w:t>
      </w:r>
      <w:r>
        <w:t xml:space="preserve">sederhana berbasis bahasa pemrograman PHP untuk menguji fungsionalitas infrastruktur. </w:t>
      </w:r>
    </w:p>
    <w:p w:rsidR="00E00337" w:rsidRDefault="00E00337" w:rsidP="00C4504E">
      <w:pPr>
        <w:pStyle w:val="Paragrafsubsubab"/>
        <w:numPr>
          <w:ilvl w:val="0"/>
          <w:numId w:val="12"/>
        </w:numPr>
      </w:pPr>
      <w:r>
        <w:t>Pemasangan browser Google Chrome dan ekstensi Easy-Auto-Refresh untuk pengujian infrastruktur jaringan</w:t>
      </w:r>
      <w:r w:rsidR="009A175D">
        <w:t xml:space="preserve"> pada VM </w:t>
      </w:r>
      <w:r w:rsidR="009A175D">
        <w:rPr>
          <w:i/>
        </w:rPr>
        <w:t>client</w:t>
      </w:r>
      <w:r w:rsidR="009A175D">
        <w:t>.</w:t>
      </w:r>
    </w:p>
    <w:p w:rsidR="00C4504E" w:rsidRPr="0018744D" w:rsidRDefault="00C4504E" w:rsidP="00C4504E">
      <w:pPr>
        <w:pStyle w:val="Paragrafsubsubab"/>
        <w:numPr>
          <w:ilvl w:val="0"/>
          <w:numId w:val="12"/>
        </w:numPr>
      </w:pPr>
      <w:r>
        <w:t>Pengaksesan infrastruktur jaringan melalui jaringan lokal Kantor Desa Langonsari</w:t>
      </w:r>
      <w:r w:rsidR="002C484B">
        <w:t xml:space="preserve"> baik melalui komputer desktop, laptop, maupun mobile</w:t>
      </w:r>
      <w:r w:rsidR="00053E95">
        <w:t>.</w:t>
      </w:r>
    </w:p>
    <w:p w:rsidR="00090859" w:rsidRDefault="00090859">
      <w:pPr>
        <w:spacing w:after="200" w:line="276" w:lineRule="auto"/>
        <w:ind w:firstLine="0"/>
        <w:jc w:val="left"/>
        <w:rPr>
          <w:rFonts w:eastAsiaTheme="majorEastAsia" w:cstheme="majorBidi"/>
          <w:b/>
          <w:bCs/>
          <w:sz w:val="28"/>
          <w:szCs w:val="28"/>
        </w:rPr>
      </w:pPr>
      <w:bookmarkStart w:id="36" w:name="_Toc330964707"/>
      <w:r>
        <w:br w:type="page"/>
      </w:r>
    </w:p>
    <w:p w:rsidR="00351288" w:rsidRDefault="00F04EFD" w:rsidP="00847047">
      <w:pPr>
        <w:pStyle w:val="Heading1"/>
      </w:pPr>
      <w:bookmarkStart w:id="37" w:name="_Toc68604950"/>
      <w:r>
        <w:lastRenderedPageBreak/>
        <w:t>T</w:t>
      </w:r>
      <w:r w:rsidR="00351288">
        <w:t>INJAUAN PUSTAK</w:t>
      </w:r>
      <w:bookmarkEnd w:id="36"/>
      <w:r w:rsidR="00CA52F9">
        <w:t>A</w:t>
      </w:r>
      <w:bookmarkEnd w:id="37"/>
    </w:p>
    <w:p w:rsidR="00675653" w:rsidRDefault="001D11DE" w:rsidP="00675653">
      <w:r w:rsidRPr="001D11DE">
        <w:rPr>
          <w:i/>
        </w:rPr>
        <w:t>Server</w:t>
      </w:r>
      <w:r w:rsidR="00675653">
        <w:t xml:space="preserve"> merupakan sebuah perangkat lunak atau keras yang menerima respons yang dibuat di suatu jaringan. Perangkat yang mengirim permintaan kepada </w:t>
      </w:r>
      <w:r w:rsidRPr="001D11DE">
        <w:rPr>
          <w:i/>
        </w:rPr>
        <w:t>server</w:t>
      </w:r>
      <w:r w:rsidR="00675653">
        <w:rPr>
          <w:i/>
        </w:rPr>
        <w:t xml:space="preserve"> </w:t>
      </w:r>
      <w:r w:rsidR="00675653">
        <w:t xml:space="preserve">disebut </w:t>
      </w:r>
      <w:r w:rsidR="00675653">
        <w:rPr>
          <w:i/>
        </w:rPr>
        <w:t>client</w:t>
      </w:r>
      <w:r w:rsidR="00675653">
        <w:t xml:space="preserve">. Kata </w:t>
      </w:r>
      <w:r w:rsidRPr="001D11DE">
        <w:rPr>
          <w:i/>
        </w:rPr>
        <w:t>server</w:t>
      </w:r>
      <w:r w:rsidR="00675653">
        <w:rPr>
          <w:i/>
        </w:rPr>
        <w:t xml:space="preserve"> </w:t>
      </w:r>
      <w:r w:rsidR="00675653">
        <w:t xml:space="preserve">sering mengacu pada sebuah sistem komputer yang menerima permintaan dokumen dan mengirim dokumen-dokumen tersebut kembali kepada </w:t>
      </w:r>
      <w:r w:rsidR="00675653">
        <w:rPr>
          <w:i/>
        </w:rPr>
        <w:t>user</w:t>
      </w:r>
      <w:r w:rsidR="00675653">
        <w:t xml:space="preserve"> atau </w:t>
      </w:r>
      <w:r w:rsidR="00675653">
        <w:rPr>
          <w:i/>
        </w:rPr>
        <w:t xml:space="preserve">client </w:t>
      </w:r>
      <w:r w:rsidR="00675653">
        <w:rPr>
          <w:i/>
        </w:rPr>
        <w:fldChar w:fldCharType="begin" w:fldLock="1"/>
      </w:r>
      <w:r w:rsidR="00675653">
        <w:rPr>
          <w:i/>
        </w:rPr>
        <w:instrText>ADDIN CSL_CITATION {"citationItems":[{"id":"ITEM-1","itemData":{"abstract":"Abstract Implementasi Linux Ubuntu Server 18.04 Sebagai Server Sistem Informasi Akademik Pada Sekolah Tinggi Manajemen Informatika dan Komputer Samarinda. Tujuan dari penelitian ini adalah untuk membangun sebuah server yang berfungsi untuk mewadahi …","author":[{"dropping-particle":"","family":"Nurrahman","given":"Fadhli","non-dropping-particle":"","parse-names":false,"suffix":""}],"container-title":"Jurnal DiJITAC","id":"ITEM-1","issue":"1","issued":{"date-parts":[["2020"]]},"page":"55-77","title":"Implementasi Linux Ubuntu Server 18.04 Sebagai Server Sistem Informasi Akademik Pada Sekolah Tinggi Manajemen Informatika Dan Komputer Samarinda","type":"article-journal","volume":"1"},"uris":["http://www.mendeley.com/documents/?uuid=595d1b3b-8fef-403f-af0a-a769ede7fe78"]}],"mendeley":{"formattedCitation":"(Nurrahman 2020)","plainTextFormattedCitation":"(Nurrahman 2020)","previouslyFormattedCitation":"(Nurrahman 2020)"},"properties":{"noteIndex":0},"schema":"https://github.com/citation-style-language/schema/raw/master/csl-citation.json"}</w:instrText>
      </w:r>
      <w:r w:rsidR="00675653">
        <w:rPr>
          <w:i/>
        </w:rPr>
        <w:fldChar w:fldCharType="separate"/>
      </w:r>
      <w:r w:rsidR="00675653" w:rsidRPr="00DF52FA">
        <w:rPr>
          <w:noProof/>
        </w:rPr>
        <w:t>(Nurrahman 2020)</w:t>
      </w:r>
      <w:r w:rsidR="00675653">
        <w:rPr>
          <w:i/>
        </w:rPr>
        <w:fldChar w:fldCharType="end"/>
      </w:r>
      <w:r w:rsidR="00675653">
        <w:t xml:space="preserve">. </w:t>
      </w:r>
    </w:p>
    <w:p w:rsidR="00675653" w:rsidRDefault="00675653" w:rsidP="00675653">
      <w:r>
        <w:t xml:space="preserve">Semua komputer dapat bertindak sebagai </w:t>
      </w:r>
      <w:r w:rsidR="001D11DE" w:rsidRPr="001D11DE">
        <w:rPr>
          <w:i/>
        </w:rPr>
        <w:t>server</w:t>
      </w:r>
      <w:r>
        <w:rPr>
          <w:i/>
        </w:rPr>
        <w:t xml:space="preserve"> </w:t>
      </w:r>
      <w:r>
        <w:t xml:space="preserve">selama komputer tersebut dipasang sebuah perangkat lunak yang mendukung fungsi sebuah </w:t>
      </w:r>
      <w:r w:rsidR="001D11DE" w:rsidRPr="001D11DE">
        <w:rPr>
          <w:i/>
        </w:rPr>
        <w:t>server</w:t>
      </w:r>
      <w:r>
        <w:t xml:space="preserve">. Contoh dari </w:t>
      </w:r>
      <w:r w:rsidRPr="00E730A3">
        <w:rPr>
          <w:i/>
        </w:rPr>
        <w:t>software</w:t>
      </w:r>
      <w:r>
        <w:t xml:space="preserve"> tersebut yakni FileZilla, yakni sebuah </w:t>
      </w:r>
      <w:r>
        <w:rPr>
          <w:i/>
        </w:rPr>
        <w:t xml:space="preserve">software </w:t>
      </w:r>
      <w:r>
        <w:t xml:space="preserve">untuk membangun </w:t>
      </w:r>
      <w:r w:rsidRPr="00E730A3">
        <w:rPr>
          <w:i/>
        </w:rPr>
        <w:t>File Transfer Protocol</w:t>
      </w:r>
      <w:r>
        <w:t xml:space="preserve"> </w:t>
      </w:r>
      <w:r w:rsidR="001D11DE" w:rsidRPr="001D11DE">
        <w:rPr>
          <w:i/>
        </w:rPr>
        <w:t>server</w:t>
      </w:r>
      <w:r>
        <w:rPr>
          <w:i/>
        </w:rPr>
        <w:t xml:space="preserve"> </w:t>
      </w:r>
      <w:r>
        <w:rPr>
          <w:i/>
        </w:rPr>
        <w:fldChar w:fldCharType="begin" w:fldLock="1"/>
      </w:r>
      <w:r>
        <w:rPr>
          <w:i/>
        </w:rPr>
        <w:instrText>ADDIN CSL_CITATION {"citationItems":[{"id":"ITEM-1","itemData":{"ISBN":"978-623-264-014-6","author":[{"dropping-particle":"","family":"Husen","given":"Zakaria","non-dropping-particle":"","parse-names":false,"suffix":""},{"dropping-particle":"","family":"Surbakti","given":"M. Syukri","non-dropping-particle":"","parse-names":false,"suffix":""}],"id":"ITEM-1","issued":{"date-parts":[["2020"]]},"publisher":"Syiah Kuala University Press","publisher-place":"Banda Aceh","title":"Membangun Server dan Jaringan Komputer dengan Linux Ubuntu","type":"book"},"uris":["http://www.mendeley.com/documents/?uuid=b5cb2555-c5e8-44c4-9959-9cda735172fd"]}],"mendeley":{"formattedCitation":"(Husen dan Surbakti 2020)","plainTextFormattedCitation":"(Husen dan Surbakti 2020)","previouslyFormattedCitation":"(Husen dan Surbakti 2020)"},"properties":{"noteIndex":0},"schema":"https://github.com/citation-style-language/schema/raw/master/csl-citation.json"}</w:instrText>
      </w:r>
      <w:r>
        <w:rPr>
          <w:i/>
        </w:rPr>
        <w:fldChar w:fldCharType="separate"/>
      </w:r>
      <w:r w:rsidRPr="00257791">
        <w:rPr>
          <w:noProof/>
        </w:rPr>
        <w:t>(Husen dan Surbakti 2020)</w:t>
      </w:r>
      <w:r>
        <w:rPr>
          <w:i/>
        </w:rPr>
        <w:fldChar w:fldCharType="end"/>
      </w:r>
      <w:r>
        <w:t xml:space="preserve">. </w:t>
      </w:r>
    </w:p>
    <w:p w:rsidR="00675653" w:rsidRPr="00257791" w:rsidRDefault="00675653" w:rsidP="00675653">
      <w:r>
        <w:t xml:space="preserve">Hal yang perlu digarisbawahi adalah biasanya sebuah </w:t>
      </w:r>
      <w:r w:rsidR="001D11DE" w:rsidRPr="001D11DE">
        <w:rPr>
          <w:i/>
        </w:rPr>
        <w:t>server</w:t>
      </w:r>
      <w:r>
        <w:t xml:space="preserve"> akan hidup dalam jangka waktu yang lama. Pemilihan sistem operasi yang cocok untuk sebuah </w:t>
      </w:r>
      <w:r w:rsidR="001D11DE" w:rsidRPr="001D11DE">
        <w:rPr>
          <w:i/>
        </w:rPr>
        <w:t>server</w:t>
      </w:r>
      <w:r>
        <w:rPr>
          <w:i/>
        </w:rPr>
        <w:t xml:space="preserve"> </w:t>
      </w:r>
      <w:r>
        <w:t xml:space="preserve">perlu diperhatikan. Sebuah </w:t>
      </w:r>
      <w:r w:rsidR="001D11DE" w:rsidRPr="001D11DE">
        <w:rPr>
          <w:i/>
        </w:rPr>
        <w:t>server</w:t>
      </w:r>
      <w:r>
        <w:t xml:space="preserve"> pun tidak terlalu membutuhkan sebuah </w:t>
      </w:r>
      <w:r>
        <w:rPr>
          <w:i/>
        </w:rPr>
        <w:t xml:space="preserve">Graphical User Interface </w:t>
      </w:r>
      <w:r>
        <w:t xml:space="preserve">(GUI) agar dapat meningkat performa dari </w:t>
      </w:r>
      <w:proofErr w:type="spellStart"/>
      <w:r>
        <w:t>layanannya</w:t>
      </w:r>
      <w:proofErr w:type="spellEnd"/>
      <w:r>
        <w:t>.</w:t>
      </w:r>
    </w:p>
    <w:p w:rsidR="00EF53A3" w:rsidRDefault="00675653" w:rsidP="00675653">
      <w:r>
        <w:t xml:space="preserve">Salah satu sistem operasi yang ditujukan untuk pembangunan sebuah </w:t>
      </w:r>
      <w:r w:rsidR="001D11DE" w:rsidRPr="001D11DE">
        <w:rPr>
          <w:i/>
        </w:rPr>
        <w:t>server</w:t>
      </w:r>
      <w:r>
        <w:rPr>
          <w:i/>
        </w:rPr>
        <w:t xml:space="preserve"> </w:t>
      </w:r>
      <w:r>
        <w:t xml:space="preserve">yakni Ubuntu </w:t>
      </w:r>
      <w:r w:rsidR="001D11DE" w:rsidRPr="001D11DE">
        <w:rPr>
          <w:i/>
        </w:rPr>
        <w:t>Server</w:t>
      </w:r>
      <w:r>
        <w:t xml:space="preserve">. Ubuntu </w:t>
      </w:r>
      <w:r w:rsidR="001D11DE" w:rsidRPr="001D11DE">
        <w:rPr>
          <w:i/>
        </w:rPr>
        <w:t>Server</w:t>
      </w:r>
      <w:r>
        <w:t xml:space="preserve"> merupakan salah satu produk </w:t>
      </w:r>
      <w:r w:rsidRPr="00DF2314">
        <w:rPr>
          <w:i/>
        </w:rPr>
        <w:t>open source</w:t>
      </w:r>
      <w:r>
        <w:t xml:space="preserve"> dari Canonical Ltd. Ubuntu </w:t>
      </w:r>
      <w:r w:rsidR="001D11DE" w:rsidRPr="001D11DE">
        <w:rPr>
          <w:i/>
        </w:rPr>
        <w:t>Server</w:t>
      </w:r>
      <w:r>
        <w:t xml:space="preserve"> menggunakan Command-Line Interface (CLI) dalam </w:t>
      </w:r>
      <w:proofErr w:type="spellStart"/>
      <w:r>
        <w:t>pengoperasiannya</w:t>
      </w:r>
      <w:proofErr w:type="spellEnd"/>
      <w:r>
        <w:t xml:space="preserve">. Ubuntu </w:t>
      </w:r>
      <w:r w:rsidR="001D11DE" w:rsidRPr="001D11DE">
        <w:rPr>
          <w:i/>
        </w:rPr>
        <w:t>Server</w:t>
      </w:r>
      <w:r>
        <w:t xml:space="preserve"> sangat cocok untuk dipasangi layanan</w:t>
      </w:r>
      <w:r>
        <w:rPr>
          <w:i/>
        </w:rPr>
        <w:t xml:space="preserve"> </w:t>
      </w:r>
      <w:r>
        <w:t xml:space="preserve">lain seperti web </w:t>
      </w:r>
      <w:r w:rsidR="001D11DE" w:rsidRPr="001D11DE">
        <w:rPr>
          <w:i/>
        </w:rPr>
        <w:t>server</w:t>
      </w:r>
      <w:r>
        <w:t xml:space="preserve">, DHCP </w:t>
      </w:r>
      <w:r w:rsidR="001D11DE" w:rsidRPr="001D11DE">
        <w:rPr>
          <w:i/>
        </w:rPr>
        <w:t>server</w:t>
      </w:r>
      <w:r>
        <w:t xml:space="preserve">, DNS </w:t>
      </w:r>
      <w:r w:rsidR="001D11DE" w:rsidRPr="001D11DE">
        <w:rPr>
          <w:i/>
        </w:rPr>
        <w:t>server</w:t>
      </w:r>
      <w:r>
        <w:t>, dan</w:t>
      </w:r>
      <w:r w:rsidR="00800348">
        <w:t xml:space="preserve"> </w:t>
      </w:r>
      <w:r w:rsidR="00E61F4E" w:rsidRPr="00E61F4E">
        <w:rPr>
          <w:i/>
        </w:rPr>
        <w:t>database</w:t>
      </w:r>
      <w:r w:rsidR="00800348">
        <w:t xml:space="preserve"> </w:t>
      </w:r>
      <w:r w:rsidR="001D11DE" w:rsidRPr="001D11DE">
        <w:rPr>
          <w:i/>
        </w:rPr>
        <w:t>server</w:t>
      </w:r>
      <w:r>
        <w:t xml:space="preserve">. Layanan-layanan tersebut saling terkait satu sama lain sehingga dapat membangun sebuah infrastruktur jaringan yang dapat dimanfaatkan lebih lanjut oleh tim lain seperti </w:t>
      </w:r>
      <w:r w:rsidR="00636FDD">
        <w:rPr>
          <w:i/>
        </w:rPr>
        <w:t>web</w:t>
      </w:r>
      <w:r w:rsidRPr="0039176B">
        <w:rPr>
          <w:i/>
        </w:rPr>
        <w:t xml:space="preserve"> developer</w:t>
      </w:r>
      <w:r>
        <w:t>.</w:t>
      </w:r>
    </w:p>
    <w:p w:rsidR="00675653" w:rsidRPr="00675653" w:rsidRDefault="00852F91" w:rsidP="00675653">
      <w:pPr>
        <w:pStyle w:val="JudulSubbab"/>
      </w:pPr>
      <w:bookmarkStart w:id="38" w:name="_Toc68604951"/>
      <w:r>
        <w:rPr>
          <w:lang w:val="en-US"/>
        </w:rPr>
        <w:t>HTTP</w:t>
      </w:r>
      <w:r w:rsidR="00675653">
        <w:rPr>
          <w:lang w:val="en-US"/>
        </w:rPr>
        <w:t xml:space="preserve"> </w:t>
      </w:r>
      <w:r w:rsidR="001D11DE" w:rsidRPr="001D11DE">
        <w:rPr>
          <w:i/>
          <w:lang w:val="en-US"/>
        </w:rPr>
        <w:t>Server</w:t>
      </w:r>
      <w:bookmarkEnd w:id="38"/>
    </w:p>
    <w:p w:rsidR="00675653" w:rsidRDefault="00852F91" w:rsidP="00D8380A">
      <w:pPr>
        <w:pStyle w:val="Paragrafsubsubab"/>
      </w:pPr>
      <w:r w:rsidRPr="00852F91">
        <w:t>HTTP</w:t>
      </w:r>
      <w:r w:rsidR="00675653" w:rsidRPr="00675653">
        <w:rPr>
          <w:i/>
        </w:rPr>
        <w:t xml:space="preserve"> </w:t>
      </w:r>
      <w:r w:rsidR="001D11DE" w:rsidRPr="001D11DE">
        <w:rPr>
          <w:i/>
        </w:rPr>
        <w:t>server</w:t>
      </w:r>
      <w:r w:rsidR="00675653">
        <w:t xml:space="preserve"> </w:t>
      </w:r>
      <w:r w:rsidR="002C5D2A">
        <w:t xml:space="preserve">atau web </w:t>
      </w:r>
      <w:r w:rsidR="001D11DE" w:rsidRPr="001D11DE">
        <w:rPr>
          <w:i/>
        </w:rPr>
        <w:t>server</w:t>
      </w:r>
      <w:r w:rsidR="002C5D2A">
        <w:t xml:space="preserve"> </w:t>
      </w:r>
      <w:r w:rsidR="00675653">
        <w:t xml:space="preserve">adalah perangkat lunak yang berperan menerima permintaan (request) yang dikirim oleh </w:t>
      </w:r>
      <w:proofErr w:type="spellStart"/>
      <w:r w:rsidR="00675653">
        <w:t>peramban</w:t>
      </w:r>
      <w:proofErr w:type="spellEnd"/>
      <w:r w:rsidR="00675653">
        <w:t xml:space="preserve"> web kemudian </w:t>
      </w:r>
      <w:r w:rsidR="00675653" w:rsidRPr="00675653">
        <w:rPr>
          <w:i/>
        </w:rPr>
        <w:t xml:space="preserve">web </w:t>
      </w:r>
      <w:r w:rsidR="001D11DE" w:rsidRPr="001D11DE">
        <w:rPr>
          <w:i/>
        </w:rPr>
        <w:t>server</w:t>
      </w:r>
      <w:r w:rsidR="00675653">
        <w:t xml:space="preserve"> mengirimkan tanggapan dalam bentuk halaman web. </w:t>
      </w:r>
      <w:r w:rsidR="001D11DE">
        <w:t>HTTP</w:t>
      </w:r>
      <w:r w:rsidR="00675653">
        <w:t xml:space="preserve"> </w:t>
      </w:r>
      <w:r w:rsidR="001D11DE" w:rsidRPr="001D11DE">
        <w:rPr>
          <w:i/>
        </w:rPr>
        <w:t>server</w:t>
      </w:r>
      <w:r w:rsidR="00675653">
        <w:t xml:space="preserve"> juga digunakan untuk menyimpan data seperti dokumen HTML (Hypertext Markup Language), gambar, stylesheet, dan file script. </w:t>
      </w:r>
    </w:p>
    <w:p w:rsidR="00675653" w:rsidRPr="00675653" w:rsidRDefault="00675653" w:rsidP="00D8380A">
      <w:pPr>
        <w:pStyle w:val="Paragrafsubsubab"/>
      </w:pPr>
      <w:r>
        <w:t xml:space="preserve">Salah satu aplikasi yang digunakan untuk menjalan </w:t>
      </w:r>
      <w:r w:rsidR="00A43AE3">
        <w:t xml:space="preserve">HTTP </w:t>
      </w:r>
      <w:r w:rsidR="001D11DE" w:rsidRPr="001D11DE">
        <w:rPr>
          <w:i/>
        </w:rPr>
        <w:t>server</w:t>
      </w:r>
      <w:r>
        <w:t xml:space="preserve"> adalah Apache. Apache memiliki keunggulan dalam segi performa ketika menangani dokumen-dokumen berukuran besar (</w:t>
      </w:r>
      <w:r w:rsidRPr="00675653">
        <w:rPr>
          <w:i/>
        </w:rPr>
        <w:t>large files</w:t>
      </w:r>
      <w:r>
        <w:t xml:space="preserve">). Hal tersebut membuat Apache cocok digunakan untuk membangun infrastruktur jaringan terutama infrastruktur berbasis web baik skala kecil maupun skala besar </w:t>
      </w:r>
      <w:r>
        <w:fldChar w:fldCharType="begin" w:fldLock="1"/>
      </w:r>
      <w:r w:rsidR="00D8380A">
        <w:instrText>ADDIN CSL_CITATION {"citationItems":[{"id":"ITEM-1","itemData":{"ISSN":"22778616","abstract":"Nowadays, the massive load on the internet by the demanders and diversity of web applications, the web servers have become crucial. Therefore, many related companies and web developers try to generate powerful structures and efficient systems for web servers in order to satisfy internet users and the web servers from being overworked. Furthermore, in big web-based companies due to enormous number of clients, one server could not handle all the incoming requests and some of them be rejected. Hence, the idea of cluster server and load balancing methods been provided to tackle the problem. In this paper, twenty up-to-date references have been depended for reviewing different studies who addressed web server performance and load balancing algorithms in the last half-decade, to compare their capabilities and provide an efficient platform to build web-based system structures.","author":[{"dropping-particle":"","family":"Jader","given":"Omid H.","non-dropping-particle":"","parse-names":false,"suffix":""},{"dropping-particle":"","family":"Zeebaree","given":"Subhi R.M.","non-dropping-particle":"","parse-names":false,"suffix":""},{"dropping-particle":"","family":"Zebari","given":"Rizgar R.","non-dropping-particle":"","parse-names":false,"suffix":""}],"container-title":"International Journal of Scientific and Technology Research","id":"ITEM-1","issue":"12","issued":{"date-parts":[["2019"]]},"page":"535-543","title":"A state of art survey for web server performance measurement and load balancing mechanisms","type":"article-journal","volume":"8"},"uris":["http://www.mendeley.com/documents/?uuid=7cb687b9-a0e5-48b7-ad0a-7beb6bf00224"]}],"mendeley":{"formattedCitation":"(Jader &lt;i&gt;et al.&lt;/i&gt; 2019)","plainTextFormattedCitation":"(Jader et al. 2019)","previouslyFormattedCitation":"(Jader &lt;i&gt;et al.&lt;/i&gt; 2019)"},"properties":{"noteIndex":0},"schema":"https://github.com/citation-style-language/schema/raw/master/csl-citation.json"}</w:instrText>
      </w:r>
      <w:r>
        <w:fldChar w:fldCharType="separate"/>
      </w:r>
      <w:r w:rsidRPr="00675653">
        <w:rPr>
          <w:noProof/>
        </w:rPr>
        <w:t xml:space="preserve">(Jader </w:t>
      </w:r>
      <w:r w:rsidRPr="00675653">
        <w:rPr>
          <w:i/>
          <w:noProof/>
        </w:rPr>
        <w:t>et al.</w:t>
      </w:r>
      <w:r w:rsidRPr="00675653">
        <w:rPr>
          <w:noProof/>
        </w:rPr>
        <w:t xml:space="preserve"> 2019)</w:t>
      </w:r>
      <w:r>
        <w:fldChar w:fldCharType="end"/>
      </w:r>
      <w:r>
        <w:t>.</w:t>
      </w:r>
    </w:p>
    <w:p w:rsidR="00675653" w:rsidRPr="00675653" w:rsidRDefault="000673DC" w:rsidP="00675653">
      <w:pPr>
        <w:pStyle w:val="JudulSubbab"/>
      </w:pPr>
      <w:bookmarkStart w:id="39" w:name="_Toc68604952"/>
      <w:r>
        <w:rPr>
          <w:lang w:val="en-US"/>
        </w:rPr>
        <w:t>DHCP</w:t>
      </w:r>
      <w:r w:rsidR="00675653">
        <w:rPr>
          <w:lang w:val="en-US"/>
        </w:rPr>
        <w:t xml:space="preserve"> </w:t>
      </w:r>
      <w:r w:rsidR="001D11DE" w:rsidRPr="001D11DE">
        <w:rPr>
          <w:i/>
          <w:lang w:val="en-US"/>
        </w:rPr>
        <w:t>Server</w:t>
      </w:r>
      <w:bookmarkEnd w:id="39"/>
    </w:p>
    <w:p w:rsidR="00675653" w:rsidRDefault="00675653" w:rsidP="00D8380A">
      <w:pPr>
        <w:pStyle w:val="Paragrafsubsubab"/>
      </w:pPr>
      <w:r w:rsidRPr="00350114">
        <w:rPr>
          <w:i/>
        </w:rPr>
        <w:t>Dynamic Host Configuration Pro</w:t>
      </w:r>
      <w:r>
        <w:rPr>
          <w:i/>
        </w:rPr>
        <w:t xml:space="preserve">tocol </w:t>
      </w:r>
      <w:r>
        <w:t>(DHCP) adalah protokol yang dipakai untuk memberikan maupun menyebarkan alamat IP (</w:t>
      </w:r>
      <w:r w:rsidRPr="00350114">
        <w:rPr>
          <w:i/>
        </w:rPr>
        <w:t>internet protocol</w:t>
      </w:r>
      <w:r>
        <w:t xml:space="preserve">) secara otomatis ke perangkat lainnya sedangkan DHCP </w:t>
      </w:r>
      <w:r w:rsidR="001D11DE" w:rsidRPr="001D11DE">
        <w:rPr>
          <w:i/>
        </w:rPr>
        <w:t>server</w:t>
      </w:r>
      <w:r>
        <w:t xml:space="preserve"> adalah perangkat lunak yang menyediakan dan menyebarkan alamat IP ke </w:t>
      </w:r>
      <w:r>
        <w:rPr>
          <w:i/>
        </w:rPr>
        <w:t>client</w:t>
      </w:r>
      <w:r>
        <w:t xml:space="preserve">. DHCP </w:t>
      </w:r>
      <w:r w:rsidR="001D11DE" w:rsidRPr="001D11DE">
        <w:rPr>
          <w:i/>
        </w:rPr>
        <w:t>server</w:t>
      </w:r>
      <w:r>
        <w:t xml:space="preserve"> berperan penting karena tanpa DHCP </w:t>
      </w:r>
      <w:r w:rsidR="001D11DE" w:rsidRPr="001D11DE">
        <w:rPr>
          <w:i/>
        </w:rPr>
        <w:t>server</w:t>
      </w:r>
      <w:r>
        <w:t xml:space="preserve"> seorang </w:t>
      </w:r>
      <w:r>
        <w:rPr>
          <w:i/>
        </w:rPr>
        <w:t xml:space="preserve">network administrator </w:t>
      </w:r>
      <w:r>
        <w:t xml:space="preserve">ataupun </w:t>
      </w:r>
      <w:r>
        <w:rPr>
          <w:i/>
        </w:rPr>
        <w:t xml:space="preserve">client </w:t>
      </w:r>
      <w:r>
        <w:t>harus memasukkan IP pada setiap komputer secara manual agar dapat terhubung ke suatu layanan.</w:t>
      </w:r>
    </w:p>
    <w:p w:rsidR="00675653" w:rsidRPr="00675653" w:rsidRDefault="00675653" w:rsidP="00D8380A">
      <w:pPr>
        <w:pStyle w:val="Paragrafsubsubab"/>
      </w:pPr>
      <w:r>
        <w:t xml:space="preserve">Ubuntu </w:t>
      </w:r>
      <w:r w:rsidR="001D11DE" w:rsidRPr="001D11DE">
        <w:rPr>
          <w:i/>
        </w:rPr>
        <w:t>Server</w:t>
      </w:r>
      <w:r>
        <w:t xml:space="preserve"> versi 14.04 atau lebih tinggi secara </w:t>
      </w:r>
      <w:r>
        <w:rPr>
          <w:i/>
        </w:rPr>
        <w:t xml:space="preserve">default </w:t>
      </w:r>
      <w:r>
        <w:t xml:space="preserve">sudah </w:t>
      </w:r>
      <w:proofErr w:type="spellStart"/>
      <w:r>
        <w:t>memliki</w:t>
      </w:r>
      <w:proofErr w:type="spellEnd"/>
      <w:r>
        <w:t xml:space="preserve"> DHCP </w:t>
      </w:r>
      <w:r w:rsidR="001D11DE" w:rsidRPr="001D11DE">
        <w:rPr>
          <w:i/>
        </w:rPr>
        <w:t>server</w:t>
      </w:r>
      <w:r>
        <w:rPr>
          <w:i/>
        </w:rPr>
        <w:t xml:space="preserve">. </w:t>
      </w:r>
      <w:r>
        <w:t xml:space="preserve">DHCP </w:t>
      </w:r>
      <w:r w:rsidR="001D11DE" w:rsidRPr="001D11DE">
        <w:rPr>
          <w:i/>
        </w:rPr>
        <w:t>server</w:t>
      </w:r>
      <w:r>
        <w:rPr>
          <w:i/>
        </w:rPr>
        <w:t xml:space="preserve"> </w:t>
      </w:r>
      <w:r>
        <w:t xml:space="preserve">yang sudah terpasang di Ubuntu </w:t>
      </w:r>
      <w:r w:rsidR="001D11DE" w:rsidRPr="001D11DE">
        <w:rPr>
          <w:i/>
        </w:rPr>
        <w:t>Server</w:t>
      </w:r>
      <w:r>
        <w:t xml:space="preserve"> harus dikonfigurasi agar dapat berfungsi dan menyebarkan IP ke DHCP </w:t>
      </w:r>
      <w:r>
        <w:rPr>
          <w:i/>
        </w:rPr>
        <w:t>client</w:t>
      </w:r>
      <w:r>
        <w:t xml:space="preserve">. </w:t>
      </w:r>
      <w:r>
        <w:lastRenderedPageBreak/>
        <w:t xml:space="preserve">Tentukan juga </w:t>
      </w:r>
      <w:r>
        <w:rPr>
          <w:i/>
        </w:rPr>
        <w:t xml:space="preserve">range </w:t>
      </w:r>
      <w:r w:rsidRPr="00E937C1">
        <w:t>IP</w:t>
      </w:r>
      <w:r>
        <w:t xml:space="preserve"> yang dapat digunakan sesuai kebutuhan infrastruktur </w:t>
      </w:r>
      <w:r>
        <w:fldChar w:fldCharType="begin" w:fldLock="1"/>
      </w:r>
      <w:r>
        <w:instrText>ADDIN CSL_CITATION {"citationItems":[{"id":"ITEM-1","itemData":{"author":[{"dropping-particle":"","family":"Gunawan","given":"Rudy Adipranata dan Ibnu","non-dropping-particle":"","parse-names":false,"suffix":""}],"container-title":"Seminar Nasional Aplikasi Teknologi Informasi 2005 (SNATI 2005)","id":"ITEM-1","issue":"Snati","issued":{"date-parts":[["2005"]]},"page":"99-103","title":"Penggunaan Dhcp Relay Agent Untuk Mengoptimalkan Penggunaan Dhcp Server Pada Jaringan Dengan Banyak Subnet","type":"article-journal","volume":"2005"},"uris":["http://www.mendeley.com/documents/?uuid=57b30e8b-21dd-4ebe-bbe8-9ece181decf6"]}],"mendeley":{"formattedCitation":"(Gunawan 2005)","plainTextFormattedCitation":"(Gunawan 2005)","previouslyFormattedCitation":"(Gunawan 2005)"},"properties":{"noteIndex":0},"schema":"https://github.com/citation-style-language/schema/raw/master/csl-citation.json"}</w:instrText>
      </w:r>
      <w:r>
        <w:fldChar w:fldCharType="separate"/>
      </w:r>
      <w:r w:rsidRPr="00E937C1">
        <w:rPr>
          <w:noProof/>
        </w:rPr>
        <w:t>(Gunawan 2005)</w:t>
      </w:r>
      <w:r>
        <w:fldChar w:fldCharType="end"/>
      </w:r>
      <w:r>
        <w:t>.</w:t>
      </w:r>
      <w:r w:rsidR="002E40AF">
        <w:t xml:space="preserve"> DHCP juga dapat dikonfigurasi secara langsung pada perangkat </w:t>
      </w:r>
      <w:r w:rsidR="002E40AF" w:rsidRPr="002E40AF">
        <w:rPr>
          <w:i/>
        </w:rPr>
        <w:t>router</w:t>
      </w:r>
      <w:r w:rsidR="002B7177">
        <w:rPr>
          <w:i/>
        </w:rPr>
        <w:t xml:space="preserve"> </w:t>
      </w:r>
      <w:r w:rsidR="002B7177">
        <w:t xml:space="preserve">yang biasanya sudah terpasang pada </w:t>
      </w:r>
      <w:r w:rsidR="002B7177" w:rsidRPr="002B7177">
        <w:rPr>
          <w:i/>
        </w:rPr>
        <w:t>router</w:t>
      </w:r>
      <w:r w:rsidR="002E40AF">
        <w:t>.</w:t>
      </w:r>
    </w:p>
    <w:p w:rsidR="00675653" w:rsidRPr="00675653" w:rsidRDefault="00676B40" w:rsidP="00675653">
      <w:pPr>
        <w:pStyle w:val="JudulSubbab"/>
      </w:pPr>
      <w:bookmarkStart w:id="40" w:name="_Toc68604953"/>
      <w:r>
        <w:rPr>
          <w:lang w:val="en-US"/>
        </w:rPr>
        <w:t>DNS</w:t>
      </w:r>
      <w:r w:rsidR="00675653">
        <w:rPr>
          <w:lang w:val="en-US"/>
        </w:rPr>
        <w:t xml:space="preserve"> </w:t>
      </w:r>
      <w:r w:rsidR="001D11DE" w:rsidRPr="001D11DE">
        <w:rPr>
          <w:i/>
          <w:lang w:val="en-US"/>
        </w:rPr>
        <w:t>Server</w:t>
      </w:r>
      <w:bookmarkEnd w:id="40"/>
    </w:p>
    <w:p w:rsidR="00675653" w:rsidRDefault="00675653" w:rsidP="00D8380A">
      <w:pPr>
        <w:pStyle w:val="Paragrafsubsubab"/>
      </w:pPr>
      <w:r>
        <w:t xml:space="preserve">Domain Name System (DNS) adalah sistem yang menerjemahkan IP </w:t>
      </w:r>
      <w:r w:rsidRPr="0057711A">
        <w:rPr>
          <w:i/>
        </w:rPr>
        <w:t>address</w:t>
      </w:r>
      <w:r>
        <w:t xml:space="preserve"> menjadi nama </w:t>
      </w:r>
      <w:r w:rsidRPr="0009749C">
        <w:rPr>
          <w:i/>
        </w:rPr>
        <w:t>host</w:t>
      </w:r>
      <w:r>
        <w:t xml:space="preserve">. DNS digunakan untuk mempermudah mengakses sebuah komputer dalam jaringan internet atau intranet dengan hanya menuliskan nama host tersebut </w:t>
      </w:r>
      <w:r>
        <w:fldChar w:fldCharType="begin" w:fldLock="1"/>
      </w:r>
      <w:r>
        <w:instrText>ADDIN CSL_CITATION {"citationItems":[{"id":"ITEM-1","itemData":{"DOI":"10.32736/sisfokom.v2i2.214","ISSN":"2301-7988","abstract":"The purpose of this research is to implement Server Web Hosting based Linux Ubuntu in Computer System/network of Elementary School 15 (SDN 15) Pangkalpinang, because there is not available of Computer Server Web Hosting as storage media of website based application and school website at Elementary School 15 Pangkalpinang, makes the school wants to create a unit of Server Web Hosting. The research methods of this thesis is analitic method and design method where at analitic method , writer analyzes the needs and with the analysis writer designs the steps to be done. Then , kind of this research is applied research, it means to give solution of a certain problem practically and to support development activities or implementation of a system , such as database, programming language, network concept. In order that project implementation is on time , so project model is used. The result of this is Server Web Hosting which can give services like DNS Server, FTP Server, File Server, Mail Server that can be accessed by clients through certain links. The conclusion, after server is implementatied can facilitate every one to access any informations from Elementary School 15 fast and easily anytime.","author":[{"dropping-particle":"","family":"Akis","given":"Mohammad","non-dropping-particle":"","parse-names":false,"suffix":""},{"dropping-particle":"","family":"Pebriyanto","given":"Eka","non-dropping-particle":"","parse-names":false,"suffix":""}],"container-title":"Jurnal Sisfokom (Sistem Informasi dan Komputer)","id":"ITEM-1","issue":"2","issued":{"date-parts":[["2013"]]},"page":"40","title":"Penerapan Server Web Hosting Berbasis Linux Ubuntu pada Jaringan Komputer SD Negeri 15 Pangkalpinang","type":"article-journal","volume":"2"},"uris":["http://www.mendeley.com/documents/?uuid=d38a6c63-7bc6-411f-9eef-b640a3124b24"]}],"mendeley":{"formattedCitation":"(Akis dan Pebriyanto 2013)","plainTextFormattedCitation":"(Akis dan Pebriyanto 2013)","previouslyFormattedCitation":"(Akis dan Pebriyanto 2013)"},"properties":{"noteIndex":0},"schema":"https://github.com/citation-style-language/schema/raw/master/csl-citation.json"}</w:instrText>
      </w:r>
      <w:r>
        <w:fldChar w:fldCharType="separate"/>
      </w:r>
      <w:r w:rsidRPr="0009749C">
        <w:rPr>
          <w:noProof/>
        </w:rPr>
        <w:t>(Akis dan Pebriyanto 2013)</w:t>
      </w:r>
      <w:r>
        <w:fldChar w:fldCharType="end"/>
      </w:r>
      <w:r>
        <w:t xml:space="preserve">. DNS </w:t>
      </w:r>
      <w:r w:rsidR="001D11DE" w:rsidRPr="001D11DE">
        <w:rPr>
          <w:i/>
        </w:rPr>
        <w:t>server</w:t>
      </w:r>
      <w:r>
        <w:t xml:space="preserve"> adalah perangkat lunak yang menerjemahkan IP </w:t>
      </w:r>
      <w:r w:rsidRPr="0009749C">
        <w:rPr>
          <w:i/>
        </w:rPr>
        <w:t>address</w:t>
      </w:r>
      <w:r>
        <w:rPr>
          <w:i/>
        </w:rPr>
        <w:t xml:space="preserve"> </w:t>
      </w:r>
      <w:r>
        <w:t xml:space="preserve">menjadi </w:t>
      </w:r>
      <w:r>
        <w:rPr>
          <w:i/>
        </w:rPr>
        <w:t>hostname</w:t>
      </w:r>
      <w:r>
        <w:t>.</w:t>
      </w:r>
    </w:p>
    <w:p w:rsidR="00676B40" w:rsidRPr="00675653" w:rsidRDefault="00676B40" w:rsidP="004A6F1E">
      <w:pPr>
        <w:pStyle w:val="Paragrafsubsubab"/>
      </w:pPr>
      <w:r>
        <w:t xml:space="preserve">Salah satu bentuk implementasi perangkat lunak dari DNS </w:t>
      </w:r>
      <w:r w:rsidR="001D11DE" w:rsidRPr="001D11DE">
        <w:rPr>
          <w:i/>
        </w:rPr>
        <w:t>Server</w:t>
      </w:r>
      <w:r>
        <w:t xml:space="preserve"> yakni </w:t>
      </w:r>
      <w:proofErr w:type="spellStart"/>
      <w:r w:rsidR="000D7CBA" w:rsidRPr="00285593">
        <w:rPr>
          <w:i/>
        </w:rPr>
        <w:t>Barkeley</w:t>
      </w:r>
      <w:proofErr w:type="spellEnd"/>
      <w:r w:rsidR="000D7CBA" w:rsidRPr="00285593">
        <w:rPr>
          <w:i/>
        </w:rPr>
        <w:t xml:space="preserve"> Internet Name Domain</w:t>
      </w:r>
      <w:r w:rsidR="000D7CBA">
        <w:t xml:space="preserve"> (</w:t>
      </w:r>
      <w:r>
        <w:t>Bind</w:t>
      </w:r>
      <w:r w:rsidR="000D7CBA">
        <w:t>)</w:t>
      </w:r>
      <w:r>
        <w:t>. Bind</w:t>
      </w:r>
      <w:r w:rsidRPr="00285593">
        <w:t xml:space="preserve"> adalah sebuah aplikasi dari DNS yang dibuat oleh Paul Mockapetris</w:t>
      </w:r>
      <w:r>
        <w:t xml:space="preserve">. Bind </w:t>
      </w:r>
      <w:r w:rsidRPr="00285593">
        <w:t xml:space="preserve">adalah perangkat lunak yang terbanyak digunakan pada sistem operasi berbasis UNIX seperti Ubuntu </w:t>
      </w:r>
      <w:r w:rsidR="001D11DE" w:rsidRPr="001D11DE">
        <w:rPr>
          <w:i/>
        </w:rPr>
        <w:t>Server</w:t>
      </w:r>
      <w:r w:rsidRPr="00285593">
        <w:t>. B</w:t>
      </w:r>
      <w:r w:rsidR="000B500D">
        <w:t>ind</w:t>
      </w:r>
      <w:r w:rsidR="00E36D7B">
        <w:t xml:space="preserve"> </w:t>
      </w:r>
      <w:r w:rsidRPr="00285593">
        <w:t>bekerja secara pada latar belakang dan mendengarkan permintaan pada port 53 secara bawaan. Salah satu versi dari yakni Bind9 (Bind versi 9)</w:t>
      </w:r>
      <w:r>
        <w:t xml:space="preserve"> </w:t>
      </w:r>
      <w:r>
        <w:fldChar w:fldCharType="begin" w:fldLock="1"/>
      </w:r>
      <w:r w:rsidR="00071BF3">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2006)","previouslyFormattedCitation":"(Tantotos 2006)"},"properties":{"noteIndex":0},"schema":"https://github.com/citation-style-language/schema/raw/master/csl-citation.json"}</w:instrText>
      </w:r>
      <w:r>
        <w:fldChar w:fldCharType="separate"/>
      </w:r>
      <w:r w:rsidRPr="00BA376C">
        <w:rPr>
          <w:noProof/>
        </w:rPr>
        <w:t>(Tantotos 2006)</w:t>
      </w:r>
      <w:r>
        <w:fldChar w:fldCharType="end"/>
      </w:r>
      <w:r w:rsidRPr="00285593">
        <w:t>.</w:t>
      </w:r>
    </w:p>
    <w:p w:rsidR="00675653" w:rsidRPr="00675653" w:rsidRDefault="00E61F4E" w:rsidP="00675653">
      <w:pPr>
        <w:pStyle w:val="JudulSubbab"/>
      </w:pPr>
      <w:bookmarkStart w:id="41" w:name="_Toc68604954"/>
      <w:r w:rsidRPr="00E61F4E">
        <w:rPr>
          <w:i/>
          <w:lang w:val="en-US"/>
        </w:rPr>
        <w:t>Database</w:t>
      </w:r>
      <w:r w:rsidR="00676B40">
        <w:rPr>
          <w:lang w:val="en-US"/>
        </w:rPr>
        <w:t xml:space="preserve"> </w:t>
      </w:r>
      <w:r w:rsidR="001D11DE" w:rsidRPr="001D11DE">
        <w:rPr>
          <w:i/>
          <w:lang w:val="en-US"/>
        </w:rPr>
        <w:t>Server</w:t>
      </w:r>
      <w:bookmarkEnd w:id="41"/>
    </w:p>
    <w:p w:rsidR="00675653" w:rsidRDefault="00675653" w:rsidP="00D8380A">
      <w:pPr>
        <w:pStyle w:val="Paragrafsubsubab"/>
      </w:pPr>
      <w:r>
        <w:t>Situs resmi Oracle Inc menyatakan bahwa: “</w:t>
      </w:r>
      <w:r w:rsidR="00E61F4E" w:rsidRPr="00E61F4E">
        <w:rPr>
          <w:i/>
        </w:rPr>
        <w:t>Database</w:t>
      </w:r>
      <w:r>
        <w:t xml:space="preserve"> merupakan suatu kumpulan informasi atau data yang terorganisasi dan tersimpan di sistem komputer.” Sebuah </w:t>
      </w:r>
      <w:r w:rsidR="00E61F4E" w:rsidRPr="00E61F4E">
        <w:rPr>
          <w:i/>
        </w:rPr>
        <w:t>database</w:t>
      </w:r>
      <w:r>
        <w:t xml:space="preserve"> biasanya dikontrol oleh suatu </w:t>
      </w:r>
      <w:r w:rsidR="00E61F4E" w:rsidRPr="00E61F4E">
        <w:rPr>
          <w:i/>
        </w:rPr>
        <w:t>Database</w:t>
      </w:r>
      <w:r w:rsidRPr="00AD4FB7">
        <w:rPr>
          <w:i/>
        </w:rPr>
        <w:t xml:space="preserve"> Management System</w:t>
      </w:r>
      <w:r>
        <w:rPr>
          <w:i/>
        </w:rPr>
        <w:t xml:space="preserve"> </w:t>
      </w:r>
      <w:r>
        <w:t xml:space="preserve">(DBMS). </w:t>
      </w:r>
      <w:r w:rsidR="00E61F4E" w:rsidRPr="00E61F4E">
        <w:rPr>
          <w:i/>
        </w:rPr>
        <w:t>Database</w:t>
      </w:r>
      <w:r>
        <w:t xml:space="preserve"> berperan penting dalam sebuah infrastruktur jaringan berbasis web untuk menyimpan informasi secara permanen </w:t>
      </w:r>
      <w:r>
        <w:fldChar w:fldCharType="begin" w:fldLock="1"/>
      </w:r>
      <w:r>
        <w:instrText>ADDIN CSL_CITATION {"citationItems":[{"id":"ITEM-1","itemData":{"URL":"https://www.oracle.com/database/what-is-database/","container-title":"Oracle Inc","id":"ITEM-1","issued":{"date-parts":[["0"]]},"title":"What is Database","type":"webpage"},"uris":["http://www.mendeley.com/documents/?uuid=72d75779-21f4-4f2f-a33c-697dfd689252"]}],"mendeley":{"formattedCitation":"(What is Database…)","plainTextFormattedCitation":"(What is Database…)","previouslyFormattedCitation":"(What is Database…)"},"properties":{"noteIndex":0},"schema":"https://github.com/citation-style-language/schema/raw/master/csl-citation.json"}</w:instrText>
      </w:r>
      <w:r>
        <w:fldChar w:fldCharType="separate"/>
      </w:r>
      <w:r w:rsidRPr="004C3EAF">
        <w:rPr>
          <w:noProof/>
        </w:rPr>
        <w:t xml:space="preserve">(What is </w:t>
      </w:r>
      <w:r w:rsidR="00E61F4E" w:rsidRPr="00E61F4E">
        <w:rPr>
          <w:i/>
          <w:noProof/>
        </w:rPr>
        <w:t>Database</w:t>
      </w:r>
      <w:r w:rsidRPr="004C3EAF">
        <w:rPr>
          <w:noProof/>
        </w:rPr>
        <w:t>…)</w:t>
      </w:r>
      <w:r>
        <w:fldChar w:fldCharType="end"/>
      </w:r>
      <w:r>
        <w:t>.</w:t>
      </w:r>
    </w:p>
    <w:p w:rsidR="0074158A" w:rsidRPr="00675653" w:rsidRDefault="00E61F4E" w:rsidP="00D8380A">
      <w:pPr>
        <w:pStyle w:val="Paragrafsubsubab"/>
      </w:pPr>
      <w:r w:rsidRPr="00E61F4E">
        <w:rPr>
          <w:i/>
        </w:rPr>
        <w:t>Database</w:t>
      </w:r>
      <w:r w:rsidR="0074158A" w:rsidRPr="0074158A">
        <w:t xml:space="preserve"> </w:t>
      </w:r>
      <w:r w:rsidR="001D11DE" w:rsidRPr="001D11DE">
        <w:rPr>
          <w:i/>
        </w:rPr>
        <w:t>server</w:t>
      </w:r>
      <w:r w:rsidR="0074158A" w:rsidRPr="0074158A">
        <w:t xml:space="preserve"> </w:t>
      </w:r>
      <w:r w:rsidR="0074158A">
        <w:t xml:space="preserve">adalah </w:t>
      </w:r>
      <w:r w:rsidR="0074158A" w:rsidRPr="0074158A">
        <w:t xml:space="preserve">program komputer yang menyediakan layanan data </w:t>
      </w:r>
      <w:r w:rsidR="0074158A">
        <w:t>(</w:t>
      </w:r>
      <w:r w:rsidR="0074158A" w:rsidRPr="0074158A">
        <w:rPr>
          <w:i/>
        </w:rPr>
        <w:t>data serving</w:t>
      </w:r>
      <w:r w:rsidR="0074158A">
        <w:t xml:space="preserve">) </w:t>
      </w:r>
      <w:r w:rsidR="0074158A" w:rsidRPr="0074158A">
        <w:t xml:space="preserve">untuk disalurkan ke komputer atau program komputer lainnya dengan menggunakan model </w:t>
      </w:r>
      <w:r>
        <w:rPr>
          <w:i/>
        </w:rPr>
        <w:t>client</w:t>
      </w:r>
      <w:r w:rsidR="0074158A" w:rsidRPr="0074158A">
        <w:t>-</w:t>
      </w:r>
      <w:r w:rsidR="001D11DE" w:rsidRPr="001D11DE">
        <w:rPr>
          <w:i/>
        </w:rPr>
        <w:t>server</w:t>
      </w:r>
      <w:r w:rsidR="0074158A" w:rsidRPr="0074158A">
        <w:t xml:space="preserve">. Istilah </w:t>
      </w:r>
      <w:r w:rsidRPr="00E61F4E">
        <w:rPr>
          <w:i/>
        </w:rPr>
        <w:t>database</w:t>
      </w:r>
      <w:r w:rsidR="0074158A">
        <w:t xml:space="preserve"> </w:t>
      </w:r>
      <w:r w:rsidR="001D11DE" w:rsidRPr="001D11DE">
        <w:rPr>
          <w:i/>
        </w:rPr>
        <w:t>server</w:t>
      </w:r>
      <w:r w:rsidR="0074158A" w:rsidRPr="0074158A">
        <w:t xml:space="preserve"> juga merujuk kepada sebuah komputer</w:t>
      </w:r>
      <w:r w:rsidR="0074158A">
        <w:t>/</w:t>
      </w:r>
      <w:r w:rsidR="001D11DE" w:rsidRPr="001D11DE">
        <w:rPr>
          <w:i/>
        </w:rPr>
        <w:t>server</w:t>
      </w:r>
      <w:r w:rsidR="0074158A">
        <w:t xml:space="preserve"> </w:t>
      </w:r>
      <w:r w:rsidR="0074158A" w:rsidRPr="0074158A">
        <w:t xml:space="preserve">yang didedikasikan untuk menjalankan program yang bersangkutan. Pada umumnya sering menyediakan fungsi-fungsi </w:t>
      </w:r>
      <w:r w:rsidR="001D11DE" w:rsidRPr="001D11DE">
        <w:rPr>
          <w:i/>
        </w:rPr>
        <w:t>server</w:t>
      </w:r>
      <w:r w:rsidR="0074158A" w:rsidRPr="0074158A">
        <w:t xml:space="preserve"> dan beberapa DBMS (</w:t>
      </w:r>
      <w:r w:rsidRPr="00E61F4E">
        <w:rPr>
          <w:i/>
        </w:rPr>
        <w:t>Database</w:t>
      </w:r>
      <w:r w:rsidR="0074158A" w:rsidRPr="000463B9">
        <w:rPr>
          <w:i/>
        </w:rPr>
        <w:t xml:space="preserve"> Management System</w:t>
      </w:r>
      <w:r w:rsidR="0074158A" w:rsidRPr="0074158A">
        <w:t xml:space="preserve">) </w:t>
      </w:r>
      <w:r w:rsidR="00623688">
        <w:t>m</w:t>
      </w:r>
      <w:r w:rsidR="0074158A" w:rsidRPr="0074158A">
        <w:t xml:space="preserve">isalnya MySQL atau Microsoft SQL </w:t>
      </w:r>
      <w:r w:rsidR="001D11DE" w:rsidRPr="001D11DE">
        <w:rPr>
          <w:i/>
        </w:rPr>
        <w:t>Server</w:t>
      </w:r>
      <w:r w:rsidR="0074158A" w:rsidRPr="0074158A">
        <w:t xml:space="preserve"> yang sangat bergantung pada model klien-</w:t>
      </w:r>
      <w:r w:rsidR="001D11DE" w:rsidRPr="001D11DE">
        <w:rPr>
          <w:i/>
        </w:rPr>
        <w:t>server</w:t>
      </w:r>
      <w:r w:rsidR="0074158A" w:rsidRPr="0074158A">
        <w:t xml:space="preserve"> untuk mengakses </w:t>
      </w:r>
      <w:proofErr w:type="spellStart"/>
      <w:r w:rsidR="0074158A" w:rsidRPr="0074158A">
        <w:t>datanya</w:t>
      </w:r>
      <w:proofErr w:type="spellEnd"/>
      <w:r w:rsidR="0074158A" w:rsidRPr="0074158A">
        <w:t>.</w:t>
      </w:r>
      <w:r w:rsidR="0074158A">
        <w:t xml:space="preserve"> </w:t>
      </w:r>
    </w:p>
    <w:p w:rsidR="00675653" w:rsidRPr="00675653" w:rsidRDefault="00D2229A" w:rsidP="00675653">
      <w:pPr>
        <w:pStyle w:val="JudulSubbab"/>
      </w:pPr>
      <w:bookmarkStart w:id="42" w:name="_Toc68604955"/>
      <w:r>
        <w:rPr>
          <w:lang w:val="en-US"/>
        </w:rPr>
        <w:t xml:space="preserve">SMB </w:t>
      </w:r>
      <w:r w:rsidR="001D11DE" w:rsidRPr="001D11DE">
        <w:rPr>
          <w:i/>
          <w:lang w:val="en-US"/>
        </w:rPr>
        <w:t>Server</w:t>
      </w:r>
      <w:bookmarkEnd w:id="42"/>
    </w:p>
    <w:p w:rsidR="00071BF3" w:rsidRPr="00071BF3" w:rsidRDefault="00D2229A" w:rsidP="003F54A9">
      <w:pPr>
        <w:pStyle w:val="Paragrafsubsubab"/>
      </w:pPr>
      <w:bookmarkStart w:id="43" w:name="_Toc330535267"/>
      <w:bookmarkStart w:id="44" w:name="_Toc330535329"/>
      <w:bookmarkStart w:id="45" w:name="_Toc330535355"/>
      <w:bookmarkStart w:id="46" w:name="_Toc330964708"/>
      <w:r>
        <w:t>SMB merupakan sebuah protokol yang dikembangkan di Sistem Operasi Linux untuk melayani permintaan pertukaran data antara mesin Ms. Windows dan Linux. Disamping untuk melayani file sharing antara Windows dan Linux, Samba juga merupakan salah satu protokol yang digunakan di Sistem Operasi Linux untuk melayani pemakaian data secara bersama-sama</w:t>
      </w:r>
      <w:r w:rsidR="00BD2E4D">
        <w:t xml:space="preserve"> atau </w:t>
      </w:r>
      <w:r w:rsidR="00BD2E4D">
        <w:rPr>
          <w:i/>
        </w:rPr>
        <w:t>file sharing</w:t>
      </w:r>
      <w:r>
        <w:t xml:space="preserve"> </w:t>
      </w:r>
      <w:r w:rsidR="00071BF3">
        <w:fldChar w:fldCharType="begin" w:fldLock="1"/>
      </w:r>
      <w:r w:rsidR="00071BF3">
        <w:instrText>ADDIN CSL_CITATION {"citationItems":[{"id":"ITEM-1","itemData":{"author":[{"dropping-particle":"","family":"Hendry","given":"","non-dropping-particle":"","parse-names":false,"suffix":""},{"dropping-particle":"","family":"Prabowo","given":"Danang","non-dropping-particle":"","parse-names":false,"suffix":""},{"dropping-particle":"","family":"Hidayat","given":"Arif","non-dropping-particle":"","parse-names":false,"suffix":""},{"dropping-particle":"","family":"Saputra","given":"Ismail Puji","non-dropping-particle":"","parse-names":false,"suffix":""},{"dropping-particle":"","family":"Yani","given":"Jl Ahmad","non-dropping-particle":"","parse-names":false,"suffix":""}],"id":"ITEM-1","issue":"1","issued":{"date-parts":[["2018"]]},"page":"33-39","title":"Implementasi SAMBA Server untuk Mendukung Sharing Printer di SD Swasta Al-Washliyah 6 / 39 Medan","type":"article-journal","volume":"6"},"uris":["http://www.mendeley.com/documents/?uuid=9510c612-ad87-4857-b76f-499adc3b8850"]}],"mendeley":{"formattedCitation":"(Hendry &lt;i&gt;et al.&lt;/i&gt; 2018)","plainTextFormattedCitation":"(Hendry et al. 2018)"},"properties":{"noteIndex":0},"schema":"https://github.com/citation-style-language/schema/raw/master/csl-citation.json"}</w:instrText>
      </w:r>
      <w:r w:rsidR="00071BF3">
        <w:fldChar w:fldCharType="separate"/>
      </w:r>
      <w:r w:rsidR="00071BF3" w:rsidRPr="00071BF3">
        <w:rPr>
          <w:noProof/>
        </w:rPr>
        <w:t xml:space="preserve">(Hendry </w:t>
      </w:r>
      <w:r w:rsidR="00071BF3" w:rsidRPr="00071BF3">
        <w:rPr>
          <w:i/>
          <w:noProof/>
        </w:rPr>
        <w:t>et al.</w:t>
      </w:r>
      <w:r w:rsidR="00071BF3" w:rsidRPr="00071BF3">
        <w:rPr>
          <w:noProof/>
        </w:rPr>
        <w:t xml:space="preserve"> 2018)</w:t>
      </w:r>
      <w:r w:rsidR="00071BF3">
        <w:fldChar w:fldCharType="end"/>
      </w:r>
      <w:r w:rsidR="00071BF3">
        <w:t>. Salah satu bentuk implementasi perangkat lunak yang mendukung SMB yakni Samba.</w:t>
      </w:r>
      <w:r>
        <w:t xml:space="preserve"> </w:t>
      </w:r>
      <w:r w:rsidR="00071BF3">
        <w:t xml:space="preserve">Samba </w:t>
      </w:r>
      <w:r w:rsidR="001D11DE" w:rsidRPr="001D11DE">
        <w:rPr>
          <w:i/>
        </w:rPr>
        <w:t>server</w:t>
      </w:r>
      <w:r w:rsidR="00071BF3">
        <w:t xml:space="preserve"> merupakan perangkat lunak bersifat </w:t>
      </w:r>
      <w:r w:rsidR="00071BF3" w:rsidRPr="00071BF3">
        <w:rPr>
          <w:i/>
        </w:rPr>
        <w:t>open-source</w:t>
      </w:r>
      <w:r w:rsidR="00071BF3">
        <w:rPr>
          <w:i/>
        </w:rPr>
        <w:t xml:space="preserve"> </w:t>
      </w:r>
      <w:r w:rsidR="00071BF3">
        <w:t xml:space="preserve">yang mengimplementasikan Protocol SMB yang dikembangkan oleh Andrew </w:t>
      </w:r>
      <w:proofErr w:type="spellStart"/>
      <w:r w:rsidR="00071BF3">
        <w:t>Tridgell</w:t>
      </w:r>
      <w:proofErr w:type="spellEnd"/>
      <w:r w:rsidR="00071BF3">
        <w:t>.</w:t>
      </w:r>
    </w:p>
    <w:p w:rsidR="00C40F1D" w:rsidRDefault="00F62ADA" w:rsidP="00FE261F">
      <w:pPr>
        <w:pStyle w:val="Heading1"/>
      </w:pPr>
      <w:bookmarkStart w:id="47" w:name="_Toc68604956"/>
      <w:r>
        <w:lastRenderedPageBreak/>
        <w:t>METODE</w:t>
      </w:r>
      <w:bookmarkEnd w:id="43"/>
      <w:bookmarkEnd w:id="44"/>
      <w:bookmarkEnd w:id="45"/>
      <w:bookmarkEnd w:id="46"/>
      <w:bookmarkEnd w:id="47"/>
    </w:p>
    <w:p w:rsidR="004C5BD7" w:rsidRDefault="004C5BD7" w:rsidP="004C5BD7">
      <w:pPr>
        <w:pStyle w:val="JudulSubbab"/>
      </w:pPr>
      <w:bookmarkStart w:id="48" w:name="_Toc68604957"/>
      <w:r>
        <w:t>Lokasi dan Waktu PKL</w:t>
      </w:r>
      <w:bookmarkEnd w:id="48"/>
    </w:p>
    <w:p w:rsidR="00CC064E" w:rsidRDefault="00CC064E" w:rsidP="00D8380A">
      <w:pPr>
        <w:pStyle w:val="Paragrafsubsubab"/>
      </w:pPr>
      <w:r>
        <w:t>Kegiatan Praktik Kerja Lapangan (PKL) akan dilaksanakan di Kantor Desa Langonsari, Kecamatan Pameungpeuk, Kabupaten Bandung dari tanggal 1 Februari – 8 April 2021.</w:t>
      </w:r>
    </w:p>
    <w:p w:rsidR="006B0A5E" w:rsidRPr="006B0A5E" w:rsidRDefault="006B0A5E" w:rsidP="006B0A5E">
      <w:pPr>
        <w:pStyle w:val="JudulSubbab"/>
      </w:pPr>
      <w:bookmarkStart w:id="49" w:name="_Toc68604958"/>
      <w:r>
        <w:rPr>
          <w:lang w:val="en-US"/>
        </w:rPr>
        <w:t>Metode Pengumpulan Data</w:t>
      </w:r>
      <w:bookmarkEnd w:id="49"/>
    </w:p>
    <w:p w:rsidR="006B0A5E" w:rsidRPr="006B0A5E" w:rsidRDefault="004C5BD7" w:rsidP="00D8380A">
      <w:pPr>
        <w:pStyle w:val="Paragrafsubsubab"/>
        <w:rPr>
          <w:rFonts w:eastAsia="Calibri"/>
          <w:lang w:eastAsia="en-US"/>
        </w:rPr>
      </w:pPr>
      <w:r>
        <w:t xml:space="preserve">Prosedur </w:t>
      </w:r>
      <w:r w:rsidR="006B0A5E" w:rsidRPr="006B0A5E">
        <w:rPr>
          <w:rFonts w:eastAsia="Calibri"/>
          <w:lang w:eastAsia="en-US"/>
        </w:rPr>
        <w:t>Metode pengambilan dan pengumpulan data diperoleh dari data primer dan sekunder. Data primer merupakan data yang diperoleh secara langsung melalui pengamatan langsung di lapangan berupa hasil diskusi mau</w:t>
      </w:r>
      <w:r w:rsidR="006B0A5E">
        <w:rPr>
          <w:rFonts w:eastAsia="Calibri"/>
          <w:lang w:eastAsia="en-US"/>
        </w:rPr>
        <w:t>pun</w:t>
      </w:r>
      <w:r w:rsidR="006B0A5E" w:rsidRPr="006B0A5E">
        <w:rPr>
          <w:rFonts w:eastAsia="Calibri"/>
          <w:lang w:eastAsia="en-US"/>
        </w:rPr>
        <w:t xml:space="preserve"> wawancara dengan staf Kantor Desa Langonsari. Data primer yang akan diambil dan dikaji oleh penulis dalam pembangunan infrastruktur pelayanan masyarakat miskin di Kantor Desa Langonsari antara lain sebagai berikut:</w:t>
      </w:r>
    </w:p>
    <w:p w:rsidR="00C90DE5" w:rsidRDefault="00C90DE5" w:rsidP="00C5342C">
      <w:pPr>
        <w:numPr>
          <w:ilvl w:val="0"/>
          <w:numId w:val="11"/>
        </w:numPr>
        <w:contextualSpacing/>
        <w:rPr>
          <w:rFonts w:eastAsia="Calibri" w:cs="Times New Roman"/>
          <w:lang w:eastAsia="en-US"/>
        </w:rPr>
      </w:pPr>
      <w:r>
        <w:rPr>
          <w:rFonts w:eastAsia="Calibri" w:cs="Times New Roman"/>
          <w:lang w:eastAsia="en-US"/>
        </w:rPr>
        <w:t>Jumlah masyarakat miskin yang te</w:t>
      </w:r>
      <w:r w:rsidR="000A2E3B">
        <w:rPr>
          <w:rFonts w:eastAsia="Calibri" w:cs="Times New Roman"/>
          <w:lang w:eastAsia="en-US"/>
        </w:rPr>
        <w:t>r</w:t>
      </w:r>
      <w:r>
        <w:rPr>
          <w:rFonts w:eastAsia="Calibri" w:cs="Times New Roman"/>
          <w:lang w:eastAsia="en-US"/>
        </w:rPr>
        <w:t>data di D</w:t>
      </w:r>
      <w:r w:rsidR="00240CD4">
        <w:rPr>
          <w:rFonts w:eastAsia="Calibri" w:cs="Times New Roman"/>
          <w:lang w:eastAsia="en-US"/>
        </w:rPr>
        <w:t xml:space="preserve">ata </w:t>
      </w:r>
      <w:r>
        <w:rPr>
          <w:rFonts w:eastAsia="Calibri" w:cs="Times New Roman"/>
          <w:lang w:eastAsia="en-US"/>
        </w:rPr>
        <w:t>T</w:t>
      </w:r>
      <w:r w:rsidR="00240CD4">
        <w:rPr>
          <w:rFonts w:eastAsia="Calibri" w:cs="Times New Roman"/>
          <w:lang w:eastAsia="en-US"/>
        </w:rPr>
        <w:t xml:space="preserve">erpadu </w:t>
      </w:r>
      <w:r>
        <w:rPr>
          <w:rFonts w:eastAsia="Calibri" w:cs="Times New Roman"/>
          <w:lang w:eastAsia="en-US"/>
        </w:rPr>
        <w:t>K</w:t>
      </w:r>
      <w:r w:rsidR="00240CD4">
        <w:rPr>
          <w:rFonts w:eastAsia="Calibri" w:cs="Times New Roman"/>
          <w:lang w:eastAsia="en-US"/>
        </w:rPr>
        <w:t xml:space="preserve">esejahteraan </w:t>
      </w:r>
      <w:r>
        <w:rPr>
          <w:rFonts w:eastAsia="Calibri" w:cs="Times New Roman"/>
          <w:lang w:eastAsia="en-US"/>
        </w:rPr>
        <w:t>S</w:t>
      </w:r>
      <w:r w:rsidR="00240CD4">
        <w:rPr>
          <w:rFonts w:eastAsia="Calibri" w:cs="Times New Roman"/>
          <w:lang w:eastAsia="en-US"/>
        </w:rPr>
        <w:t>osial (DTKS) Desa Langonsari</w:t>
      </w:r>
      <w:r>
        <w:rPr>
          <w:rFonts w:eastAsia="Calibri" w:cs="Times New Roman"/>
          <w:lang w:eastAsia="en-US"/>
        </w:rPr>
        <w:t>.</w:t>
      </w:r>
    </w:p>
    <w:p w:rsidR="006B0A5E" w:rsidRDefault="00C90DE5" w:rsidP="00C5342C">
      <w:pPr>
        <w:numPr>
          <w:ilvl w:val="0"/>
          <w:numId w:val="11"/>
        </w:numPr>
        <w:contextualSpacing/>
        <w:rPr>
          <w:rFonts w:eastAsia="Calibri" w:cs="Times New Roman"/>
          <w:lang w:eastAsia="en-US"/>
        </w:rPr>
      </w:pPr>
      <w:r>
        <w:rPr>
          <w:rFonts w:eastAsia="Calibri" w:cs="Times New Roman"/>
          <w:lang w:eastAsia="en-US"/>
        </w:rPr>
        <w:t xml:space="preserve">Jumlah </w:t>
      </w:r>
      <w:r w:rsidRPr="00C90DE5">
        <w:rPr>
          <w:rFonts w:eastAsia="Calibri" w:cs="Times New Roman"/>
          <w:lang w:eastAsia="en-US"/>
        </w:rPr>
        <w:t>perangkat desa yang biasa bertugas dalam pelayanan masyarakat miskin</w:t>
      </w:r>
      <w:r>
        <w:rPr>
          <w:rFonts w:eastAsia="Calibri" w:cs="Times New Roman"/>
          <w:lang w:eastAsia="en-US"/>
        </w:rPr>
        <w:t>.</w:t>
      </w:r>
    </w:p>
    <w:p w:rsidR="00C90DE5" w:rsidRPr="006B0A5E" w:rsidRDefault="00C90DE5" w:rsidP="00C5342C">
      <w:pPr>
        <w:numPr>
          <w:ilvl w:val="0"/>
          <w:numId w:val="11"/>
        </w:numPr>
        <w:contextualSpacing/>
        <w:rPr>
          <w:rFonts w:eastAsia="Calibri" w:cs="Times New Roman"/>
          <w:lang w:eastAsia="en-US"/>
        </w:rPr>
      </w:pPr>
      <w:r>
        <w:rPr>
          <w:rFonts w:eastAsia="Calibri" w:cs="Times New Roman"/>
          <w:lang w:eastAsia="en-US"/>
        </w:rPr>
        <w:t>A</w:t>
      </w:r>
      <w:r w:rsidRPr="00C90DE5">
        <w:rPr>
          <w:rFonts w:eastAsia="Calibri" w:cs="Times New Roman"/>
          <w:lang w:eastAsia="en-US"/>
        </w:rPr>
        <w:t>lur pemerintah desa dalam melayani masyarakat miskin</w:t>
      </w:r>
      <w:r>
        <w:rPr>
          <w:rFonts w:eastAsia="Calibri" w:cs="Times New Roman"/>
          <w:lang w:eastAsia="en-US"/>
        </w:rPr>
        <w:t>.</w:t>
      </w:r>
    </w:p>
    <w:p w:rsidR="006B0A5E" w:rsidRPr="006B0A5E" w:rsidRDefault="006B0A5E" w:rsidP="00D8380A">
      <w:pPr>
        <w:pStyle w:val="Paragrafsubsubab"/>
        <w:rPr>
          <w:rFonts w:eastAsia="Calibri"/>
          <w:lang w:eastAsia="en-US"/>
        </w:rPr>
      </w:pPr>
      <w:r w:rsidRPr="006B0A5E">
        <w:rPr>
          <w:rFonts w:eastAsia="Calibri"/>
          <w:lang w:eastAsia="en-US"/>
        </w:rPr>
        <w:t>Data sekunder adalah data yang diperoleh dari studi literatur ilmiah yang bersumber dari buku, jurnal, tesis, maupun penelitian yang pernah ditulis dan dipublikasi.</w:t>
      </w:r>
    </w:p>
    <w:p w:rsidR="00CC064E" w:rsidRPr="003B634A" w:rsidRDefault="00EB70AA" w:rsidP="00CC064E">
      <w:pPr>
        <w:pStyle w:val="JudulSubbab"/>
      </w:pPr>
      <w:bookmarkStart w:id="50" w:name="_Toc68604959"/>
      <w:r>
        <w:rPr>
          <w:lang w:val="en-US"/>
        </w:rPr>
        <w:t xml:space="preserve">Prosedur </w:t>
      </w:r>
      <w:r w:rsidR="004C5BD7">
        <w:t>Kerja</w:t>
      </w:r>
      <w:bookmarkEnd w:id="50"/>
    </w:p>
    <w:p w:rsidR="007E43C9" w:rsidRDefault="00736467" w:rsidP="007E43C9">
      <w:pPr>
        <w:pStyle w:val="Paragrafsubsubab"/>
        <w:keepNext/>
        <w:jc w:val="center"/>
      </w:pPr>
      <w:bookmarkStart w:id="51" w:name="_Toc330535333"/>
      <w:bookmarkStart w:id="52" w:name="_Toc330535359"/>
      <w:bookmarkStart w:id="53" w:name="_Toc330964712"/>
      <w:r>
        <w:rPr>
          <w:rFonts w:eastAsia="Calibri"/>
          <w:noProof/>
          <w:lang w:eastAsia="en-US"/>
        </w:rPr>
        <w:drawing>
          <wp:inline distT="0" distB="0" distL="0" distR="0">
            <wp:extent cx="1206950" cy="3642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owChart TA.png"/>
                    <pic:cNvPicPr/>
                  </pic:nvPicPr>
                  <pic:blipFill rotWithShape="1">
                    <a:blip r:embed="rId10">
                      <a:extLst>
                        <a:ext uri="{28A0092B-C50C-407E-A947-70E740481C1C}">
                          <a14:useLocalDpi xmlns:a14="http://schemas.microsoft.com/office/drawing/2010/main" val="0"/>
                        </a:ext>
                      </a:extLst>
                    </a:blip>
                    <a:srcRect t="-1" b="-1262"/>
                    <a:stretch/>
                  </pic:blipFill>
                  <pic:spPr bwMode="auto">
                    <a:xfrm>
                      <a:off x="0" y="0"/>
                      <a:ext cx="1242358" cy="3749216"/>
                    </a:xfrm>
                    <a:prstGeom prst="rect">
                      <a:avLst/>
                    </a:prstGeom>
                    <a:ln>
                      <a:noFill/>
                    </a:ln>
                    <a:extLst>
                      <a:ext uri="{53640926-AAD7-44D8-BBD7-CCE9431645EC}">
                        <a14:shadowObscured xmlns:a14="http://schemas.microsoft.com/office/drawing/2010/main"/>
                      </a:ext>
                    </a:extLst>
                  </pic:spPr>
                </pic:pic>
              </a:graphicData>
            </a:graphic>
          </wp:inline>
        </w:drawing>
      </w:r>
    </w:p>
    <w:p w:rsidR="00736467" w:rsidRDefault="007E43C9" w:rsidP="007B511B">
      <w:pPr>
        <w:pStyle w:val="Paragrafsubsubab"/>
        <w:ind w:firstLine="0"/>
        <w:jc w:val="center"/>
        <w:rPr>
          <w:rFonts w:eastAsia="Calibri"/>
          <w:lang w:eastAsia="en-US"/>
        </w:rPr>
      </w:pPr>
      <w:r>
        <w:t xml:space="preserve">Gambar </w:t>
      </w:r>
      <w:fldSimple w:instr=" SEQ Gambar \* ARABIC ">
        <w:r w:rsidR="00B52546">
          <w:rPr>
            <w:noProof/>
          </w:rPr>
          <w:t>1</w:t>
        </w:r>
      </w:fldSimple>
      <w:r>
        <w:t xml:space="preserve"> </w:t>
      </w:r>
      <w:bookmarkStart w:id="54" w:name="_Toc68603850"/>
      <w:r w:rsidR="002F1C8F">
        <w:t>Prosedur kerja</w:t>
      </w:r>
      <w:bookmarkEnd w:id="54"/>
    </w:p>
    <w:p w:rsidR="00247B3C" w:rsidRDefault="005730B2" w:rsidP="00D8380A">
      <w:pPr>
        <w:pStyle w:val="Paragrafsubsubab"/>
        <w:rPr>
          <w:rFonts w:eastAsia="Calibri"/>
          <w:lang w:eastAsia="en-US"/>
        </w:rPr>
      </w:pPr>
      <w:r>
        <w:rPr>
          <w:rFonts w:eastAsia="Calibri"/>
          <w:lang w:eastAsia="en-US"/>
        </w:rPr>
        <w:lastRenderedPageBreak/>
        <w:t xml:space="preserve">Dibutuhkan beberapa data untuk mendukung proses </w:t>
      </w:r>
      <w:r w:rsidR="001D2CE0">
        <w:rPr>
          <w:rFonts w:eastAsia="Calibri"/>
          <w:lang w:eastAsia="en-US"/>
        </w:rPr>
        <w:t>pembangunan infrastruktur jaringan sistem pelayanan masyarakat miskin di Kantor Desa Langonsari</w:t>
      </w:r>
      <w:r>
        <w:rPr>
          <w:rFonts w:eastAsia="Calibri"/>
          <w:lang w:eastAsia="en-US"/>
        </w:rPr>
        <w:t xml:space="preserve"> sebelum memulai </w:t>
      </w:r>
      <w:r w:rsidR="001D2CE0">
        <w:rPr>
          <w:rFonts w:eastAsia="Calibri"/>
          <w:lang w:eastAsia="en-US"/>
        </w:rPr>
        <w:t>pembangunan infrastruktur ini</w:t>
      </w:r>
      <w:r w:rsidR="00900B94">
        <w:rPr>
          <w:rFonts w:eastAsia="Calibri"/>
          <w:lang w:eastAsia="en-US"/>
        </w:rPr>
        <w:t>.</w:t>
      </w:r>
      <w:r w:rsidR="002F031F">
        <w:rPr>
          <w:rFonts w:eastAsia="Calibri"/>
          <w:lang w:eastAsia="en-US"/>
        </w:rPr>
        <w:t xml:space="preserve"> Data tersebut</w:t>
      </w:r>
      <w:r w:rsidR="00500E19">
        <w:rPr>
          <w:rFonts w:eastAsia="Calibri"/>
          <w:lang w:eastAsia="en-US"/>
        </w:rPr>
        <w:t xml:space="preserve"> yakni jumlah kemungkinan pengakses infrastruktur melalui </w:t>
      </w:r>
      <w:proofErr w:type="spellStart"/>
      <w:r w:rsidR="00500E19">
        <w:rPr>
          <w:rFonts w:eastAsia="Calibri"/>
          <w:lang w:eastAsia="en-US"/>
        </w:rPr>
        <w:t>peramban</w:t>
      </w:r>
      <w:proofErr w:type="spellEnd"/>
      <w:r w:rsidR="00500E19">
        <w:rPr>
          <w:rFonts w:eastAsia="Calibri"/>
          <w:lang w:eastAsia="en-US"/>
        </w:rPr>
        <w:t xml:space="preserve"> web </w:t>
      </w:r>
      <w:r w:rsidR="00500E19" w:rsidRPr="00500E19">
        <w:rPr>
          <w:rFonts w:eastAsia="Calibri"/>
          <w:lang w:eastAsia="en-US"/>
        </w:rPr>
        <w:t>(</w:t>
      </w:r>
      <w:r w:rsidR="00500E19">
        <w:rPr>
          <w:rFonts w:eastAsia="Calibri"/>
          <w:i/>
          <w:lang w:eastAsia="en-US"/>
        </w:rPr>
        <w:t>browser</w:t>
      </w:r>
      <w:r w:rsidR="00500E19" w:rsidRPr="00500E19">
        <w:rPr>
          <w:rFonts w:eastAsia="Calibri"/>
          <w:lang w:eastAsia="en-US"/>
        </w:rPr>
        <w:t>)</w:t>
      </w:r>
      <w:r w:rsidR="00500E19">
        <w:rPr>
          <w:rFonts w:eastAsia="Calibri"/>
          <w:lang w:eastAsia="en-US"/>
        </w:rPr>
        <w:t xml:space="preserve">. Data jumlah pengakses tersebut akan dibutuhkan ketika pengujian nanti. Data mengenai jumlah Data Terpadu Kesejahteraan Sosial (DTKS) Desa Langonsari juga dibutuhkan untuk pengujian </w:t>
      </w:r>
      <w:r w:rsidR="00864842">
        <w:rPr>
          <w:rFonts w:eastAsia="Calibri"/>
          <w:lang w:eastAsia="en-US"/>
        </w:rPr>
        <w:t xml:space="preserve">waktu muat sesuai dengan banyaknya hasil </w:t>
      </w:r>
      <w:r w:rsidR="00864842" w:rsidRPr="00864842">
        <w:rPr>
          <w:rFonts w:eastAsia="Calibri"/>
          <w:i/>
          <w:lang w:eastAsia="en-US"/>
        </w:rPr>
        <w:t>query</w:t>
      </w:r>
      <w:r w:rsidR="00864842">
        <w:rPr>
          <w:rFonts w:eastAsia="Calibri"/>
          <w:lang w:eastAsia="en-US"/>
        </w:rPr>
        <w:t xml:space="preserve"> dari </w:t>
      </w:r>
      <w:r w:rsidR="00E61F4E" w:rsidRPr="00E61F4E">
        <w:rPr>
          <w:rFonts w:eastAsia="Calibri"/>
          <w:i/>
          <w:lang w:eastAsia="en-US"/>
        </w:rPr>
        <w:t>database</w:t>
      </w:r>
      <w:r w:rsidR="00864842">
        <w:rPr>
          <w:rFonts w:eastAsia="Calibri"/>
          <w:i/>
          <w:lang w:eastAsia="en-US"/>
        </w:rPr>
        <w:t xml:space="preserve"> </w:t>
      </w:r>
      <w:r w:rsidR="00864842">
        <w:rPr>
          <w:rFonts w:eastAsia="Calibri"/>
          <w:lang w:eastAsia="en-US"/>
        </w:rPr>
        <w:t xml:space="preserve">yang ditampilkan di </w:t>
      </w:r>
      <w:r w:rsidR="00EB46CC">
        <w:rPr>
          <w:rFonts w:eastAsia="Calibri"/>
          <w:lang w:eastAsia="en-US"/>
        </w:rPr>
        <w:t xml:space="preserve">web </w:t>
      </w:r>
      <w:r w:rsidR="001D11DE" w:rsidRPr="001D11DE">
        <w:rPr>
          <w:rFonts w:eastAsia="Calibri"/>
          <w:i/>
          <w:lang w:eastAsia="en-US"/>
        </w:rPr>
        <w:t>server</w:t>
      </w:r>
      <w:r w:rsidR="00864842">
        <w:rPr>
          <w:rFonts w:eastAsia="Calibri"/>
          <w:lang w:eastAsia="en-US"/>
        </w:rPr>
        <w:t>.</w:t>
      </w:r>
      <w:r w:rsidR="00EB46CC">
        <w:rPr>
          <w:rFonts w:eastAsia="Calibri"/>
          <w:lang w:eastAsia="en-US"/>
        </w:rPr>
        <w:t xml:space="preserve"> </w:t>
      </w:r>
      <w:r w:rsidR="00D105FB">
        <w:rPr>
          <w:rFonts w:eastAsia="Calibri"/>
          <w:lang w:eastAsia="en-US"/>
        </w:rPr>
        <w:t>Setelah data-data tersebut didapatkan, perancangan topologi untuk infrastruktur ini</w:t>
      </w:r>
      <w:r w:rsidR="005A7212">
        <w:rPr>
          <w:rFonts w:eastAsia="Calibri"/>
          <w:lang w:eastAsia="en-US"/>
        </w:rPr>
        <w:t xml:space="preserve">. </w:t>
      </w:r>
    </w:p>
    <w:p w:rsidR="00E43AAF" w:rsidRDefault="00247B3C" w:rsidP="00D8380A">
      <w:pPr>
        <w:pStyle w:val="Paragrafsubsubab"/>
        <w:rPr>
          <w:rFonts w:eastAsia="Calibri"/>
          <w:lang w:eastAsia="en-US"/>
        </w:rPr>
      </w:pPr>
      <w:r>
        <w:rPr>
          <w:rFonts w:eastAsia="Calibri"/>
          <w:lang w:eastAsia="en-US"/>
        </w:rPr>
        <w:t xml:space="preserve">Perangkat atau </w:t>
      </w:r>
      <w:r w:rsidRPr="00247B3C">
        <w:rPr>
          <w:rFonts w:eastAsia="Calibri"/>
          <w:i/>
          <w:lang w:eastAsia="en-US"/>
        </w:rPr>
        <w:t>machine</w:t>
      </w:r>
      <w:r>
        <w:rPr>
          <w:rFonts w:eastAsia="Calibri"/>
          <w:lang w:eastAsia="en-US"/>
        </w:rPr>
        <w:t xml:space="preserve"> akan mulai dipasang pada infrastruktur</w:t>
      </w:r>
      <w:r w:rsidR="00D105FB">
        <w:rPr>
          <w:rFonts w:eastAsia="Calibri"/>
          <w:lang w:eastAsia="en-US"/>
        </w:rPr>
        <w:t xml:space="preserve"> </w:t>
      </w:r>
      <w:r>
        <w:rPr>
          <w:rFonts w:eastAsia="Calibri"/>
          <w:lang w:eastAsia="en-US"/>
        </w:rPr>
        <w:t xml:space="preserve">setelah topologi dibuat. </w:t>
      </w:r>
      <w:r>
        <w:rPr>
          <w:rFonts w:eastAsia="Calibri"/>
          <w:i/>
          <w:lang w:eastAsia="en-US"/>
        </w:rPr>
        <w:t xml:space="preserve">Machine </w:t>
      </w:r>
      <w:r>
        <w:rPr>
          <w:rFonts w:eastAsia="Calibri"/>
          <w:lang w:eastAsia="en-US"/>
        </w:rPr>
        <w:t xml:space="preserve">yang akan digunakan dalam membangun </w:t>
      </w:r>
      <w:r w:rsidR="001D11DE" w:rsidRPr="001D11DE">
        <w:rPr>
          <w:rFonts w:eastAsia="Calibri"/>
          <w:i/>
          <w:lang w:eastAsia="en-US"/>
        </w:rPr>
        <w:t>server</w:t>
      </w:r>
      <w:r>
        <w:rPr>
          <w:rFonts w:eastAsia="Calibri"/>
          <w:lang w:eastAsia="en-US"/>
        </w:rPr>
        <w:t xml:space="preserve"> pusat berbentuk </w:t>
      </w:r>
      <w:r w:rsidRPr="00247B3C">
        <w:rPr>
          <w:rFonts w:eastAsia="Calibri"/>
          <w:i/>
          <w:lang w:eastAsia="en-US"/>
        </w:rPr>
        <w:t>virtual machine</w:t>
      </w:r>
      <w:r>
        <w:rPr>
          <w:rFonts w:eastAsia="Calibri"/>
          <w:lang w:eastAsia="en-US"/>
        </w:rPr>
        <w:t xml:space="preserve"> </w:t>
      </w:r>
      <w:r w:rsidRPr="00247B3C">
        <w:rPr>
          <w:rFonts w:eastAsia="Calibri"/>
          <w:lang w:eastAsia="en-US"/>
        </w:rPr>
        <w:t>(VM)</w:t>
      </w:r>
      <w:r>
        <w:rPr>
          <w:rFonts w:eastAsia="Calibri"/>
          <w:lang w:eastAsia="en-US"/>
        </w:rPr>
        <w:t xml:space="preserve"> yang diinstal pada Oracle VirtualBox.</w:t>
      </w:r>
      <w:r w:rsidR="00996677">
        <w:rPr>
          <w:rFonts w:eastAsia="Calibri"/>
          <w:lang w:eastAsia="en-US"/>
        </w:rPr>
        <w:t xml:space="preserve"> VM lain yang dipasang pada VirtualBox yakni VM </w:t>
      </w:r>
      <w:r w:rsidR="00996677" w:rsidRPr="00996677">
        <w:rPr>
          <w:rFonts w:eastAsia="Calibri"/>
          <w:i/>
          <w:lang w:eastAsia="en-US"/>
        </w:rPr>
        <w:t>client</w:t>
      </w:r>
      <w:r w:rsidR="00996677">
        <w:rPr>
          <w:rFonts w:eastAsia="Calibri"/>
          <w:i/>
          <w:lang w:eastAsia="en-US"/>
        </w:rPr>
        <w:t xml:space="preserve"> </w:t>
      </w:r>
      <w:r w:rsidR="00996677">
        <w:rPr>
          <w:rFonts w:eastAsia="Calibri"/>
          <w:lang w:eastAsia="en-US"/>
        </w:rPr>
        <w:t xml:space="preserve">yang digunakan untuk pengujian. </w:t>
      </w:r>
      <w:r w:rsidR="00B10DC2">
        <w:rPr>
          <w:rFonts w:eastAsia="Calibri"/>
          <w:lang w:eastAsia="en-US"/>
        </w:rPr>
        <w:t xml:space="preserve">Setelah VM, baik VM </w:t>
      </w:r>
      <w:r w:rsidR="001D11DE" w:rsidRPr="001D11DE">
        <w:rPr>
          <w:rFonts w:eastAsia="Calibri"/>
          <w:i/>
          <w:lang w:eastAsia="en-US"/>
        </w:rPr>
        <w:t>server</w:t>
      </w:r>
      <w:r w:rsidR="00B10DC2">
        <w:rPr>
          <w:rFonts w:eastAsia="Calibri"/>
          <w:lang w:eastAsia="en-US"/>
        </w:rPr>
        <w:t xml:space="preserve"> maupun </w:t>
      </w:r>
      <w:r w:rsidR="00B10DC2">
        <w:rPr>
          <w:rFonts w:eastAsia="Calibri"/>
          <w:i/>
          <w:lang w:eastAsia="en-US"/>
        </w:rPr>
        <w:t>client</w:t>
      </w:r>
      <w:r w:rsidR="00B10DC2">
        <w:rPr>
          <w:rFonts w:eastAsia="Calibri"/>
          <w:lang w:eastAsia="en-US"/>
        </w:rPr>
        <w:t xml:space="preserve">, akan dilakukan konfigurasi terhadap masing-masing VM tersebut. Konfigurasi yang akan dilakukan pada VM </w:t>
      </w:r>
      <w:r w:rsidR="001D11DE" w:rsidRPr="001D11DE">
        <w:rPr>
          <w:rFonts w:eastAsia="Calibri"/>
          <w:i/>
          <w:lang w:eastAsia="en-US"/>
        </w:rPr>
        <w:t>server</w:t>
      </w:r>
      <w:r w:rsidR="00B10DC2">
        <w:rPr>
          <w:rFonts w:eastAsia="Calibri"/>
          <w:lang w:eastAsia="en-US"/>
        </w:rPr>
        <w:t xml:space="preserve"> yakni </w:t>
      </w:r>
      <w:r w:rsidR="00B10DC2">
        <w:rPr>
          <w:rFonts w:eastAsia="Calibri"/>
          <w:i/>
          <w:lang w:eastAsia="en-US"/>
        </w:rPr>
        <w:t xml:space="preserve">setting </w:t>
      </w:r>
      <w:r w:rsidR="00B10DC2">
        <w:rPr>
          <w:rFonts w:eastAsia="Calibri"/>
          <w:lang w:eastAsia="en-US"/>
        </w:rPr>
        <w:t xml:space="preserve">DNS </w:t>
      </w:r>
      <w:r w:rsidR="001D11DE" w:rsidRPr="001D11DE">
        <w:rPr>
          <w:rFonts w:eastAsia="Calibri"/>
          <w:i/>
          <w:lang w:eastAsia="en-US"/>
        </w:rPr>
        <w:t>server</w:t>
      </w:r>
      <w:r w:rsidR="00B10DC2">
        <w:rPr>
          <w:rFonts w:eastAsia="Calibri"/>
          <w:lang w:eastAsia="en-US"/>
        </w:rPr>
        <w:t xml:space="preserve">, HTTP </w:t>
      </w:r>
      <w:r w:rsidR="001D11DE" w:rsidRPr="001D11DE">
        <w:rPr>
          <w:rFonts w:eastAsia="Calibri"/>
          <w:i/>
          <w:lang w:eastAsia="en-US"/>
        </w:rPr>
        <w:t>server</w:t>
      </w:r>
      <w:r w:rsidR="00B10DC2">
        <w:rPr>
          <w:rFonts w:eastAsia="Calibri"/>
          <w:lang w:eastAsia="en-US"/>
        </w:rPr>
        <w:t xml:space="preserve">, </w:t>
      </w:r>
      <w:r w:rsidR="00E61F4E" w:rsidRPr="00E61F4E">
        <w:rPr>
          <w:rFonts w:eastAsia="Calibri"/>
          <w:i/>
          <w:lang w:eastAsia="en-US"/>
        </w:rPr>
        <w:t>database</w:t>
      </w:r>
      <w:r w:rsidR="00B10DC2">
        <w:rPr>
          <w:rFonts w:eastAsia="Calibri"/>
          <w:lang w:eastAsia="en-US"/>
        </w:rPr>
        <w:t xml:space="preserve"> </w:t>
      </w:r>
      <w:r w:rsidR="001D11DE" w:rsidRPr="001D11DE">
        <w:rPr>
          <w:rFonts w:eastAsia="Calibri"/>
          <w:i/>
          <w:lang w:eastAsia="en-US"/>
        </w:rPr>
        <w:t>server</w:t>
      </w:r>
      <w:r w:rsidR="00B10DC2">
        <w:rPr>
          <w:rFonts w:eastAsia="Calibri"/>
          <w:lang w:eastAsia="en-US"/>
        </w:rPr>
        <w:t xml:space="preserve">, </w:t>
      </w:r>
      <w:r w:rsidR="00C475BF">
        <w:rPr>
          <w:rFonts w:eastAsia="Calibri"/>
          <w:lang w:eastAsia="en-US"/>
        </w:rPr>
        <w:t xml:space="preserve">dan </w:t>
      </w:r>
      <w:r w:rsidR="00B10DC2">
        <w:rPr>
          <w:rFonts w:eastAsia="Calibri"/>
          <w:lang w:eastAsia="en-US"/>
        </w:rPr>
        <w:t xml:space="preserve">SMB </w:t>
      </w:r>
      <w:r w:rsidR="001D11DE" w:rsidRPr="001D11DE">
        <w:rPr>
          <w:rFonts w:eastAsia="Calibri"/>
          <w:i/>
          <w:lang w:eastAsia="en-US"/>
        </w:rPr>
        <w:t>server</w:t>
      </w:r>
      <w:r w:rsidR="00C475BF">
        <w:rPr>
          <w:rFonts w:eastAsia="Calibri"/>
          <w:lang w:eastAsia="en-US"/>
        </w:rPr>
        <w:t xml:space="preserve">. DHCP </w:t>
      </w:r>
      <w:r w:rsidR="001D11DE" w:rsidRPr="001D11DE">
        <w:rPr>
          <w:rFonts w:eastAsia="Calibri"/>
          <w:i/>
          <w:lang w:eastAsia="en-US"/>
        </w:rPr>
        <w:t>server</w:t>
      </w:r>
      <w:r w:rsidR="00C475BF">
        <w:rPr>
          <w:rFonts w:eastAsia="Calibri"/>
          <w:lang w:eastAsia="en-US"/>
        </w:rPr>
        <w:t xml:space="preserve"> akan dikonfigurasi pada </w:t>
      </w:r>
      <w:r w:rsidR="00C475BF" w:rsidRPr="00C475BF">
        <w:rPr>
          <w:rFonts w:eastAsia="Calibri"/>
          <w:i/>
          <w:lang w:eastAsia="en-US"/>
        </w:rPr>
        <w:t>router</w:t>
      </w:r>
      <w:r w:rsidR="00C475BF">
        <w:rPr>
          <w:rFonts w:eastAsia="Calibri"/>
          <w:lang w:eastAsia="en-US"/>
        </w:rPr>
        <w:t xml:space="preserve"> yang menjadi jalur komunikasi antar </w:t>
      </w:r>
      <w:r w:rsidR="00C475BF" w:rsidRPr="00C475BF">
        <w:rPr>
          <w:rFonts w:eastAsia="Calibri"/>
          <w:i/>
          <w:lang w:eastAsia="en-US"/>
        </w:rPr>
        <w:t>device</w:t>
      </w:r>
      <w:r w:rsidR="00C475BF">
        <w:rPr>
          <w:rFonts w:eastAsia="Calibri"/>
          <w:lang w:eastAsia="en-US"/>
        </w:rPr>
        <w:t xml:space="preserve">. </w:t>
      </w:r>
    </w:p>
    <w:p w:rsidR="00D105FB" w:rsidRDefault="00E43AAF" w:rsidP="00D8380A">
      <w:pPr>
        <w:pStyle w:val="Paragrafsubsubab"/>
        <w:rPr>
          <w:rFonts w:eastAsia="Calibri"/>
          <w:lang w:eastAsia="en-US"/>
        </w:rPr>
      </w:pPr>
      <w:r>
        <w:rPr>
          <w:rFonts w:eastAsia="Calibri"/>
          <w:lang w:eastAsia="en-US"/>
        </w:rPr>
        <w:t xml:space="preserve">Pengujian dilakukan setelah konfigurasi selesai. Pengujian ini dilakukan melalui </w:t>
      </w:r>
      <w:r>
        <w:rPr>
          <w:rFonts w:eastAsia="Calibri"/>
          <w:i/>
          <w:lang w:eastAsia="en-US"/>
        </w:rPr>
        <w:t xml:space="preserve">browser </w:t>
      </w:r>
      <w:r>
        <w:rPr>
          <w:rFonts w:eastAsia="Calibri"/>
          <w:lang w:eastAsia="en-US"/>
        </w:rPr>
        <w:t xml:space="preserve">maupun </w:t>
      </w:r>
      <w:r w:rsidRPr="00E43AAF">
        <w:rPr>
          <w:rFonts w:eastAsia="Calibri"/>
          <w:i/>
          <w:lang w:eastAsia="en-US"/>
        </w:rPr>
        <w:t>command line</w:t>
      </w:r>
      <w:r>
        <w:rPr>
          <w:rFonts w:eastAsia="Calibri"/>
          <w:lang w:eastAsia="en-US"/>
        </w:rPr>
        <w:t xml:space="preserve"> atau terminal.</w:t>
      </w:r>
      <w:r w:rsidR="00061C45">
        <w:rPr>
          <w:rFonts w:eastAsia="Calibri"/>
          <w:lang w:eastAsia="en-US"/>
        </w:rPr>
        <w:t xml:space="preserve"> Pengujian </w:t>
      </w:r>
      <w:r w:rsidR="001E256A">
        <w:rPr>
          <w:rFonts w:eastAsia="Calibri"/>
          <w:lang w:eastAsia="en-US"/>
        </w:rPr>
        <w:t xml:space="preserve">dilakukan untuk memastikan fungsionalitas dari infrastruktur ini berjalan dengan baik. Jika terjadi </w:t>
      </w:r>
      <w:r w:rsidR="001E256A" w:rsidRPr="001E256A">
        <w:rPr>
          <w:rFonts w:eastAsia="Calibri"/>
          <w:i/>
          <w:lang w:eastAsia="en-US"/>
        </w:rPr>
        <w:t>error</w:t>
      </w:r>
      <w:r w:rsidR="001E256A">
        <w:rPr>
          <w:rFonts w:eastAsia="Calibri"/>
          <w:i/>
          <w:lang w:eastAsia="en-US"/>
        </w:rPr>
        <w:t xml:space="preserve"> </w:t>
      </w:r>
      <w:r w:rsidR="001E256A">
        <w:rPr>
          <w:rFonts w:eastAsia="Calibri"/>
          <w:lang w:eastAsia="en-US"/>
        </w:rPr>
        <w:t xml:space="preserve">ataupun kesalahan, konfigurasi akan ditinjau kembali dan </w:t>
      </w:r>
      <w:r w:rsidR="001E256A" w:rsidRPr="001E256A">
        <w:rPr>
          <w:rFonts w:eastAsia="Calibri"/>
          <w:i/>
          <w:lang w:eastAsia="en-US"/>
        </w:rPr>
        <w:t>troubleshooting</w:t>
      </w:r>
      <w:r w:rsidR="001E256A">
        <w:rPr>
          <w:rFonts w:eastAsia="Calibri"/>
          <w:lang w:eastAsia="en-US"/>
        </w:rPr>
        <w:t xml:space="preserve"> akan dilakukan hingga berjalan dengan baik. </w:t>
      </w:r>
      <w:r w:rsidR="00001C84">
        <w:rPr>
          <w:rFonts w:eastAsia="Calibri"/>
          <w:lang w:eastAsia="en-US"/>
        </w:rPr>
        <w:t>Pengujian ini dilakukan menggunakan VM.</w:t>
      </w:r>
    </w:p>
    <w:p w:rsidR="00D70BE2" w:rsidRPr="00D70BE2" w:rsidRDefault="00D70BE2" w:rsidP="00D8380A">
      <w:pPr>
        <w:pStyle w:val="Paragrafsubsubab"/>
        <w:rPr>
          <w:rFonts w:eastAsia="Calibri"/>
          <w:lang w:eastAsia="en-US"/>
        </w:rPr>
      </w:pPr>
      <w:r>
        <w:rPr>
          <w:rFonts w:eastAsia="Calibri"/>
          <w:lang w:eastAsia="en-US"/>
        </w:rPr>
        <w:t xml:space="preserve">Jika pengujian telah dilakukan, tidak ada konfigurasi yang keliru, dan infrastruktur jaringan tersebut dapat diakses melalui </w:t>
      </w:r>
      <w:r w:rsidRPr="00D70BE2">
        <w:rPr>
          <w:rFonts w:eastAsia="Calibri"/>
          <w:i/>
          <w:lang w:eastAsia="en-US"/>
        </w:rPr>
        <w:t>browser</w:t>
      </w:r>
      <w:r>
        <w:rPr>
          <w:rFonts w:eastAsia="Calibri"/>
          <w:lang w:eastAsia="en-US"/>
        </w:rPr>
        <w:t xml:space="preserve">, akan dilakukan tahap selanjutnya yakni penerapan VM </w:t>
      </w:r>
      <w:r w:rsidR="001D11DE" w:rsidRPr="001D11DE">
        <w:rPr>
          <w:rFonts w:eastAsia="Calibri"/>
          <w:i/>
          <w:lang w:eastAsia="en-US"/>
        </w:rPr>
        <w:t>server</w:t>
      </w:r>
      <w:r>
        <w:rPr>
          <w:rFonts w:eastAsia="Calibri"/>
          <w:lang w:eastAsia="en-US"/>
        </w:rPr>
        <w:t xml:space="preserve"> pada komputer </w:t>
      </w:r>
      <w:r w:rsidRPr="00D70BE2">
        <w:rPr>
          <w:rFonts w:eastAsia="Calibri"/>
          <w:i/>
          <w:lang w:eastAsia="en-US"/>
        </w:rPr>
        <w:t>host</w:t>
      </w:r>
      <w:r>
        <w:rPr>
          <w:rFonts w:eastAsia="Calibri"/>
          <w:i/>
          <w:lang w:eastAsia="en-US"/>
        </w:rPr>
        <w:t xml:space="preserve"> </w:t>
      </w:r>
      <w:r>
        <w:rPr>
          <w:rFonts w:eastAsia="Calibri"/>
          <w:lang w:eastAsia="en-US"/>
        </w:rPr>
        <w:t xml:space="preserve">yang ada di Kantor Desa Langonsari. Komputer tersebut berada pada jaringan yang sama di Kantor Desa Langonsari. </w:t>
      </w:r>
    </w:p>
    <w:p w:rsidR="00001C84" w:rsidRDefault="00001C84" w:rsidP="00D8380A">
      <w:pPr>
        <w:pStyle w:val="Paragrafsubsubab"/>
        <w:rPr>
          <w:rFonts w:eastAsia="Calibri"/>
          <w:lang w:eastAsia="en-US"/>
        </w:rPr>
      </w:pPr>
    </w:p>
    <w:p w:rsidR="00001C84" w:rsidRPr="001E256A" w:rsidRDefault="00001C84" w:rsidP="00D8380A">
      <w:pPr>
        <w:pStyle w:val="Paragrafsubsubab"/>
        <w:rPr>
          <w:rFonts w:eastAsia="Calibri"/>
          <w:lang w:eastAsia="en-US"/>
        </w:rPr>
      </w:pPr>
    </w:p>
    <w:p w:rsidR="00B10DC2" w:rsidRPr="00996677" w:rsidRDefault="00B10DC2" w:rsidP="00D8380A">
      <w:pPr>
        <w:pStyle w:val="Paragrafsubsubab"/>
        <w:rPr>
          <w:rFonts w:eastAsia="Calibri"/>
          <w:lang w:eastAsia="en-US"/>
        </w:rPr>
      </w:pPr>
    </w:p>
    <w:p w:rsidR="008070C1" w:rsidRDefault="008070C1">
      <w:pPr>
        <w:spacing w:after="200" w:line="276" w:lineRule="auto"/>
        <w:ind w:firstLine="0"/>
        <w:jc w:val="left"/>
      </w:pPr>
      <w:r>
        <w:br w:type="page"/>
      </w:r>
    </w:p>
    <w:p w:rsidR="00F62ADA" w:rsidRDefault="00090859" w:rsidP="00D500D1">
      <w:pPr>
        <w:pStyle w:val="Heading1"/>
      </w:pPr>
      <w:bookmarkStart w:id="55" w:name="_Toc68604960"/>
      <w:bookmarkEnd w:id="51"/>
      <w:bookmarkEnd w:id="52"/>
      <w:bookmarkEnd w:id="53"/>
      <w:r>
        <w:rPr>
          <w:lang w:val="id-ID"/>
        </w:rPr>
        <w:lastRenderedPageBreak/>
        <w:t xml:space="preserve">KEADAAN UMUM </w:t>
      </w:r>
      <w:r w:rsidR="00E71AD5">
        <w:t>PERUSAHAAN</w:t>
      </w:r>
      <w:bookmarkEnd w:id="55"/>
    </w:p>
    <w:p w:rsidR="00CF2A6E" w:rsidRDefault="00090859" w:rsidP="00F40516">
      <w:pPr>
        <w:pStyle w:val="JudulSubbab"/>
        <w:ind w:left="426"/>
      </w:pPr>
      <w:bookmarkStart w:id="56" w:name="_Toc68604961"/>
      <w:r>
        <w:t>Sejarah</w:t>
      </w:r>
      <w:bookmarkEnd w:id="56"/>
    </w:p>
    <w:p w:rsidR="00CC064E" w:rsidRDefault="00CC064E" w:rsidP="00CC064E">
      <w:pPr>
        <w:pStyle w:val="Paragraf"/>
      </w:pPr>
      <w:r>
        <w:t>Desa Langonsari adalah salah satu Desa dari 6 (enam) Desa yang ada di</w:t>
      </w:r>
      <w:r>
        <w:rPr>
          <w:lang w:val="en-US"/>
        </w:rPr>
        <w:t xml:space="preserve"> </w:t>
      </w:r>
      <w:r>
        <w:t>kecamatan Pameungpeuk, yang merupakan desa pemekaran dari desa induk yaitu Desa Sukasari, sejak tahun 1982 dengan berdasarka</w:t>
      </w:r>
      <w:r w:rsidR="000C1F7B">
        <w:rPr>
          <w:lang w:val="en-US"/>
        </w:rPr>
        <w:t>n</w:t>
      </w:r>
      <w:r>
        <w:t xml:space="preserve"> kepad</w:t>
      </w:r>
      <w:r w:rsidR="000C1F7B">
        <w:rPr>
          <w:lang w:val="en-US"/>
        </w:rPr>
        <w:t>a</w:t>
      </w:r>
      <w:r>
        <w:t>:</w:t>
      </w:r>
    </w:p>
    <w:p w:rsidR="00CC064E" w:rsidRDefault="00CC064E" w:rsidP="00C5342C">
      <w:pPr>
        <w:pStyle w:val="Paragraf"/>
        <w:numPr>
          <w:ilvl w:val="0"/>
          <w:numId w:val="7"/>
        </w:numPr>
      </w:pPr>
      <w:r>
        <w:t>Surat Keputusan Gubernur Jawa Barat Nomor : 146/SK-1968-Pemdes 1982 Tanggal 30 No</w:t>
      </w:r>
      <w:r w:rsidR="007A60D1">
        <w:rPr>
          <w:lang w:val="en-US"/>
        </w:rPr>
        <w:t>v</w:t>
      </w:r>
      <w:r>
        <w:t>ember 1982;</w:t>
      </w:r>
    </w:p>
    <w:p w:rsidR="00CC064E" w:rsidRDefault="00CC064E" w:rsidP="00C5342C">
      <w:pPr>
        <w:pStyle w:val="Paragraf"/>
        <w:numPr>
          <w:ilvl w:val="0"/>
          <w:numId w:val="7"/>
        </w:numPr>
      </w:pPr>
      <w:r>
        <w:t>Surat Keputusan Bupati bandung Nomor : 76A/SK.024-BK-HUK 1983 Tanggal</w:t>
      </w:r>
      <w:r>
        <w:rPr>
          <w:lang w:val="en-US"/>
        </w:rPr>
        <w:t xml:space="preserve"> </w:t>
      </w:r>
      <w:r>
        <w:t>27 Juli 1983.</w:t>
      </w:r>
    </w:p>
    <w:p w:rsidR="00E71AD5" w:rsidRDefault="00E71AD5" w:rsidP="00E71AD5">
      <w:pPr>
        <w:pStyle w:val="Paragraf"/>
      </w:pPr>
      <w:r>
        <w:t xml:space="preserve">Adapun dari tahun 1983 telah terjadi penggantian Kepala Desa antara lain sebagai </w:t>
      </w:r>
      <w:r>
        <w:rPr>
          <w:lang w:val="en-US"/>
        </w:rPr>
        <w:t>berikut</w:t>
      </w:r>
      <w:r>
        <w:t>:</w:t>
      </w:r>
    </w:p>
    <w:p w:rsidR="00E71AD5" w:rsidRDefault="00E71AD5" w:rsidP="00E71AD5">
      <w:pPr>
        <w:pStyle w:val="Paragraf"/>
        <w:numPr>
          <w:ilvl w:val="0"/>
          <w:numId w:val="8"/>
        </w:numPr>
      </w:pPr>
      <w:r>
        <w:t>Tahun 1983 Sampai dengan 1985, dijabat oleh  H. IYA HADIYA;</w:t>
      </w:r>
    </w:p>
    <w:p w:rsidR="00E71AD5" w:rsidRDefault="00E71AD5" w:rsidP="00E71AD5">
      <w:pPr>
        <w:pStyle w:val="Paragraf"/>
        <w:numPr>
          <w:ilvl w:val="0"/>
          <w:numId w:val="8"/>
        </w:numPr>
      </w:pPr>
      <w:r>
        <w:t>Tahun 1986 Sampai dengan 1994, dijabat oleh  SOPANDI DANISWARA;</w:t>
      </w:r>
    </w:p>
    <w:p w:rsidR="00E71AD5" w:rsidRDefault="00E71AD5" w:rsidP="00E71AD5">
      <w:pPr>
        <w:pStyle w:val="Paragraf"/>
        <w:numPr>
          <w:ilvl w:val="0"/>
          <w:numId w:val="8"/>
        </w:numPr>
      </w:pPr>
      <w:r>
        <w:t>Tahun 1995 Sampai dengan 2003, dijabat oleh  NANDANG, S.W;</w:t>
      </w:r>
    </w:p>
    <w:p w:rsidR="00E71AD5" w:rsidRDefault="00E71AD5" w:rsidP="00E71AD5">
      <w:pPr>
        <w:pStyle w:val="Paragraf"/>
        <w:numPr>
          <w:ilvl w:val="0"/>
          <w:numId w:val="8"/>
        </w:numPr>
      </w:pPr>
      <w:r>
        <w:t>Tahun 2003 Sampai dengan 2008, dijabat oleh  AHADIAT;</w:t>
      </w:r>
    </w:p>
    <w:p w:rsidR="00E71AD5" w:rsidRDefault="00E71AD5" w:rsidP="00E71AD5">
      <w:pPr>
        <w:pStyle w:val="Paragraf"/>
        <w:numPr>
          <w:ilvl w:val="0"/>
          <w:numId w:val="8"/>
        </w:numPr>
      </w:pPr>
      <w:r>
        <w:t>Tahun 2008 Sampai dengan 2014, dijabat oleh AHADIAT;</w:t>
      </w:r>
    </w:p>
    <w:p w:rsidR="00E71AD5" w:rsidRDefault="00E71AD5" w:rsidP="00E71AD5">
      <w:pPr>
        <w:pStyle w:val="Paragraf"/>
        <w:numPr>
          <w:ilvl w:val="0"/>
          <w:numId w:val="8"/>
        </w:numPr>
      </w:pPr>
      <w:r>
        <w:t>Tahun 2014 Sampai dengan 2020 dijabat oleh  SUDRAJAT WIJAYA;</w:t>
      </w:r>
    </w:p>
    <w:p w:rsidR="00E71AD5" w:rsidRDefault="00E71AD5" w:rsidP="00E71AD5">
      <w:pPr>
        <w:pStyle w:val="Paragraf"/>
        <w:ind w:left="567" w:firstLine="0"/>
      </w:pPr>
      <w:r>
        <w:t>Tahun 2020 Sampai dengan 2025 dijabat oleh  E WIHARSA;</w:t>
      </w:r>
    </w:p>
    <w:p w:rsidR="00090859" w:rsidRDefault="00090859" w:rsidP="00F40516">
      <w:pPr>
        <w:pStyle w:val="JudulSubbab"/>
        <w:ind w:left="426"/>
      </w:pPr>
      <w:bookmarkStart w:id="57" w:name="_Toc68604962"/>
      <w:r>
        <w:t>Kegiatan Lembaga</w:t>
      </w:r>
      <w:bookmarkEnd w:id="57"/>
    </w:p>
    <w:p w:rsidR="00CC064E" w:rsidRPr="00E71AD5" w:rsidRDefault="00E71AD5" w:rsidP="00E71AD5">
      <w:pPr>
        <w:pStyle w:val="Paragrafsubsubab"/>
      </w:pPr>
      <w:r>
        <w:t xml:space="preserve">Kegiatan di Desa </w:t>
      </w:r>
      <w:r w:rsidR="000D060E">
        <w:t>Langonsari …</w:t>
      </w:r>
      <w:bookmarkStart w:id="58" w:name="_GoBack"/>
      <w:bookmarkEnd w:id="58"/>
    </w:p>
    <w:p w:rsidR="00090859" w:rsidRDefault="00090859" w:rsidP="00F40516">
      <w:pPr>
        <w:pStyle w:val="JudulSubbab"/>
        <w:ind w:left="426"/>
      </w:pPr>
      <w:bookmarkStart w:id="59" w:name="_Toc68604963"/>
      <w:r>
        <w:t>Struktur Organisasi</w:t>
      </w:r>
      <w:bookmarkEnd w:id="59"/>
    </w:p>
    <w:p w:rsidR="00CC064E" w:rsidRPr="003C4DA5" w:rsidRDefault="00CC064E" w:rsidP="00CC064E">
      <w:pPr>
        <w:pStyle w:val="Paragraf"/>
      </w:pPr>
      <w:r w:rsidRPr="003C4DA5">
        <w:t xml:space="preserve">Pemerintah </w:t>
      </w:r>
      <w:r w:rsidRPr="00CC064E">
        <w:rPr>
          <w:rStyle w:val="ParagrafChar"/>
        </w:rPr>
        <w:t>Desa</w:t>
      </w:r>
      <w:r w:rsidRPr="003C4DA5">
        <w:t xml:space="preserve"> terdiri dari:</w:t>
      </w:r>
    </w:p>
    <w:p w:rsidR="00CC064E" w:rsidRDefault="00CC064E" w:rsidP="00C5342C">
      <w:pPr>
        <w:pStyle w:val="Paragraf"/>
        <w:numPr>
          <w:ilvl w:val="0"/>
          <w:numId w:val="9"/>
        </w:numPr>
      </w:pPr>
      <w:r w:rsidRPr="003C4DA5">
        <w:t>Kepala Desa;</w:t>
      </w:r>
    </w:p>
    <w:p w:rsidR="00CC064E" w:rsidRDefault="00CC064E" w:rsidP="00C5342C">
      <w:pPr>
        <w:pStyle w:val="Paragraf"/>
        <w:numPr>
          <w:ilvl w:val="0"/>
          <w:numId w:val="9"/>
        </w:numPr>
      </w:pPr>
      <w:r w:rsidRPr="003C4DA5">
        <w:t>Sekretaris Desa;</w:t>
      </w:r>
    </w:p>
    <w:p w:rsidR="00CC064E" w:rsidRDefault="00CC064E" w:rsidP="00C5342C">
      <w:pPr>
        <w:pStyle w:val="Paragraf"/>
        <w:numPr>
          <w:ilvl w:val="0"/>
          <w:numId w:val="9"/>
        </w:numPr>
      </w:pPr>
      <w:r w:rsidRPr="003C4DA5">
        <w:t>Kasi Pemerintahan;</w:t>
      </w:r>
    </w:p>
    <w:p w:rsidR="00CC064E" w:rsidRDefault="00CC064E" w:rsidP="00C5342C">
      <w:pPr>
        <w:pStyle w:val="Paragraf"/>
        <w:numPr>
          <w:ilvl w:val="0"/>
          <w:numId w:val="9"/>
        </w:numPr>
      </w:pPr>
      <w:r w:rsidRPr="003C4DA5">
        <w:t>Kasi Trantib;</w:t>
      </w:r>
    </w:p>
    <w:p w:rsidR="00CC064E" w:rsidRDefault="00CC064E" w:rsidP="00C5342C">
      <w:pPr>
        <w:pStyle w:val="Paragraf"/>
        <w:numPr>
          <w:ilvl w:val="0"/>
          <w:numId w:val="9"/>
        </w:numPr>
      </w:pPr>
      <w:r w:rsidRPr="003C4DA5">
        <w:t>Kasi Kesra;</w:t>
      </w:r>
    </w:p>
    <w:p w:rsidR="00CC064E" w:rsidRDefault="00CC064E" w:rsidP="00C5342C">
      <w:pPr>
        <w:pStyle w:val="Paragraf"/>
        <w:numPr>
          <w:ilvl w:val="0"/>
          <w:numId w:val="9"/>
        </w:numPr>
      </w:pPr>
      <w:r w:rsidRPr="003C4DA5">
        <w:t>Kasi Ekonomi</w:t>
      </w:r>
    </w:p>
    <w:p w:rsidR="00CC064E" w:rsidRDefault="00CC064E" w:rsidP="00C5342C">
      <w:pPr>
        <w:pStyle w:val="Paragraf"/>
        <w:numPr>
          <w:ilvl w:val="0"/>
          <w:numId w:val="9"/>
        </w:numPr>
      </w:pPr>
      <w:r w:rsidRPr="003C4DA5">
        <w:t>Kasi Pembangunan;</w:t>
      </w:r>
    </w:p>
    <w:p w:rsidR="00CC064E" w:rsidRDefault="00CC064E" w:rsidP="00C5342C">
      <w:pPr>
        <w:pStyle w:val="Paragraf"/>
        <w:numPr>
          <w:ilvl w:val="0"/>
          <w:numId w:val="9"/>
        </w:numPr>
      </w:pPr>
      <w:r w:rsidRPr="003C4DA5">
        <w:t>Kaur Umum;</w:t>
      </w:r>
    </w:p>
    <w:p w:rsidR="00CC064E" w:rsidRDefault="00CC064E" w:rsidP="00C5342C">
      <w:pPr>
        <w:pStyle w:val="Paragraf"/>
        <w:numPr>
          <w:ilvl w:val="0"/>
          <w:numId w:val="9"/>
        </w:numPr>
      </w:pPr>
      <w:r w:rsidRPr="003C4DA5">
        <w:t>Kaur Keuangan;</w:t>
      </w:r>
    </w:p>
    <w:p w:rsidR="00CC064E" w:rsidRDefault="00CC064E" w:rsidP="00C5342C">
      <w:pPr>
        <w:pStyle w:val="Paragraf"/>
        <w:numPr>
          <w:ilvl w:val="0"/>
          <w:numId w:val="9"/>
        </w:numPr>
      </w:pPr>
      <w:r w:rsidRPr="003C4DA5">
        <w:t>Bendaharan Desa;</w:t>
      </w:r>
    </w:p>
    <w:p w:rsidR="00CC064E" w:rsidRDefault="00CC064E" w:rsidP="00C5342C">
      <w:pPr>
        <w:pStyle w:val="Paragraf"/>
        <w:numPr>
          <w:ilvl w:val="0"/>
          <w:numId w:val="9"/>
        </w:numPr>
      </w:pPr>
      <w:r w:rsidRPr="003C4DA5">
        <w:t>Kepala Du</w:t>
      </w:r>
      <w:r w:rsidR="00C575D9">
        <w:rPr>
          <w:lang w:val="en-US"/>
        </w:rPr>
        <w:t>s</w:t>
      </w:r>
      <w:r w:rsidRPr="003C4DA5">
        <w:t>un I s.d V;</w:t>
      </w:r>
    </w:p>
    <w:p w:rsidR="00CC064E" w:rsidRDefault="00CC064E" w:rsidP="00C5342C">
      <w:pPr>
        <w:pStyle w:val="Paragraf"/>
        <w:numPr>
          <w:ilvl w:val="0"/>
          <w:numId w:val="9"/>
        </w:numPr>
      </w:pPr>
      <w:r w:rsidRPr="003C4DA5">
        <w:t>Staf</w:t>
      </w:r>
    </w:p>
    <w:p w:rsidR="00090859" w:rsidRDefault="0047133B" w:rsidP="00F40516">
      <w:pPr>
        <w:pStyle w:val="JudulSubbab"/>
        <w:ind w:left="426"/>
      </w:pPr>
      <w:bookmarkStart w:id="60" w:name="_Toc68604964"/>
      <w:r>
        <w:rPr>
          <w:lang w:val="en-US"/>
        </w:rPr>
        <w:t>Tugas Pokok dan Fungsi Pemerintah Desa</w:t>
      </w:r>
      <w:bookmarkEnd w:id="60"/>
    </w:p>
    <w:p w:rsidR="0047133B" w:rsidRDefault="0047133B" w:rsidP="00852F91">
      <w:pPr>
        <w:pStyle w:val="JudulSub-subbab"/>
        <w:rPr>
          <w:lang w:val="en-US"/>
        </w:rPr>
      </w:pPr>
      <w:r>
        <w:rPr>
          <w:lang w:val="en-US"/>
        </w:rPr>
        <w:t>Kedudukan, Tugas, dan Fungsi Kepala Desa</w:t>
      </w:r>
    </w:p>
    <w:p w:rsidR="0007607A" w:rsidRDefault="0007607A" w:rsidP="0007607A">
      <w:pPr>
        <w:pStyle w:val="Paragrafsubsubab"/>
        <w:numPr>
          <w:ilvl w:val="0"/>
          <w:numId w:val="15"/>
        </w:numPr>
      </w:pPr>
      <w:r>
        <w:t>Kepala Desa berkedudukan sebagai Kepala Pemerintah Desa yang memimpin penyelenggaraan Pemerintahan Desa.</w:t>
      </w:r>
    </w:p>
    <w:p w:rsidR="0007607A" w:rsidRDefault="0007607A" w:rsidP="0007607A">
      <w:pPr>
        <w:pStyle w:val="Paragrafsubsubab"/>
        <w:numPr>
          <w:ilvl w:val="0"/>
          <w:numId w:val="15"/>
        </w:numPr>
      </w:pPr>
      <w:r>
        <w:lastRenderedPageBreak/>
        <w:t>Kepala Desa bertugas menyelenggarakan Pemerintahan Desa, melaksanakan pembangunan, pembinaan kemasyarakatan, dan pemberdayaan masyarakat.</w:t>
      </w:r>
    </w:p>
    <w:p w:rsidR="0007607A" w:rsidRDefault="0007607A" w:rsidP="001A1578">
      <w:pPr>
        <w:pStyle w:val="Paragrafsubsubab"/>
        <w:numPr>
          <w:ilvl w:val="0"/>
          <w:numId w:val="15"/>
        </w:numPr>
      </w:pPr>
      <w:r>
        <w:t>Untuk melaksanakan tugas sebagaimana dimaksud pada ayat (2) Kepala Desa memiliki fungsi-fungsi sebagai berikut:</w:t>
      </w:r>
    </w:p>
    <w:p w:rsidR="0007607A" w:rsidRDefault="0007607A" w:rsidP="001A1578">
      <w:pPr>
        <w:pStyle w:val="Paragrafsubsubab"/>
        <w:numPr>
          <w:ilvl w:val="1"/>
          <w:numId w:val="15"/>
        </w:numPr>
      </w:pPr>
      <w:r>
        <w:t>menyelenggarakan Pemerintahan Desa, seperti tata praja pemerintahan, penetapan peraturan di Desa, pembinaan masalah pertanahan, pembinaan ketentraman dan ketertiban, melakukan upaya perlindungan masyarakat, administrasi kependudukan serta penataan dan pengelolaan wilayah;</w:t>
      </w:r>
    </w:p>
    <w:p w:rsidR="0007607A" w:rsidRDefault="0007607A" w:rsidP="001A1578">
      <w:pPr>
        <w:pStyle w:val="Paragrafsubsubab"/>
        <w:numPr>
          <w:ilvl w:val="1"/>
          <w:numId w:val="15"/>
        </w:numPr>
      </w:pPr>
      <w:r>
        <w:t>melaksanakan pembangunan, seperti pembangunan sarana prasarana perdesaan, pembangunan bidang pendidikan dan kesehatan;</w:t>
      </w:r>
    </w:p>
    <w:p w:rsidR="0007607A" w:rsidRDefault="0007607A" w:rsidP="001A1578">
      <w:pPr>
        <w:pStyle w:val="Paragrafsubsubab"/>
        <w:numPr>
          <w:ilvl w:val="1"/>
          <w:numId w:val="15"/>
        </w:numPr>
      </w:pPr>
      <w:r>
        <w:t>pembinaan kemasyarakatan, seperti pelaksanaan hak dan kewajiban masyarakat, partisipasi masyarakat, sosial budaya masyarakat, keagamaan dan ketenagakerjaan;</w:t>
      </w:r>
    </w:p>
    <w:p w:rsidR="0007607A" w:rsidRDefault="0007607A" w:rsidP="001A1578">
      <w:pPr>
        <w:pStyle w:val="Paragrafsubsubab"/>
        <w:numPr>
          <w:ilvl w:val="1"/>
          <w:numId w:val="15"/>
        </w:numPr>
      </w:pPr>
      <w:r>
        <w:t>pemberdayaan masyarakat, seperti tugas sosialisasi dan motivasi masyarakat di bidang budaya, ekonomi, politik, lingkungan hidup, pemberdayaan keluarga, pemuda, olahraga dan karang taruna; dan</w:t>
      </w:r>
    </w:p>
    <w:p w:rsidR="0007607A" w:rsidRPr="0007607A" w:rsidRDefault="0007607A" w:rsidP="001A1578">
      <w:pPr>
        <w:pStyle w:val="Paragrafsubsubab"/>
        <w:numPr>
          <w:ilvl w:val="1"/>
          <w:numId w:val="15"/>
        </w:numPr>
      </w:pPr>
      <w:r>
        <w:t>menjaga hubungan kemitraan dengan lembaga masyarakat dan lembaga lainnya.</w:t>
      </w:r>
      <w:r w:rsidRPr="0007607A">
        <w:t xml:space="preserve"> </w:t>
      </w:r>
    </w:p>
    <w:p w:rsidR="007D1B0C" w:rsidRDefault="007D1B0C" w:rsidP="007D1B0C">
      <w:pPr>
        <w:pStyle w:val="JudulSub-subbab"/>
        <w:rPr>
          <w:lang w:val="en-US"/>
        </w:rPr>
      </w:pPr>
      <w:r>
        <w:rPr>
          <w:lang w:val="en-US"/>
        </w:rPr>
        <w:t xml:space="preserve">Kedudukan, Tugas, dan Fungsi </w:t>
      </w:r>
      <w:r w:rsidR="004D3F18">
        <w:rPr>
          <w:lang w:val="en-US"/>
        </w:rPr>
        <w:t>Sekretaris</w:t>
      </w:r>
      <w:r>
        <w:rPr>
          <w:lang w:val="en-US"/>
        </w:rPr>
        <w:t xml:space="preserve"> Desa</w:t>
      </w:r>
    </w:p>
    <w:p w:rsidR="0007607A" w:rsidRDefault="0007607A" w:rsidP="0007607A">
      <w:pPr>
        <w:pStyle w:val="Paragrafsubsubab"/>
        <w:numPr>
          <w:ilvl w:val="0"/>
          <w:numId w:val="16"/>
        </w:numPr>
      </w:pPr>
      <w:r w:rsidRPr="0007607A">
        <w:t>Sekretaris Desa berkedudukan sebagai unsur pimpinan Sekretariat Desa</w:t>
      </w:r>
      <w:r>
        <w:t>.</w:t>
      </w:r>
    </w:p>
    <w:p w:rsidR="0007607A" w:rsidRDefault="0007607A" w:rsidP="001A1578">
      <w:pPr>
        <w:pStyle w:val="Paragrafsubsubab"/>
        <w:numPr>
          <w:ilvl w:val="0"/>
          <w:numId w:val="16"/>
        </w:numPr>
      </w:pPr>
      <w:r>
        <w:t>Sekretaris Desa bertugas membantu Kepala Desa dalam bidang administrasi pemerintahan.</w:t>
      </w:r>
    </w:p>
    <w:p w:rsidR="0007607A" w:rsidRDefault="0007607A" w:rsidP="001A1578">
      <w:pPr>
        <w:pStyle w:val="Paragrafsubsubab"/>
        <w:numPr>
          <w:ilvl w:val="0"/>
          <w:numId w:val="16"/>
        </w:numPr>
      </w:pPr>
      <w:r>
        <w:t>Untuk melaksanakan tugas sebagaimana yang dimaksud pada ayat (2), Sekretaris Desa mempunyai fungsi:</w:t>
      </w:r>
    </w:p>
    <w:p w:rsidR="0007607A" w:rsidRDefault="0007607A" w:rsidP="001A1578">
      <w:pPr>
        <w:pStyle w:val="Paragrafsubsubab"/>
        <w:numPr>
          <w:ilvl w:val="1"/>
          <w:numId w:val="16"/>
        </w:numPr>
      </w:pPr>
      <w:r>
        <w:t xml:space="preserve">melaksanakan urusan </w:t>
      </w:r>
      <w:proofErr w:type="spellStart"/>
      <w:r>
        <w:t>ketatausahaan</w:t>
      </w:r>
      <w:proofErr w:type="spellEnd"/>
      <w:r>
        <w:t xml:space="preserve"> seperti tata naskah, administrasi surat menyurat, arsip dan ekspedisi;</w:t>
      </w:r>
    </w:p>
    <w:p w:rsidR="0007607A" w:rsidRDefault="0007607A" w:rsidP="001A1578">
      <w:pPr>
        <w:pStyle w:val="Paragrafsubsubab"/>
        <w:numPr>
          <w:ilvl w:val="1"/>
          <w:numId w:val="16"/>
        </w:numPr>
      </w:pPr>
      <w:r>
        <w:t xml:space="preserve">melaksanakan urusan umum seperti penataan administrasi Perangkat Desa, penyediaan prasarana Perangkat Desa dan kantor, penyiapan rapat, </w:t>
      </w:r>
      <w:proofErr w:type="spellStart"/>
      <w:r>
        <w:t>pengadministrasian</w:t>
      </w:r>
      <w:proofErr w:type="spellEnd"/>
      <w:r>
        <w:t xml:space="preserve"> aset, inventarisasi, perjalanan dinas dan pelayanan umum;</w:t>
      </w:r>
    </w:p>
    <w:p w:rsidR="0007607A" w:rsidRDefault="0007607A" w:rsidP="001A1578">
      <w:pPr>
        <w:pStyle w:val="Paragrafsubsubab"/>
        <w:numPr>
          <w:ilvl w:val="1"/>
          <w:numId w:val="16"/>
        </w:numPr>
      </w:pPr>
      <w:r>
        <w:t>melaksanakan urusan keuangan seperti pengurusan administrasi keuangan, administrasi sumber-sumber pendapatan dan pengeluaran, verifikasi administrasi keuangan, dan administrasi penghasilan Kepala Desa, Perangkat Desa, BPD dan lembaga Pemerintahan Desa lainnya; dan</w:t>
      </w:r>
    </w:p>
    <w:p w:rsidR="0007607A" w:rsidRPr="0007607A" w:rsidRDefault="0007607A" w:rsidP="001A1578">
      <w:pPr>
        <w:pStyle w:val="Paragrafsubsubab"/>
        <w:numPr>
          <w:ilvl w:val="1"/>
          <w:numId w:val="16"/>
        </w:numPr>
      </w:pPr>
      <w:r>
        <w:t xml:space="preserve">melaksanakan urusan perencanaan seperti menyusun rencana </w:t>
      </w:r>
      <w:proofErr w:type="spellStart"/>
      <w:r>
        <w:t>APBDesa</w:t>
      </w:r>
      <w:proofErr w:type="spellEnd"/>
      <w:r>
        <w:t>, menginventarisir data-data dalam rangka pembangunan, melakukan monitoring dan evaluasi program serta penyusunan laporan.</w:t>
      </w:r>
    </w:p>
    <w:p w:rsidR="007D1B0C" w:rsidRDefault="007D1B0C" w:rsidP="007D1B0C">
      <w:pPr>
        <w:pStyle w:val="JudulSub-subbab"/>
        <w:rPr>
          <w:lang w:val="en-US"/>
        </w:rPr>
      </w:pPr>
      <w:r>
        <w:rPr>
          <w:lang w:val="en-US"/>
        </w:rPr>
        <w:t xml:space="preserve">Kedudukan, Tugas, dan Fungsi </w:t>
      </w:r>
      <w:r w:rsidR="004D3F18">
        <w:rPr>
          <w:lang w:val="en-US"/>
        </w:rPr>
        <w:t>Kepala Urusan</w:t>
      </w:r>
      <w:r>
        <w:rPr>
          <w:lang w:val="en-US"/>
        </w:rPr>
        <w:t xml:space="preserve"> Desa</w:t>
      </w:r>
    </w:p>
    <w:p w:rsidR="001A1578" w:rsidRPr="001A1578" w:rsidRDefault="001A1578" w:rsidP="001A1578">
      <w:pPr>
        <w:pStyle w:val="Paragrafsubsubab"/>
        <w:numPr>
          <w:ilvl w:val="0"/>
          <w:numId w:val="17"/>
        </w:numPr>
        <w:rPr>
          <w:rStyle w:val="fontstyle01"/>
          <w:rFonts w:ascii="Times New Roman" w:hAnsi="Times New Roman"/>
          <w:color w:val="auto"/>
          <w:szCs w:val="22"/>
        </w:rPr>
      </w:pPr>
      <w:r>
        <w:rPr>
          <w:rStyle w:val="fontstyle01"/>
        </w:rPr>
        <w:t>Kepala Urusan berkedudukan sebagai unsur staf sekretariat.</w:t>
      </w:r>
    </w:p>
    <w:p w:rsidR="001A1578" w:rsidRDefault="001A1578" w:rsidP="001A1578">
      <w:pPr>
        <w:pStyle w:val="Paragrafsubsubab"/>
        <w:numPr>
          <w:ilvl w:val="0"/>
          <w:numId w:val="17"/>
        </w:numPr>
      </w:pPr>
      <w:r>
        <w:lastRenderedPageBreak/>
        <w:t>Kepala Urusan bertugas membantu Sekretaris Desa dalam urusan pelayanan administrasi pendukung pelaksanaan tugas-tugas pemerintahan.</w:t>
      </w:r>
    </w:p>
    <w:p w:rsidR="001A1578" w:rsidRDefault="001A1578" w:rsidP="001A1578">
      <w:pPr>
        <w:pStyle w:val="Paragrafsubsubab"/>
        <w:numPr>
          <w:ilvl w:val="0"/>
          <w:numId w:val="17"/>
        </w:numPr>
      </w:pPr>
      <w:r>
        <w:t>Untuk melaksanakan tugas sebagaimana dimaksud pada ayat (2), Kepala Urusan mempunyai fungsi:</w:t>
      </w:r>
    </w:p>
    <w:p w:rsidR="001A1578" w:rsidRDefault="001A1578" w:rsidP="001A1578">
      <w:pPr>
        <w:pStyle w:val="Paragrafsubsubab"/>
        <w:numPr>
          <w:ilvl w:val="1"/>
          <w:numId w:val="17"/>
        </w:numPr>
      </w:pPr>
      <w:r>
        <w:t xml:space="preserve">Kepala Urusan Tata Usaha dan Umum memiliki fungsi melaksanakan urusan </w:t>
      </w:r>
      <w:proofErr w:type="spellStart"/>
      <w:r>
        <w:t>ketatausahaan</w:t>
      </w:r>
      <w:proofErr w:type="spellEnd"/>
      <w:r>
        <w:t xml:space="preserve"> seperti tata naskah, administrasi surat menyurat, arsip, dan ekspedisi, dan penataan administrasi Perangkat Desa, penyediaan prasarana Perangkat Desa dan kantor, penyiapan rapat, </w:t>
      </w:r>
      <w:proofErr w:type="spellStart"/>
      <w:r>
        <w:t>pengadministrasian</w:t>
      </w:r>
      <w:proofErr w:type="spellEnd"/>
      <w:r>
        <w:t xml:space="preserve"> aset, inventarisasi, perjalanan dinas dan pelayanan umum;</w:t>
      </w:r>
    </w:p>
    <w:p w:rsidR="001A1578" w:rsidRDefault="001A1578" w:rsidP="001A1578">
      <w:pPr>
        <w:pStyle w:val="Paragrafsubsubab"/>
        <w:numPr>
          <w:ilvl w:val="1"/>
          <w:numId w:val="17"/>
        </w:numPr>
      </w:pPr>
      <w:r>
        <w:t>Kepala Urusan Keuangan memiliki fungsi melaksanakan urusan keuangan seperti pengurusan administrasi keuangan, administrasi sumber-sumber pendapatan dan pengeluaran, verifikasi administrasi keuangan, dan administrasi penghasilan Kepala Desa, Perangkat Desa, BPD dan lembaga Pemerintahan Desa lainnya; dan</w:t>
      </w:r>
    </w:p>
    <w:p w:rsidR="001A1578" w:rsidRPr="001A1578" w:rsidRDefault="001A1578" w:rsidP="001A1578">
      <w:pPr>
        <w:pStyle w:val="Paragrafsubsubab"/>
        <w:numPr>
          <w:ilvl w:val="1"/>
          <w:numId w:val="17"/>
        </w:numPr>
      </w:pPr>
      <w:r>
        <w:t>Kepala urusan perencanaan memiliki fungsi melaksanakan urusan perencanaan seperti menyusun rencana anggaran pendapatan dan belanja desa, menginventarisir data-data dalam rangka pembangunan, melakukan monitoring dan evaluasi program serta penyusunan laporan.</w:t>
      </w:r>
    </w:p>
    <w:p w:rsidR="007D1B0C" w:rsidRDefault="004D3F18" w:rsidP="00852F91">
      <w:pPr>
        <w:pStyle w:val="JudulSub-subbab"/>
        <w:rPr>
          <w:lang w:val="en-US"/>
        </w:rPr>
      </w:pPr>
      <w:r>
        <w:rPr>
          <w:lang w:val="en-US"/>
        </w:rPr>
        <w:t>Kedudukan, Tugas, dan Fungsi Kepala Seksi Desa</w:t>
      </w:r>
    </w:p>
    <w:p w:rsidR="001A1578" w:rsidRDefault="001A1578" w:rsidP="001A1578">
      <w:pPr>
        <w:pStyle w:val="Paragrafsubsubab"/>
        <w:numPr>
          <w:ilvl w:val="0"/>
          <w:numId w:val="18"/>
        </w:numPr>
      </w:pPr>
      <w:r w:rsidRPr="001A1578">
        <w:t>Kepala Seksi berkedudukan sebagai unsur pelaksana teknis.</w:t>
      </w:r>
    </w:p>
    <w:p w:rsidR="001A1578" w:rsidRDefault="001A1578" w:rsidP="001A1578">
      <w:pPr>
        <w:pStyle w:val="Paragrafsubsubab"/>
        <w:numPr>
          <w:ilvl w:val="0"/>
          <w:numId w:val="18"/>
        </w:numPr>
      </w:pPr>
      <w:r>
        <w:t>Kepala Seksi bertugas membantu Kepala Desa sebagai pelaksana tugas operasional.</w:t>
      </w:r>
    </w:p>
    <w:p w:rsidR="001A1578" w:rsidRDefault="001A1578" w:rsidP="001A1578">
      <w:pPr>
        <w:pStyle w:val="Paragrafsubsubab"/>
        <w:numPr>
          <w:ilvl w:val="0"/>
          <w:numId w:val="18"/>
        </w:numPr>
      </w:pPr>
      <w:r>
        <w:t>Untuk melaksanakan tugas sebagaimana dimaksud pada ayat (2), Kepala Seksi mempunyai fungsi:</w:t>
      </w:r>
    </w:p>
    <w:p w:rsidR="001A1578" w:rsidRDefault="001A1578" w:rsidP="001A1578">
      <w:pPr>
        <w:pStyle w:val="Paragrafsubsubab"/>
        <w:numPr>
          <w:ilvl w:val="1"/>
          <w:numId w:val="18"/>
        </w:numPr>
      </w:pPr>
      <w:r>
        <w:t>Kepala Seksi Pemerintahan mempunyai fungsi melaksanakan manajemen tata praja pemerintahan, menyusun rancangan regulasi Desa, pembinaan masalah pertanahan, pembinaan ketentraman dan ketertiban, pelaksanaan upaya perlindungan masyarakat, kependudukan, penataan dan pengelolaan wilayah serta pendataan dan pengelolaan Profil Desa;</w:t>
      </w:r>
    </w:p>
    <w:p w:rsidR="001A1578" w:rsidRDefault="00297D01" w:rsidP="00013F78">
      <w:pPr>
        <w:pStyle w:val="Paragrafsubsubab"/>
        <w:numPr>
          <w:ilvl w:val="1"/>
          <w:numId w:val="18"/>
        </w:numPr>
      </w:pPr>
      <w:r>
        <w:t>Kepala Seksi Kesejahteraan mempunyai fungsi melaksanakan pembangunan sarana prasarana perdesaan, pembangunan bidang pendidikan, kesehatan, dan tugas sosialisasi serta motivasi masyarakat di bidang budaya, ekonomi, politik, lingkungan hidup, pemberdayaan keluarga, pemuda, olahraga dan karang taruna; dan</w:t>
      </w:r>
    </w:p>
    <w:p w:rsidR="00297D01" w:rsidRDefault="00297D01" w:rsidP="00013F78">
      <w:pPr>
        <w:pStyle w:val="Paragrafsubsubab"/>
        <w:numPr>
          <w:ilvl w:val="1"/>
          <w:numId w:val="18"/>
        </w:numPr>
      </w:pPr>
      <w:r>
        <w:t>Kepala Seksi Pelayanan memiliki fungsi melaksanakan penyuluhan dan motivasi terhadap pelaksanaan hak dan kewajiban masyarakat, meningkatkan upaya partisipasi masyarakat, pelestarian nilai sosial budaya masyarakat, keagamaan dan ketenagakerjaan.</w:t>
      </w:r>
    </w:p>
    <w:p w:rsidR="00297D01" w:rsidRDefault="00297D01" w:rsidP="00297D01">
      <w:pPr>
        <w:pStyle w:val="JudulSub-subbab"/>
        <w:rPr>
          <w:lang w:val="en-US"/>
        </w:rPr>
      </w:pPr>
      <w:r>
        <w:rPr>
          <w:lang w:val="en-US"/>
        </w:rPr>
        <w:lastRenderedPageBreak/>
        <w:t>Kedudukan, Fungsi, dan Tugas Kepala Dusun</w:t>
      </w:r>
    </w:p>
    <w:p w:rsidR="00297D01" w:rsidRDefault="00297D01" w:rsidP="00013F78">
      <w:pPr>
        <w:pStyle w:val="Paragrafsubsubab"/>
        <w:numPr>
          <w:ilvl w:val="0"/>
          <w:numId w:val="19"/>
        </w:numPr>
      </w:pPr>
      <w:r>
        <w:t xml:space="preserve">Kepala Dusun berkedudukan sebagai unsur satuan tugas </w:t>
      </w:r>
      <w:proofErr w:type="spellStart"/>
      <w:r>
        <w:t>kewilayahan</w:t>
      </w:r>
      <w:proofErr w:type="spellEnd"/>
      <w:r>
        <w:t xml:space="preserve"> yang bertugas membantu Kepala Desa dalam pelaksanaan tugas di </w:t>
      </w:r>
      <w:proofErr w:type="spellStart"/>
      <w:r>
        <w:t>wilayahnya</w:t>
      </w:r>
      <w:proofErr w:type="spellEnd"/>
    </w:p>
    <w:p w:rsidR="00297D01" w:rsidRDefault="00297D01" w:rsidP="00013F78">
      <w:pPr>
        <w:pStyle w:val="Paragrafsubsubab"/>
        <w:numPr>
          <w:ilvl w:val="0"/>
          <w:numId w:val="19"/>
        </w:numPr>
      </w:pPr>
      <w:r>
        <w:t>Untuk melaksanakan tugas sebagaimana dimaksud pada ayat (1), Kepala Dusun memiliki fungsi:</w:t>
      </w:r>
    </w:p>
    <w:p w:rsidR="00297D01" w:rsidRDefault="00297D01" w:rsidP="00013F78">
      <w:pPr>
        <w:pStyle w:val="Paragrafsubsubab"/>
        <w:numPr>
          <w:ilvl w:val="1"/>
          <w:numId w:val="19"/>
        </w:numPr>
      </w:pPr>
      <w:r>
        <w:t>pembinaan ketentraman dan ketertiban, pelaksanaan upaya perlindungan masyarakat, mobilitas kependudukan serta penataan dan pengelolaan wilayah;</w:t>
      </w:r>
    </w:p>
    <w:p w:rsidR="00297D01" w:rsidRDefault="00297D01" w:rsidP="00013F78">
      <w:pPr>
        <w:pStyle w:val="Paragrafsubsubab"/>
        <w:numPr>
          <w:ilvl w:val="1"/>
          <w:numId w:val="19"/>
        </w:numPr>
      </w:pPr>
      <w:r w:rsidRPr="00297D01">
        <w:t xml:space="preserve">mengawasi pelaksanaan pembangunan di </w:t>
      </w:r>
      <w:proofErr w:type="spellStart"/>
      <w:r w:rsidRPr="00297D01">
        <w:t>wilayahnya</w:t>
      </w:r>
      <w:proofErr w:type="spellEnd"/>
      <w:r w:rsidRPr="00297D01">
        <w:t>;</w:t>
      </w:r>
    </w:p>
    <w:p w:rsidR="00297D01" w:rsidRDefault="00297D01" w:rsidP="00013F78">
      <w:pPr>
        <w:pStyle w:val="Paragrafsubsubab"/>
        <w:numPr>
          <w:ilvl w:val="1"/>
          <w:numId w:val="19"/>
        </w:numPr>
      </w:pPr>
      <w:r>
        <w:t xml:space="preserve">melaksanakan pembinaan kemasyarakatan dalam meningkatkan kemampuan dan kesadaran masyarakat dalam menjaga </w:t>
      </w:r>
      <w:proofErr w:type="spellStart"/>
      <w:r>
        <w:t>lingkungannya</w:t>
      </w:r>
      <w:proofErr w:type="spellEnd"/>
      <w:r>
        <w:t>; dan</w:t>
      </w:r>
    </w:p>
    <w:p w:rsidR="00297D01" w:rsidRPr="00297D01" w:rsidRDefault="00297D01" w:rsidP="00013F78">
      <w:pPr>
        <w:pStyle w:val="Paragrafsubsubab"/>
        <w:numPr>
          <w:ilvl w:val="1"/>
          <w:numId w:val="19"/>
        </w:numPr>
      </w:pPr>
      <w:r>
        <w:t>melakukan upaya-upaya pemberdayaan masyarakat dalam menunjang kelancaran penyelenggaraan pemerintahan dan pembangunan.</w:t>
      </w:r>
    </w:p>
    <w:p w:rsidR="007D1B0C" w:rsidRPr="0047133B" w:rsidRDefault="007D1B0C" w:rsidP="002E28F6">
      <w:pPr>
        <w:pStyle w:val="Paragrafsubsubab"/>
        <w:ind w:left="1211" w:firstLine="0"/>
      </w:pPr>
    </w:p>
    <w:p w:rsidR="00812170" w:rsidRDefault="00812170" w:rsidP="001060B9">
      <w:pPr>
        <w:pStyle w:val="Paragrafsubsubab"/>
      </w:pPr>
      <w:bookmarkStart w:id="61" w:name="_Toc330964715"/>
      <w:r>
        <w:br w:type="page"/>
      </w:r>
    </w:p>
    <w:p w:rsidR="00812170" w:rsidRDefault="000A058C" w:rsidP="00812170">
      <w:pPr>
        <w:pStyle w:val="Heading1"/>
        <w:rPr>
          <w:lang w:val="id-ID"/>
        </w:rPr>
      </w:pPr>
      <w:bookmarkStart w:id="62" w:name="_Toc68604965"/>
      <w:r>
        <w:lastRenderedPageBreak/>
        <w:t>HASIL DAN PEMBAHASAN/</w:t>
      </w:r>
      <w:r w:rsidR="00812170">
        <w:rPr>
          <w:lang w:val="id-ID"/>
        </w:rPr>
        <w:t>TOPIK PKL</w:t>
      </w:r>
      <w:bookmarkEnd w:id="62"/>
    </w:p>
    <w:p w:rsidR="00401038" w:rsidRDefault="00401038" w:rsidP="00401038">
      <w:pPr>
        <w:pStyle w:val="JudulSubbab"/>
      </w:pPr>
      <w:bookmarkStart w:id="63" w:name="_Toc68604966"/>
      <w:r>
        <w:rPr>
          <w:lang w:val="en-US"/>
        </w:rPr>
        <w:t>Topologi</w:t>
      </w:r>
      <w:bookmarkEnd w:id="63"/>
    </w:p>
    <w:p w:rsidR="007B219E" w:rsidRDefault="007B219E" w:rsidP="007B219E">
      <w:pPr>
        <w:pStyle w:val="Paragrafsubsubab"/>
      </w:pPr>
      <w:r>
        <w:t xml:space="preserve">Topologi </w:t>
      </w:r>
      <w:r w:rsidR="00BC2B96">
        <w:t xml:space="preserve">jaringan </w:t>
      </w:r>
      <w:r w:rsidR="00C27DA7">
        <w:t>dirancang dalam pembangunan infrastruktur jaringan</w:t>
      </w:r>
      <w:r w:rsidR="002F41A0">
        <w:t xml:space="preserve"> di Kantor Desa Langonsari </w:t>
      </w:r>
      <w:r>
        <w:t xml:space="preserve">yakni menggabungkan semua layanan dalam satu </w:t>
      </w:r>
      <w:r w:rsidRPr="007B219E">
        <w:rPr>
          <w:i/>
        </w:rPr>
        <w:t>machine</w:t>
      </w:r>
      <w:r>
        <w:t xml:space="preserve"> yang sama. Hal ini dilakukan karena </w:t>
      </w:r>
      <w:r w:rsidR="002F41A0">
        <w:t xml:space="preserve">pembangunan </w:t>
      </w:r>
      <w:r>
        <w:t xml:space="preserve">infrastruktur jaringan </w:t>
      </w:r>
      <w:r w:rsidR="002F41A0">
        <w:t xml:space="preserve">tersebut akan </w:t>
      </w:r>
      <w:r>
        <w:t xml:space="preserve">menggunakan </w:t>
      </w:r>
      <w:r w:rsidRPr="007B219E">
        <w:rPr>
          <w:i/>
        </w:rPr>
        <w:t>virtual machine</w:t>
      </w:r>
      <w:r>
        <w:rPr>
          <w:i/>
        </w:rPr>
        <w:t xml:space="preserve"> </w:t>
      </w:r>
      <w:r>
        <w:t>(VM)</w:t>
      </w:r>
      <w:r w:rsidR="002F41A0">
        <w:t xml:space="preserve"> yang terpasang di satu komputer </w:t>
      </w:r>
      <w:r w:rsidR="002F41A0" w:rsidRPr="002F41A0">
        <w:rPr>
          <w:i/>
        </w:rPr>
        <w:t>host</w:t>
      </w:r>
      <w:r>
        <w:t xml:space="preserve">. Semakin sedikit VM yang dipasang pada suatu komputer </w:t>
      </w:r>
      <w:r w:rsidRPr="007B219E">
        <w:rPr>
          <w:i/>
        </w:rPr>
        <w:t>host</w:t>
      </w:r>
      <w:r>
        <w:t xml:space="preserve">, akan semakin sedikit konsumsi sumber daya seperti </w:t>
      </w:r>
      <w:r w:rsidRPr="007B219E">
        <w:rPr>
          <w:i/>
        </w:rPr>
        <w:t>Random Access Memory</w:t>
      </w:r>
      <w:r>
        <w:t xml:space="preserve"> dan </w:t>
      </w:r>
      <w:r w:rsidRPr="007B219E">
        <w:rPr>
          <w:i/>
        </w:rPr>
        <w:t>Hard</w:t>
      </w:r>
      <w:r w:rsidR="002F41A0">
        <w:rPr>
          <w:i/>
        </w:rPr>
        <w:t xml:space="preserve"> </w:t>
      </w:r>
      <w:r w:rsidRPr="007B219E">
        <w:rPr>
          <w:i/>
        </w:rPr>
        <w:t>disk Drive</w:t>
      </w:r>
      <w:r>
        <w:t>.</w:t>
      </w:r>
    </w:p>
    <w:p w:rsidR="00A81120" w:rsidRDefault="00A81120" w:rsidP="007B219E">
      <w:pPr>
        <w:pStyle w:val="Paragrafsubsubab"/>
      </w:pPr>
    </w:p>
    <w:p w:rsidR="002F1C8F" w:rsidRDefault="007B219E" w:rsidP="002F1C8F">
      <w:pPr>
        <w:pStyle w:val="Paragrafsubsubab"/>
        <w:keepNext/>
        <w:ind w:firstLine="0"/>
        <w:jc w:val="center"/>
      </w:pPr>
      <w:r>
        <w:rPr>
          <w:noProof/>
        </w:rPr>
        <w:drawing>
          <wp:inline distT="0" distB="0" distL="0" distR="0" wp14:anchorId="0584DDEB" wp14:editId="4D550414">
            <wp:extent cx="4129989" cy="4129989"/>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9989" cy="4129989"/>
                    </a:xfrm>
                    <a:prstGeom prst="rect">
                      <a:avLst/>
                    </a:prstGeom>
                  </pic:spPr>
                </pic:pic>
              </a:graphicData>
            </a:graphic>
          </wp:inline>
        </w:drawing>
      </w:r>
    </w:p>
    <w:p w:rsidR="00C27DA7" w:rsidRDefault="002F1C8F" w:rsidP="002F1C8F">
      <w:pPr>
        <w:pStyle w:val="Caption"/>
        <w:jc w:val="center"/>
      </w:pPr>
      <w:r>
        <w:t xml:space="preserve">Gambar </w:t>
      </w:r>
      <w:fldSimple w:instr=" SEQ Gambar \* ARABIC ">
        <w:r w:rsidR="00B52546">
          <w:rPr>
            <w:noProof/>
          </w:rPr>
          <w:t>2</w:t>
        </w:r>
      </w:fldSimple>
      <w:r>
        <w:t xml:space="preserve"> </w:t>
      </w:r>
      <w:bookmarkStart w:id="64" w:name="_Toc68603851"/>
      <w:r>
        <w:t>Topologi</w:t>
      </w:r>
      <w:bookmarkEnd w:id="64"/>
    </w:p>
    <w:p w:rsidR="00262C97" w:rsidRPr="002F41A0" w:rsidRDefault="002F41A0" w:rsidP="0008419E">
      <w:pPr>
        <w:pStyle w:val="Paragrafsubsubab"/>
      </w:pPr>
      <w:r>
        <w:t>T</w:t>
      </w:r>
      <w:r w:rsidR="007B219E">
        <w:t xml:space="preserve">opologi </w:t>
      </w:r>
      <w:r>
        <w:t xml:space="preserve">pada Gambar </w:t>
      </w:r>
      <w:r w:rsidR="001029CC">
        <w:t>xx</w:t>
      </w:r>
      <w:r>
        <w:t xml:space="preserve"> </w:t>
      </w:r>
      <w:r w:rsidR="007B219E">
        <w:t xml:space="preserve">dihubungkan melalui </w:t>
      </w:r>
      <w:r w:rsidR="00E9585B">
        <w:t xml:space="preserve">jaringan lokal dengan </w:t>
      </w:r>
      <w:r w:rsidR="00E9585B" w:rsidRPr="00E9585B">
        <w:rPr>
          <w:i/>
        </w:rPr>
        <w:t>router</w:t>
      </w:r>
      <w:r w:rsidR="00E9585B">
        <w:t xml:space="preserve"> nirkabel </w:t>
      </w:r>
      <w:r w:rsidR="006C2999">
        <w:t xml:space="preserve">TP-Link MR-3020 </w:t>
      </w:r>
      <w:r w:rsidR="00E9585B">
        <w:t xml:space="preserve">sebagai </w:t>
      </w:r>
      <w:r w:rsidR="00E9585B" w:rsidRPr="00E9585B">
        <w:rPr>
          <w:i/>
        </w:rPr>
        <w:t>access</w:t>
      </w:r>
      <w:r w:rsidR="00E9585B">
        <w:t xml:space="preserve"> </w:t>
      </w:r>
      <w:r w:rsidR="00E9585B" w:rsidRPr="00E9585B">
        <w:rPr>
          <w:i/>
        </w:rPr>
        <w:t xml:space="preserve">point </w:t>
      </w:r>
      <w:r w:rsidR="00E9585B">
        <w:t xml:space="preserve">sekaligus DHCP </w:t>
      </w:r>
      <w:r w:rsidR="001D11DE" w:rsidRPr="001D11DE">
        <w:rPr>
          <w:i/>
        </w:rPr>
        <w:t>server</w:t>
      </w:r>
      <w:r w:rsidR="00E9585B">
        <w:t>.</w:t>
      </w:r>
      <w:r w:rsidR="0008419E">
        <w:t xml:space="preserve"> </w:t>
      </w:r>
      <w:r>
        <w:t xml:space="preserve">VM </w:t>
      </w:r>
      <w:r w:rsidR="001D11DE" w:rsidRPr="001D11DE">
        <w:rPr>
          <w:i/>
        </w:rPr>
        <w:t>server</w:t>
      </w:r>
      <w:r>
        <w:rPr>
          <w:i/>
        </w:rPr>
        <w:t xml:space="preserve"> </w:t>
      </w:r>
      <w:r>
        <w:t xml:space="preserve">akan menggunakan alamat IP statis dalam satu </w:t>
      </w:r>
      <w:r>
        <w:rPr>
          <w:i/>
        </w:rPr>
        <w:t xml:space="preserve">network </w:t>
      </w:r>
      <w:r>
        <w:t xml:space="preserve">dengan </w:t>
      </w:r>
      <w:r>
        <w:rPr>
          <w:i/>
        </w:rPr>
        <w:t xml:space="preserve">router </w:t>
      </w:r>
      <w:r>
        <w:t xml:space="preserve">sedangkan perangkat </w:t>
      </w:r>
      <w:r w:rsidRPr="002F41A0">
        <w:rPr>
          <w:i/>
        </w:rPr>
        <w:t>client</w:t>
      </w:r>
      <w:r>
        <w:rPr>
          <w:i/>
        </w:rPr>
        <w:t xml:space="preserve"> </w:t>
      </w:r>
      <w:r>
        <w:t xml:space="preserve">seperti komputer </w:t>
      </w:r>
      <w:r w:rsidR="0042400D">
        <w:t>meja</w:t>
      </w:r>
      <w:r>
        <w:t xml:space="preserve">, komputer jinjing, ataupun </w:t>
      </w:r>
      <w:r w:rsidRPr="002F41A0">
        <w:rPr>
          <w:i/>
        </w:rPr>
        <w:t>tablet</w:t>
      </w:r>
      <w:r>
        <w:rPr>
          <w:i/>
        </w:rPr>
        <w:t xml:space="preserve"> </w:t>
      </w:r>
      <w:r>
        <w:t xml:space="preserve">akan mendapatkan IP secara dinamis dari router yang bertindak sebagai DHCP </w:t>
      </w:r>
      <w:r w:rsidR="001D11DE" w:rsidRPr="001D11DE">
        <w:rPr>
          <w:i/>
        </w:rPr>
        <w:t>server</w:t>
      </w:r>
      <w:r>
        <w:t xml:space="preserve">. </w:t>
      </w:r>
    </w:p>
    <w:p w:rsidR="008B25AB" w:rsidRPr="00D13913" w:rsidRDefault="006F6C49" w:rsidP="00C27DA7">
      <w:pPr>
        <w:pStyle w:val="JudulSubbab"/>
      </w:pPr>
      <w:bookmarkStart w:id="65" w:name="_Toc68604967"/>
      <w:r>
        <w:rPr>
          <w:lang w:val="en-US"/>
        </w:rPr>
        <w:t>Pembuatan</w:t>
      </w:r>
      <w:r w:rsidR="00C27DA7">
        <w:rPr>
          <w:lang w:val="en-US"/>
        </w:rPr>
        <w:t xml:space="preserve"> VM </w:t>
      </w:r>
      <w:r w:rsidR="001D11DE" w:rsidRPr="001D11DE">
        <w:rPr>
          <w:i/>
          <w:lang w:val="en-US"/>
        </w:rPr>
        <w:t>Server</w:t>
      </w:r>
      <w:r w:rsidR="00124686">
        <w:rPr>
          <w:lang w:val="en-US"/>
        </w:rPr>
        <w:t xml:space="preserve"> pada Oracle VirtualBox</w:t>
      </w:r>
      <w:bookmarkEnd w:id="65"/>
    </w:p>
    <w:p w:rsidR="00D13913" w:rsidRDefault="003B37C2" w:rsidP="00D13913">
      <w:pPr>
        <w:pStyle w:val="Paragrafsubsubab"/>
      </w:pPr>
      <w:r>
        <w:t xml:space="preserve">VM yang dibuat pada Oracle VirtualBox memiliki spesifikasi </w:t>
      </w:r>
      <w:r w:rsidRPr="003B37C2">
        <w:rPr>
          <w:i/>
        </w:rPr>
        <w:t>base memory</w:t>
      </w:r>
      <w:r>
        <w:rPr>
          <w:i/>
        </w:rPr>
        <w:t xml:space="preserve"> </w:t>
      </w:r>
      <w:r>
        <w:t xml:space="preserve">sebesar 256 MB dan </w:t>
      </w:r>
      <w:r w:rsidRPr="003B37C2">
        <w:rPr>
          <w:i/>
        </w:rPr>
        <w:t>storage</w:t>
      </w:r>
      <w:r>
        <w:rPr>
          <w:i/>
        </w:rPr>
        <w:t xml:space="preserve"> </w:t>
      </w:r>
      <w:r>
        <w:t xml:space="preserve">sebesar 8 GB yang digunakan untuk </w:t>
      </w:r>
      <w:r>
        <w:lastRenderedPageBreak/>
        <w:t xml:space="preserve">direktori </w:t>
      </w:r>
      <w:r w:rsidRPr="003B37C2">
        <w:rPr>
          <w:i/>
        </w:rPr>
        <w:t>root</w:t>
      </w:r>
      <w:r>
        <w:t xml:space="preserve">, home, dan </w:t>
      </w:r>
      <w:r w:rsidRPr="00B36121">
        <w:rPr>
          <w:i/>
        </w:rPr>
        <w:t>swap area</w:t>
      </w:r>
      <w:r>
        <w:t xml:space="preserve"> masing-masing 5 GB, 2 GB, dan 1 GB. </w:t>
      </w:r>
      <w:r w:rsidRPr="003B37C2">
        <w:rPr>
          <w:i/>
        </w:rPr>
        <w:t>Network adapter</w:t>
      </w:r>
      <w:r>
        <w:t xml:space="preserve"> VM-</w:t>
      </w:r>
      <w:r w:rsidR="001D11DE" w:rsidRPr="001D11DE">
        <w:rPr>
          <w:i/>
        </w:rPr>
        <w:t>Server</w:t>
      </w:r>
      <w:r>
        <w:t xml:space="preserve"> menggunakan NAT pada </w:t>
      </w:r>
      <w:r w:rsidRPr="003B37C2">
        <w:rPr>
          <w:i/>
        </w:rPr>
        <w:t>adapter</w:t>
      </w:r>
      <w:r>
        <w:t xml:space="preserve"> 1 untuk terhubung ke internet menggunakan akses internet dari modem router </w:t>
      </w:r>
      <w:r w:rsidR="006C2999">
        <w:t xml:space="preserve">TP-Link MR-3020 </w:t>
      </w:r>
      <w:r>
        <w:t xml:space="preserve">dan Bridge Adapter pada </w:t>
      </w:r>
      <w:r>
        <w:rPr>
          <w:i/>
        </w:rPr>
        <w:t xml:space="preserve">adapter 2 </w:t>
      </w:r>
      <w:r>
        <w:t>untuk terhubung ke jaringan lokal.</w:t>
      </w:r>
    </w:p>
    <w:p w:rsidR="00A81120" w:rsidRPr="003B37C2" w:rsidRDefault="00A81120" w:rsidP="00D13913">
      <w:pPr>
        <w:pStyle w:val="Paragrafsubsubab"/>
      </w:pPr>
    </w:p>
    <w:p w:rsidR="002F1C8F" w:rsidRDefault="003B37C2" w:rsidP="002F1C8F">
      <w:pPr>
        <w:keepNext/>
      </w:pPr>
      <w:r>
        <w:rPr>
          <w:noProof/>
        </w:rPr>
        <w:drawing>
          <wp:inline distT="0" distB="0" distL="0" distR="0" wp14:anchorId="3EB87F57" wp14:editId="1B0BB24D">
            <wp:extent cx="4519848"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761" cy="2991609"/>
                    </a:xfrm>
                    <a:prstGeom prst="rect">
                      <a:avLst/>
                    </a:prstGeom>
                  </pic:spPr>
                </pic:pic>
              </a:graphicData>
            </a:graphic>
          </wp:inline>
        </w:drawing>
      </w:r>
    </w:p>
    <w:p w:rsidR="003B37C2" w:rsidRDefault="002F1C8F" w:rsidP="002F1C8F">
      <w:pPr>
        <w:pStyle w:val="Caption"/>
        <w:jc w:val="center"/>
      </w:pPr>
      <w:r>
        <w:t xml:space="preserve">Gambar </w:t>
      </w:r>
      <w:fldSimple w:instr=" SEQ Gambar \* ARABIC ">
        <w:r w:rsidR="00B52546">
          <w:rPr>
            <w:noProof/>
          </w:rPr>
          <w:t>3</w:t>
        </w:r>
      </w:fldSimple>
      <w:r>
        <w:t xml:space="preserve"> </w:t>
      </w:r>
      <w:bookmarkStart w:id="66" w:name="_Toc68603852"/>
      <w:r>
        <w:t>Pembuatan virtual machine</w:t>
      </w:r>
      <w:r>
        <w:rPr>
          <w:noProof/>
        </w:rPr>
        <w:t xml:space="preserve"> (VM) server</w:t>
      </w:r>
      <w:bookmarkEnd w:id="66"/>
    </w:p>
    <w:p w:rsidR="00C27DA7" w:rsidRPr="006F6C49" w:rsidRDefault="006F6C49" w:rsidP="00C27DA7">
      <w:pPr>
        <w:pStyle w:val="JudulSubbab"/>
      </w:pPr>
      <w:bookmarkStart w:id="67" w:name="_Toc68604968"/>
      <w:r>
        <w:rPr>
          <w:lang w:val="en-US"/>
        </w:rPr>
        <w:t xml:space="preserve">Instalasi Ubuntu </w:t>
      </w:r>
      <w:r w:rsidR="001D11DE" w:rsidRPr="001D11DE">
        <w:rPr>
          <w:i/>
          <w:lang w:val="en-US"/>
        </w:rPr>
        <w:t>Server</w:t>
      </w:r>
      <w:r>
        <w:rPr>
          <w:lang w:val="en-US"/>
        </w:rPr>
        <w:t xml:space="preserve"> 12.04 LTS i386 pada VM </w:t>
      </w:r>
      <w:r w:rsidR="001D11DE" w:rsidRPr="001D11DE">
        <w:rPr>
          <w:i/>
          <w:lang w:val="en-US"/>
        </w:rPr>
        <w:t>Server</w:t>
      </w:r>
      <w:bookmarkEnd w:id="67"/>
    </w:p>
    <w:p w:rsidR="006F6C49" w:rsidRDefault="006F6C49" w:rsidP="006F6C49">
      <w:pPr>
        <w:pStyle w:val="Paragrafsubsubab"/>
      </w:pPr>
      <w:r>
        <w:t xml:space="preserve">Ubuntu </w:t>
      </w:r>
      <w:r w:rsidR="001D11DE" w:rsidRPr="001D11DE">
        <w:rPr>
          <w:i/>
        </w:rPr>
        <w:t>Server</w:t>
      </w:r>
      <w:r>
        <w:t xml:space="preserve"> dipasang pada VM </w:t>
      </w:r>
      <w:r w:rsidR="001D11DE" w:rsidRPr="001D11DE">
        <w:rPr>
          <w:i/>
        </w:rPr>
        <w:t>Server</w:t>
      </w:r>
      <w:r>
        <w:t xml:space="preserve"> dan diberi nama “</w:t>
      </w:r>
      <w:proofErr w:type="spellStart"/>
      <w:r>
        <w:t>langonsari</w:t>
      </w:r>
      <w:r w:rsidR="001D11DE" w:rsidRPr="001D11DE">
        <w:rPr>
          <w:i/>
        </w:rPr>
        <w:t>server</w:t>
      </w:r>
      <w:proofErr w:type="spellEnd"/>
      <w:r>
        <w:t xml:space="preserve">”. User pertama yang dibuat pada </w:t>
      </w:r>
      <w:r w:rsidR="001D11DE" w:rsidRPr="001D11DE">
        <w:rPr>
          <w:i/>
        </w:rPr>
        <w:t>server</w:t>
      </w:r>
      <w:r>
        <w:t xml:space="preserve"> yakni “</w:t>
      </w:r>
      <w:proofErr w:type="spellStart"/>
      <w:r>
        <w:t>esto</w:t>
      </w:r>
      <w:proofErr w:type="spellEnd"/>
      <w:r>
        <w:t xml:space="preserve">” untuk masuk ke </w:t>
      </w:r>
      <w:r w:rsidR="001D11DE" w:rsidRPr="001D11DE">
        <w:rPr>
          <w:i/>
        </w:rPr>
        <w:t>server</w:t>
      </w:r>
      <w:r>
        <w:t xml:space="preserve">. Tidak menutup kemungkinan untuk membuat </w:t>
      </w:r>
      <w:r w:rsidRPr="006F6C49">
        <w:rPr>
          <w:i/>
        </w:rPr>
        <w:t>user</w:t>
      </w:r>
      <w:r>
        <w:t xml:space="preserve"> lain jika dibutuhkan.</w:t>
      </w:r>
    </w:p>
    <w:p w:rsidR="002F1C8F" w:rsidRDefault="006F6C49" w:rsidP="002F1C8F">
      <w:pPr>
        <w:pStyle w:val="Paragrafsubsubab"/>
        <w:keepNext/>
        <w:ind w:firstLine="0"/>
        <w:jc w:val="center"/>
      </w:pPr>
      <w:r>
        <w:rPr>
          <w:noProof/>
        </w:rPr>
        <w:drawing>
          <wp:inline distT="0" distB="0" distL="0" distR="0" wp14:anchorId="57EF23FB" wp14:editId="1E1AF22A">
            <wp:extent cx="4033821" cy="31089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108" cy="3114576"/>
                    </a:xfrm>
                    <a:prstGeom prst="rect">
                      <a:avLst/>
                    </a:prstGeom>
                  </pic:spPr>
                </pic:pic>
              </a:graphicData>
            </a:graphic>
          </wp:inline>
        </w:drawing>
      </w:r>
    </w:p>
    <w:p w:rsidR="006F6C49" w:rsidRDefault="002F1C8F" w:rsidP="002F1C8F">
      <w:pPr>
        <w:pStyle w:val="Caption"/>
        <w:jc w:val="center"/>
      </w:pPr>
      <w:r>
        <w:t xml:space="preserve">Gambar </w:t>
      </w:r>
      <w:fldSimple w:instr=" SEQ Gambar \* ARABIC ">
        <w:r w:rsidR="00B52546">
          <w:rPr>
            <w:noProof/>
          </w:rPr>
          <w:t>4</w:t>
        </w:r>
      </w:fldSimple>
      <w:r>
        <w:t xml:space="preserve"> </w:t>
      </w:r>
      <w:bookmarkStart w:id="68" w:name="_Toc68603853"/>
      <w:r>
        <w:t>Instalasi Ubuntu Server</w:t>
      </w:r>
      <w:bookmarkEnd w:id="68"/>
    </w:p>
    <w:p w:rsidR="006F6C49" w:rsidRPr="0051003F" w:rsidRDefault="0051003F" w:rsidP="00C27DA7">
      <w:pPr>
        <w:pStyle w:val="JudulSubbab"/>
      </w:pPr>
      <w:bookmarkStart w:id="69" w:name="_Toc68604969"/>
      <w:r>
        <w:rPr>
          <w:lang w:val="en-US"/>
        </w:rPr>
        <w:lastRenderedPageBreak/>
        <w:t>Instalasi dan Konfigurasi</w:t>
      </w:r>
      <w:r w:rsidR="00997040">
        <w:rPr>
          <w:lang w:val="en-US"/>
        </w:rPr>
        <w:t xml:space="preserve"> </w:t>
      </w:r>
      <w:r w:rsidR="00997040">
        <w:rPr>
          <w:i/>
          <w:lang w:val="en-US"/>
        </w:rPr>
        <w:t>Package</w:t>
      </w:r>
      <w:r>
        <w:rPr>
          <w:lang w:val="en-US"/>
        </w:rPr>
        <w:t xml:space="preserve"> pada Ubuntu </w:t>
      </w:r>
      <w:r w:rsidR="001D11DE" w:rsidRPr="001D11DE">
        <w:rPr>
          <w:i/>
          <w:lang w:val="en-US"/>
        </w:rPr>
        <w:t>Server</w:t>
      </w:r>
      <w:bookmarkEnd w:id="69"/>
    </w:p>
    <w:p w:rsidR="0051003F" w:rsidRDefault="007B3EF3" w:rsidP="0051003F">
      <w:pPr>
        <w:pStyle w:val="JudulSub-subbab"/>
        <w:rPr>
          <w:lang w:val="en-US"/>
        </w:rPr>
      </w:pPr>
      <w:proofErr w:type="spellStart"/>
      <w:r>
        <w:rPr>
          <w:lang w:val="en-US"/>
        </w:rPr>
        <w:t>Pengalamatan</w:t>
      </w:r>
      <w:proofErr w:type="spellEnd"/>
      <w:r>
        <w:rPr>
          <w:lang w:val="en-US"/>
        </w:rPr>
        <w:t xml:space="preserve"> IP </w:t>
      </w:r>
      <w:r w:rsidR="00BC2B96">
        <w:rPr>
          <w:lang w:val="en-US"/>
        </w:rPr>
        <w:t xml:space="preserve">pada </w:t>
      </w:r>
      <w:r>
        <w:rPr>
          <w:lang w:val="en-US"/>
        </w:rPr>
        <w:t>VM</w:t>
      </w:r>
      <w:r w:rsidR="001A5C3A">
        <w:rPr>
          <w:lang w:val="en-US"/>
        </w:rPr>
        <w:t xml:space="preserve"> </w:t>
      </w:r>
      <w:r w:rsidR="001D11DE" w:rsidRPr="001D11DE">
        <w:rPr>
          <w:i/>
          <w:lang w:val="en-US"/>
        </w:rPr>
        <w:t>Server</w:t>
      </w:r>
    </w:p>
    <w:p w:rsidR="00F068B4" w:rsidRDefault="00940F32" w:rsidP="00402525">
      <w:pPr>
        <w:pStyle w:val="Paragrafsubsubab"/>
      </w:pPr>
      <w:r>
        <w:t xml:space="preserve">Hal </w:t>
      </w:r>
      <w:r w:rsidR="00B1550F">
        <w:t>yang perlu dilakukan</w:t>
      </w:r>
      <w:r>
        <w:t xml:space="preserve"> setelah Ubuntu </w:t>
      </w:r>
      <w:r w:rsidR="001D11DE" w:rsidRPr="001D11DE">
        <w:rPr>
          <w:i/>
        </w:rPr>
        <w:t>Server</w:t>
      </w:r>
      <w:r>
        <w:t xml:space="preserve"> terpasang pada VM </w:t>
      </w:r>
      <w:r w:rsidR="001D11DE" w:rsidRPr="001D11DE">
        <w:rPr>
          <w:i/>
        </w:rPr>
        <w:t>Server</w:t>
      </w:r>
      <w:r>
        <w:t xml:space="preserve"> yakni memberi alamat IP dinamis pada </w:t>
      </w:r>
      <w:r w:rsidRPr="00940F32">
        <w:rPr>
          <w:i/>
        </w:rPr>
        <w:t>adapter</w:t>
      </w:r>
      <w:r>
        <w:t xml:space="preserve"> 1 dan statis pada </w:t>
      </w:r>
      <w:r w:rsidRPr="00940F32">
        <w:rPr>
          <w:i/>
        </w:rPr>
        <w:t>adapter</w:t>
      </w:r>
      <w:r>
        <w:t xml:space="preserve"> 2. Alamat IP pada </w:t>
      </w:r>
      <w:r w:rsidRPr="00940F32">
        <w:rPr>
          <w:i/>
        </w:rPr>
        <w:t>adapter</w:t>
      </w:r>
      <w:r>
        <w:t xml:space="preserve"> 2 yakni 192.168.100.224 dengan </w:t>
      </w:r>
      <w:r w:rsidRPr="00940F32">
        <w:rPr>
          <w:i/>
        </w:rPr>
        <w:t>netmask</w:t>
      </w:r>
      <w:r>
        <w:t xml:space="preserve"> 255.255.255.0. Alamat IP yang terpasang pada </w:t>
      </w:r>
      <w:r w:rsidRPr="00BC2B96">
        <w:rPr>
          <w:i/>
        </w:rPr>
        <w:t>adapter</w:t>
      </w:r>
      <w:r>
        <w:t xml:space="preserve"> 2 akan menjadi alamat DNS </w:t>
      </w:r>
      <w:r w:rsidR="001D11DE" w:rsidRPr="001D11DE">
        <w:rPr>
          <w:i/>
        </w:rPr>
        <w:t>server</w:t>
      </w:r>
      <w:r>
        <w:t xml:space="preserve">, FTP </w:t>
      </w:r>
      <w:r w:rsidR="001D11DE" w:rsidRPr="001D11DE">
        <w:rPr>
          <w:i/>
        </w:rPr>
        <w:t>server</w:t>
      </w:r>
      <w:r>
        <w:t xml:space="preserve">, MySQL </w:t>
      </w:r>
      <w:r w:rsidR="001D11DE" w:rsidRPr="001D11DE">
        <w:rPr>
          <w:i/>
        </w:rPr>
        <w:t>server</w:t>
      </w:r>
      <w:r>
        <w:t xml:space="preserve">, dan web </w:t>
      </w:r>
      <w:r w:rsidR="001D11DE" w:rsidRPr="001D11DE">
        <w:rPr>
          <w:i/>
        </w:rPr>
        <w:t>server</w:t>
      </w:r>
      <w:r>
        <w:t xml:space="preserve">. Konfigurasi alamat IP dapat dilakukan pada </w:t>
      </w:r>
      <w:r w:rsidRPr="00940F32">
        <w:rPr>
          <w:i/>
        </w:rPr>
        <w:t>file</w:t>
      </w:r>
      <w:r>
        <w:t xml:space="preserve"> /</w:t>
      </w:r>
      <w:proofErr w:type="spellStart"/>
      <w:r>
        <w:t>etc</w:t>
      </w:r>
      <w:proofErr w:type="spellEnd"/>
      <w:r>
        <w:t>/</w:t>
      </w:r>
      <w:r w:rsidR="00F068B4">
        <w:t>network/interfaces.</w:t>
      </w:r>
    </w:p>
    <w:p w:rsidR="002F1C8F" w:rsidRDefault="00F068B4" w:rsidP="002F1C8F">
      <w:pPr>
        <w:pStyle w:val="Paragrafsubsubab"/>
        <w:keepNext/>
        <w:ind w:firstLine="0"/>
      </w:pPr>
      <w:r w:rsidRPr="00287DF6">
        <w:rPr>
          <w:noProof/>
        </w:rPr>
        <w:drawing>
          <wp:inline distT="0" distB="0" distL="0" distR="0" wp14:anchorId="26CA2239" wp14:editId="46F54D04">
            <wp:extent cx="4861560" cy="2528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560" cy="2528158"/>
                    </a:xfrm>
                    <a:prstGeom prst="rect">
                      <a:avLst/>
                    </a:prstGeom>
                  </pic:spPr>
                </pic:pic>
              </a:graphicData>
            </a:graphic>
          </wp:inline>
        </w:drawing>
      </w:r>
    </w:p>
    <w:p w:rsidR="00F068B4" w:rsidRDefault="002F1C8F" w:rsidP="002F1C8F">
      <w:pPr>
        <w:pStyle w:val="Caption"/>
        <w:jc w:val="center"/>
      </w:pPr>
      <w:r>
        <w:t xml:space="preserve">Gambar </w:t>
      </w:r>
      <w:fldSimple w:instr=" SEQ Gambar \* ARABIC ">
        <w:r w:rsidR="00B52546">
          <w:rPr>
            <w:noProof/>
          </w:rPr>
          <w:t>5</w:t>
        </w:r>
      </w:fldSimple>
      <w:r>
        <w:t xml:space="preserve"> </w:t>
      </w:r>
      <w:bookmarkStart w:id="70" w:name="_Toc68603854"/>
      <w:proofErr w:type="spellStart"/>
      <w:r>
        <w:t>Pengalamatan</w:t>
      </w:r>
      <w:proofErr w:type="spellEnd"/>
      <w:r>
        <w:t xml:space="preserve"> IP pada VM Server</w:t>
      </w:r>
      <w:bookmarkEnd w:id="70"/>
    </w:p>
    <w:p w:rsidR="00D00157" w:rsidRDefault="00D00157" w:rsidP="00D00157">
      <w:pPr>
        <w:pStyle w:val="JudulSub-subbab"/>
        <w:rPr>
          <w:lang w:val="en-US"/>
        </w:rPr>
      </w:pPr>
      <w:r>
        <w:rPr>
          <w:lang w:val="en-US"/>
        </w:rPr>
        <w:t xml:space="preserve">Instalasi dan Konfigurasi </w:t>
      </w:r>
      <w:r w:rsidR="001060B9">
        <w:rPr>
          <w:lang w:val="en-US"/>
        </w:rPr>
        <w:t xml:space="preserve">Bahasa Pemrograman PHP dan </w:t>
      </w:r>
      <w:r>
        <w:rPr>
          <w:lang w:val="en-US"/>
        </w:rPr>
        <w:t xml:space="preserve">Apache </w:t>
      </w:r>
      <w:r w:rsidR="000027AC">
        <w:rPr>
          <w:lang w:val="en-US"/>
        </w:rPr>
        <w:t xml:space="preserve">HTTP </w:t>
      </w:r>
      <w:r w:rsidR="001D11DE" w:rsidRPr="001D11DE">
        <w:rPr>
          <w:i/>
          <w:lang w:val="en-US"/>
        </w:rPr>
        <w:t>Server</w:t>
      </w:r>
    </w:p>
    <w:p w:rsidR="006663F1" w:rsidRDefault="00203CF9" w:rsidP="006663F1">
      <w:pPr>
        <w:pStyle w:val="Paragrafsubsubab"/>
      </w:pPr>
      <w:r>
        <w:t xml:space="preserve">Infrastruktur jaringan berbasis web membutuhkan bahasa pemrograman yang terpasang pada infrastruktur tersebut untuk menjalankan logika dan perintah yang akan dieksekusi oleh </w:t>
      </w:r>
      <w:r w:rsidR="001D11DE" w:rsidRPr="001D11DE">
        <w:rPr>
          <w:i/>
        </w:rPr>
        <w:t>server</w:t>
      </w:r>
      <w:r>
        <w:t xml:space="preserve">. Bahasa pemrograman PHP merupakan salah satu bahasa pemrograman yang dapat berjalan pada web </w:t>
      </w:r>
      <w:r w:rsidR="001D11DE" w:rsidRPr="001D11DE">
        <w:rPr>
          <w:i/>
        </w:rPr>
        <w:t>server</w:t>
      </w:r>
      <w:r>
        <w:t>.</w:t>
      </w:r>
    </w:p>
    <w:p w:rsidR="007740DB" w:rsidRPr="00203CF9" w:rsidRDefault="007740DB" w:rsidP="006663F1">
      <w:pPr>
        <w:pStyle w:val="Paragrafsubsubab"/>
      </w:pPr>
    </w:p>
    <w:p w:rsidR="002F1C8F" w:rsidRDefault="006663F1" w:rsidP="002F1C8F">
      <w:pPr>
        <w:pStyle w:val="Paragrafsubsubab"/>
        <w:keepNext/>
        <w:ind w:firstLine="0"/>
        <w:jc w:val="center"/>
      </w:pPr>
      <w:r w:rsidRPr="00A34082">
        <w:rPr>
          <w:noProof/>
        </w:rPr>
        <w:lastRenderedPageBreak/>
        <w:drawing>
          <wp:inline distT="0" distB="0" distL="0" distR="0" wp14:anchorId="09EBFBD5" wp14:editId="5EBAC09E">
            <wp:extent cx="4860000" cy="3549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000" cy="3549184"/>
                    </a:xfrm>
                    <a:prstGeom prst="rect">
                      <a:avLst/>
                    </a:prstGeom>
                  </pic:spPr>
                </pic:pic>
              </a:graphicData>
            </a:graphic>
          </wp:inline>
        </w:drawing>
      </w:r>
    </w:p>
    <w:p w:rsidR="00203CF9" w:rsidRDefault="002F1C8F" w:rsidP="002F1C8F">
      <w:pPr>
        <w:pStyle w:val="Caption"/>
        <w:jc w:val="center"/>
      </w:pPr>
      <w:r>
        <w:t xml:space="preserve">Gambar </w:t>
      </w:r>
      <w:fldSimple w:instr=" SEQ Gambar \* ARABIC ">
        <w:r w:rsidR="00B52546">
          <w:rPr>
            <w:noProof/>
          </w:rPr>
          <w:t>6</w:t>
        </w:r>
      </w:fldSimple>
      <w:r>
        <w:t xml:space="preserve"> </w:t>
      </w:r>
      <w:bookmarkStart w:id="71" w:name="_Toc68603855"/>
      <w:r>
        <w:t>Instalasi PHP pada VM Server</w:t>
      </w:r>
      <w:bookmarkEnd w:id="71"/>
    </w:p>
    <w:p w:rsidR="00203CF9" w:rsidRDefault="00203CF9" w:rsidP="00A34082">
      <w:pPr>
        <w:pStyle w:val="Paragrafsubsubab"/>
      </w:pPr>
      <w:r>
        <w:t xml:space="preserve">Apache </w:t>
      </w:r>
      <w:r w:rsidR="001D2708">
        <w:t xml:space="preserve">HTTP </w:t>
      </w:r>
      <w:r w:rsidR="001D11DE" w:rsidRPr="001D11DE">
        <w:rPr>
          <w:i/>
        </w:rPr>
        <w:t>Server</w:t>
      </w:r>
      <w:r>
        <w:t xml:space="preserve"> merupakan package yang berfungsi sebagai web </w:t>
      </w:r>
      <w:r w:rsidR="001D11DE" w:rsidRPr="001D11DE">
        <w:rPr>
          <w:i/>
        </w:rPr>
        <w:t>server</w:t>
      </w:r>
      <w:r>
        <w:t xml:space="preserve">. Apache </w:t>
      </w:r>
      <w:r w:rsidR="001D2708">
        <w:t xml:space="preserve">HTTP </w:t>
      </w:r>
      <w:r w:rsidR="001D11DE" w:rsidRPr="001D11DE">
        <w:rPr>
          <w:i/>
        </w:rPr>
        <w:t>Server</w:t>
      </w:r>
      <w:r>
        <w:t xml:space="preserve"> membutuhkan dependensi terhadap bahasa pemrograman PHP untuk menjalankan fungsinya sebagai web </w:t>
      </w:r>
      <w:r w:rsidR="001D11DE" w:rsidRPr="001D11DE">
        <w:rPr>
          <w:i/>
        </w:rPr>
        <w:t>server</w:t>
      </w:r>
      <w:r>
        <w:t xml:space="preserve">. </w:t>
      </w:r>
    </w:p>
    <w:p w:rsidR="00910C0E" w:rsidRDefault="00910C0E" w:rsidP="00A34082">
      <w:pPr>
        <w:pStyle w:val="Paragrafsubsubab"/>
      </w:pPr>
    </w:p>
    <w:p w:rsidR="002F1C8F" w:rsidRDefault="00203CF9" w:rsidP="002F1C8F">
      <w:pPr>
        <w:pStyle w:val="Paragrafsubsubab"/>
        <w:keepNext/>
        <w:ind w:firstLine="0"/>
        <w:jc w:val="center"/>
      </w:pPr>
      <w:r>
        <w:rPr>
          <w:noProof/>
        </w:rPr>
        <w:drawing>
          <wp:inline distT="0" distB="0" distL="0" distR="0" wp14:anchorId="49E9AA51" wp14:editId="546FCD75">
            <wp:extent cx="4860000" cy="15734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000" cy="1573469"/>
                    </a:xfrm>
                    <a:prstGeom prst="rect">
                      <a:avLst/>
                    </a:prstGeom>
                  </pic:spPr>
                </pic:pic>
              </a:graphicData>
            </a:graphic>
          </wp:inline>
        </w:drawing>
      </w:r>
    </w:p>
    <w:p w:rsidR="00203CF9" w:rsidRDefault="002F1C8F" w:rsidP="002F1C8F">
      <w:pPr>
        <w:pStyle w:val="Caption"/>
        <w:jc w:val="center"/>
      </w:pPr>
      <w:r>
        <w:t xml:space="preserve">Gambar </w:t>
      </w:r>
      <w:fldSimple w:instr=" SEQ Gambar \* ARABIC ">
        <w:r w:rsidR="00B52546">
          <w:rPr>
            <w:noProof/>
          </w:rPr>
          <w:t>7</w:t>
        </w:r>
      </w:fldSimple>
      <w:r>
        <w:t xml:space="preserve"> </w:t>
      </w:r>
      <w:bookmarkStart w:id="72" w:name="_Toc68603856"/>
      <w:r>
        <w:t>Pemasangan Apache versi 2</w:t>
      </w:r>
      <w:bookmarkEnd w:id="72"/>
    </w:p>
    <w:p w:rsidR="00203CF9" w:rsidRDefault="00D00157" w:rsidP="00203CF9">
      <w:pPr>
        <w:pStyle w:val="JudulSub-subbab"/>
        <w:rPr>
          <w:lang w:val="en-US"/>
        </w:rPr>
      </w:pPr>
      <w:r>
        <w:rPr>
          <w:lang w:val="en-US"/>
        </w:rPr>
        <w:t xml:space="preserve">Instalasi dan Konfigurasi </w:t>
      </w:r>
      <w:r w:rsidR="008C16DC">
        <w:rPr>
          <w:lang w:val="en-US"/>
        </w:rPr>
        <w:t xml:space="preserve">MySQL </w:t>
      </w:r>
      <w:r w:rsidR="00E61F4E" w:rsidRPr="00E61F4E">
        <w:rPr>
          <w:i/>
          <w:lang w:val="en-US"/>
        </w:rPr>
        <w:t>Database</w:t>
      </w:r>
      <w:r>
        <w:rPr>
          <w:lang w:val="en-US"/>
        </w:rPr>
        <w:t xml:space="preserve"> </w:t>
      </w:r>
      <w:r w:rsidR="001D11DE" w:rsidRPr="001D11DE">
        <w:rPr>
          <w:i/>
          <w:lang w:val="en-US"/>
        </w:rPr>
        <w:t>Server</w:t>
      </w:r>
      <w:r>
        <w:rPr>
          <w:lang w:val="en-US"/>
        </w:rPr>
        <w:t xml:space="preserve"> dan phpMyAdmin</w:t>
      </w:r>
    </w:p>
    <w:p w:rsidR="00203CF9" w:rsidRDefault="00203CF9" w:rsidP="00A34082">
      <w:pPr>
        <w:pStyle w:val="Paragrafsubsubab"/>
      </w:pPr>
      <w:r>
        <w:t xml:space="preserve">MySQL </w:t>
      </w:r>
      <w:r w:rsidR="001D11DE" w:rsidRPr="001D11DE">
        <w:rPr>
          <w:i/>
        </w:rPr>
        <w:t>Server</w:t>
      </w:r>
      <w:r>
        <w:t xml:space="preserve"> merupakan </w:t>
      </w:r>
      <w:r w:rsidR="00E61F4E" w:rsidRPr="00E61F4E">
        <w:rPr>
          <w:i/>
        </w:rPr>
        <w:t>database</w:t>
      </w:r>
      <w:r>
        <w:t xml:space="preserve"> </w:t>
      </w:r>
      <w:r w:rsidR="006243C4" w:rsidRPr="006243C4">
        <w:rPr>
          <w:i/>
        </w:rPr>
        <w:t>management</w:t>
      </w:r>
      <w:r w:rsidR="006243C4">
        <w:t xml:space="preserve"> </w:t>
      </w:r>
      <w:r w:rsidR="006243C4" w:rsidRPr="006243C4">
        <w:rPr>
          <w:i/>
        </w:rPr>
        <w:t>system</w:t>
      </w:r>
      <w:r w:rsidR="006243C4">
        <w:t xml:space="preserve"> (DBMS) </w:t>
      </w:r>
      <w:r>
        <w:t>yang</w:t>
      </w:r>
      <w:r w:rsidR="006243C4">
        <w:t xml:space="preserve"> </w:t>
      </w:r>
      <w:r w:rsidR="00054E4C">
        <w:t xml:space="preserve">digunakan untuk </w:t>
      </w:r>
      <w:r w:rsidR="006243C4">
        <w:t xml:space="preserve">menyimpan </w:t>
      </w:r>
      <w:r w:rsidR="00054E4C">
        <w:t xml:space="preserve">dan mengelola </w:t>
      </w:r>
      <w:r w:rsidR="006243C4">
        <w:t xml:space="preserve">suatu </w:t>
      </w:r>
      <w:r w:rsidR="00E61F4E" w:rsidRPr="00E61F4E">
        <w:rPr>
          <w:i/>
        </w:rPr>
        <w:t>database</w:t>
      </w:r>
      <w:r w:rsidR="007F608E">
        <w:rPr>
          <w:i/>
        </w:rPr>
        <w:t xml:space="preserve"> </w:t>
      </w:r>
      <w:r w:rsidR="001D11DE" w:rsidRPr="001D11DE">
        <w:rPr>
          <w:i/>
        </w:rPr>
        <w:t>server</w:t>
      </w:r>
      <w:r w:rsidR="006243C4">
        <w:t xml:space="preserve">. MySQL </w:t>
      </w:r>
      <w:r w:rsidR="001D11DE" w:rsidRPr="001D11DE">
        <w:rPr>
          <w:i/>
        </w:rPr>
        <w:t>Server</w:t>
      </w:r>
      <w:r w:rsidR="006243C4">
        <w:t xml:space="preserve"> digunakan pada infrastruktur ini karena bersifat </w:t>
      </w:r>
      <w:r w:rsidR="006243C4">
        <w:rPr>
          <w:i/>
        </w:rPr>
        <w:t>open-source</w:t>
      </w:r>
      <w:r w:rsidR="006243C4">
        <w:t xml:space="preserve">. </w:t>
      </w:r>
    </w:p>
    <w:p w:rsidR="00910C0E" w:rsidRPr="006243C4" w:rsidRDefault="00910C0E" w:rsidP="00A34082">
      <w:pPr>
        <w:pStyle w:val="Paragrafsubsubab"/>
      </w:pPr>
    </w:p>
    <w:p w:rsidR="002F1C8F" w:rsidRDefault="00203CF9" w:rsidP="002F1C8F">
      <w:pPr>
        <w:pStyle w:val="Paragrafsubsubab"/>
        <w:keepNext/>
        <w:ind w:firstLine="0"/>
        <w:jc w:val="center"/>
      </w:pPr>
      <w:r>
        <w:rPr>
          <w:noProof/>
        </w:rPr>
        <w:lastRenderedPageBreak/>
        <w:drawing>
          <wp:inline distT="0" distB="0" distL="0" distR="0" wp14:anchorId="2B22C36A" wp14:editId="602AF65D">
            <wp:extent cx="4860000" cy="21036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0000" cy="2103673"/>
                    </a:xfrm>
                    <a:prstGeom prst="rect">
                      <a:avLst/>
                    </a:prstGeom>
                  </pic:spPr>
                </pic:pic>
              </a:graphicData>
            </a:graphic>
          </wp:inline>
        </w:drawing>
      </w:r>
    </w:p>
    <w:p w:rsidR="001F6E6B" w:rsidRDefault="002F1C8F" w:rsidP="002F1C8F">
      <w:pPr>
        <w:pStyle w:val="Caption"/>
        <w:jc w:val="center"/>
      </w:pPr>
      <w:r>
        <w:t xml:space="preserve">Gambar </w:t>
      </w:r>
      <w:fldSimple w:instr=" SEQ Gambar \* ARABIC ">
        <w:r w:rsidR="00B52546">
          <w:rPr>
            <w:noProof/>
          </w:rPr>
          <w:t>8</w:t>
        </w:r>
      </w:fldSimple>
      <w:r>
        <w:t xml:space="preserve"> </w:t>
      </w:r>
      <w:bookmarkStart w:id="73" w:name="_Toc68603857"/>
      <w:r>
        <w:t>Instalasi MySQL (Database) Server</w:t>
      </w:r>
      <w:bookmarkEnd w:id="73"/>
    </w:p>
    <w:p w:rsidR="006243C4" w:rsidRDefault="006243C4" w:rsidP="00203CF9">
      <w:pPr>
        <w:pStyle w:val="Paragrafsubsubab"/>
      </w:pPr>
      <w:r>
        <w:t xml:space="preserve">Instalasi MySQL </w:t>
      </w:r>
      <w:r w:rsidR="001D11DE" w:rsidRPr="001D11DE">
        <w:rPr>
          <w:i/>
        </w:rPr>
        <w:t>Server</w:t>
      </w:r>
      <w:r>
        <w:t xml:space="preserve"> dibutuhkan konfigurasi untuk </w:t>
      </w:r>
      <w:r w:rsidRPr="006243C4">
        <w:rPr>
          <w:i/>
        </w:rPr>
        <w:t>password</w:t>
      </w:r>
      <w:r>
        <w:rPr>
          <w:i/>
        </w:rPr>
        <w:t xml:space="preserve"> </w:t>
      </w:r>
      <w:r>
        <w:t xml:space="preserve">root. </w:t>
      </w:r>
      <w:r w:rsidRPr="006243C4">
        <w:rPr>
          <w:i/>
        </w:rPr>
        <w:t>User</w:t>
      </w:r>
      <w:r>
        <w:t xml:space="preserve"> root merupakan </w:t>
      </w:r>
      <w:r w:rsidRPr="006243C4">
        <w:rPr>
          <w:i/>
        </w:rPr>
        <w:t>user</w:t>
      </w:r>
      <w:r>
        <w:t xml:space="preserve"> </w:t>
      </w:r>
      <w:r w:rsidRPr="006243C4">
        <w:t>bawaan</w:t>
      </w:r>
      <w:r>
        <w:t xml:space="preserve"> ketika MySQL </w:t>
      </w:r>
      <w:r w:rsidR="001D11DE" w:rsidRPr="001D11DE">
        <w:rPr>
          <w:i/>
        </w:rPr>
        <w:t>Server</w:t>
      </w:r>
      <w:r>
        <w:t xml:space="preserve"> pertama kali dipasang pada sebuah </w:t>
      </w:r>
      <w:r w:rsidR="001D11DE" w:rsidRPr="001D11DE">
        <w:rPr>
          <w:i/>
        </w:rPr>
        <w:t>server</w:t>
      </w:r>
      <w:r>
        <w:t xml:space="preserve">. </w:t>
      </w:r>
      <w:r w:rsidRPr="006243C4">
        <w:rPr>
          <w:i/>
        </w:rPr>
        <w:t>User</w:t>
      </w:r>
      <w:r>
        <w:t xml:space="preserve"> root juga dapat digunakan untuk konfigurasi </w:t>
      </w:r>
    </w:p>
    <w:p w:rsidR="000D72FB" w:rsidRPr="006243C4" w:rsidRDefault="000D72FB" w:rsidP="00203CF9">
      <w:pPr>
        <w:pStyle w:val="Paragrafsubsubab"/>
      </w:pPr>
    </w:p>
    <w:p w:rsidR="002F1C8F" w:rsidRDefault="006243C4" w:rsidP="002F1C8F">
      <w:pPr>
        <w:pStyle w:val="Paragrafsubsubab"/>
        <w:keepNext/>
        <w:ind w:firstLine="0"/>
        <w:jc w:val="center"/>
      </w:pPr>
      <w:r>
        <w:rPr>
          <w:noProof/>
        </w:rPr>
        <w:drawing>
          <wp:inline distT="0" distB="0" distL="0" distR="0" wp14:anchorId="334EEC9D" wp14:editId="1272E096">
            <wp:extent cx="4860000" cy="3642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0000" cy="3642245"/>
                    </a:xfrm>
                    <a:prstGeom prst="rect">
                      <a:avLst/>
                    </a:prstGeom>
                  </pic:spPr>
                </pic:pic>
              </a:graphicData>
            </a:graphic>
          </wp:inline>
        </w:drawing>
      </w:r>
    </w:p>
    <w:p w:rsidR="001F6E6B" w:rsidRDefault="002F1C8F" w:rsidP="002F1C8F">
      <w:pPr>
        <w:pStyle w:val="Caption"/>
        <w:jc w:val="center"/>
      </w:pPr>
      <w:r>
        <w:t xml:space="preserve">Gambar </w:t>
      </w:r>
      <w:fldSimple w:instr=" SEQ Gambar \* ARABIC ">
        <w:r w:rsidR="00B52546">
          <w:rPr>
            <w:noProof/>
          </w:rPr>
          <w:t>9</w:t>
        </w:r>
      </w:fldSimple>
      <w:r>
        <w:t xml:space="preserve"> </w:t>
      </w:r>
      <w:bookmarkStart w:id="74" w:name="_Toc68603858"/>
      <w:r>
        <w:t>Konfigurasi MySQL Server</w:t>
      </w:r>
      <w:bookmarkEnd w:id="74"/>
    </w:p>
    <w:p w:rsidR="006243C4" w:rsidRDefault="00A34082" w:rsidP="00203CF9">
      <w:pPr>
        <w:pStyle w:val="Paragrafsubsubab"/>
      </w:pPr>
      <w:r>
        <w:t xml:space="preserve">PhpMyAdmin merupakan </w:t>
      </w:r>
      <w:r w:rsidRPr="00A34082">
        <w:rPr>
          <w:i/>
        </w:rPr>
        <w:t>graphical user interface</w:t>
      </w:r>
      <w:r>
        <w:t xml:space="preserve"> (GUI) berbasis web yang digunakan untuk mengelola </w:t>
      </w:r>
      <w:r w:rsidR="00E61F4E" w:rsidRPr="00E61F4E">
        <w:rPr>
          <w:i/>
        </w:rPr>
        <w:t>database</w:t>
      </w:r>
      <w:r>
        <w:t xml:space="preserve"> yang dipasang pada suatu </w:t>
      </w:r>
      <w:r w:rsidR="001D11DE" w:rsidRPr="001D11DE">
        <w:rPr>
          <w:i/>
        </w:rPr>
        <w:t>server</w:t>
      </w:r>
      <w:r>
        <w:t xml:space="preserve">. PhpMyAdmin mempermudah administrator maupun pengembang dalam membangun sebuah aplikasi karena tidak perlu menulis perintah-perintah </w:t>
      </w:r>
      <w:r w:rsidRPr="00A34082">
        <w:rPr>
          <w:i/>
        </w:rPr>
        <w:t>query</w:t>
      </w:r>
      <w:r>
        <w:t xml:space="preserve"> secara manual pada </w:t>
      </w:r>
      <w:r w:rsidR="001D11DE" w:rsidRPr="001D11DE">
        <w:rPr>
          <w:i/>
        </w:rPr>
        <w:t>server</w:t>
      </w:r>
      <w:r>
        <w:t xml:space="preserve">. </w:t>
      </w:r>
    </w:p>
    <w:p w:rsidR="000D72FB" w:rsidRDefault="000D72FB" w:rsidP="00203CF9">
      <w:pPr>
        <w:pStyle w:val="Paragrafsubsubab"/>
      </w:pPr>
    </w:p>
    <w:p w:rsidR="002F1C8F" w:rsidRDefault="00EA7F7A" w:rsidP="002F1C8F">
      <w:pPr>
        <w:pStyle w:val="Paragrafsubsubab"/>
        <w:keepNext/>
        <w:ind w:firstLine="0"/>
        <w:jc w:val="center"/>
      </w:pPr>
      <w:r>
        <w:rPr>
          <w:noProof/>
        </w:rPr>
        <w:lastRenderedPageBreak/>
        <w:drawing>
          <wp:inline distT="0" distB="0" distL="0" distR="0" wp14:anchorId="682EBBA9" wp14:editId="4AA703B0">
            <wp:extent cx="4860000" cy="1589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0000" cy="1589388"/>
                    </a:xfrm>
                    <a:prstGeom prst="rect">
                      <a:avLst/>
                    </a:prstGeom>
                  </pic:spPr>
                </pic:pic>
              </a:graphicData>
            </a:graphic>
          </wp:inline>
        </w:drawing>
      </w:r>
    </w:p>
    <w:p w:rsidR="00287DF6" w:rsidRDefault="002F1C8F" w:rsidP="002F1C8F">
      <w:pPr>
        <w:pStyle w:val="Caption"/>
        <w:jc w:val="center"/>
      </w:pPr>
      <w:r>
        <w:t xml:space="preserve">Gambar </w:t>
      </w:r>
      <w:fldSimple w:instr=" SEQ Gambar \* ARABIC ">
        <w:r w:rsidR="00B52546">
          <w:rPr>
            <w:noProof/>
          </w:rPr>
          <w:t>10</w:t>
        </w:r>
      </w:fldSimple>
      <w:r>
        <w:t xml:space="preserve"> </w:t>
      </w:r>
      <w:bookmarkStart w:id="75" w:name="_Toc68603859"/>
      <w:r>
        <w:t>Instalasi phpMyAdmin</w:t>
      </w:r>
      <w:bookmarkEnd w:id="75"/>
    </w:p>
    <w:p w:rsidR="00EA7F7A" w:rsidRDefault="00EA7F7A" w:rsidP="00203CF9">
      <w:pPr>
        <w:pStyle w:val="Paragrafsubsubab"/>
      </w:pPr>
      <w:r>
        <w:t xml:space="preserve">PhpMyAdmin merupakan GUI berbasis web sehingga membutuhkan web </w:t>
      </w:r>
      <w:r w:rsidR="001D11DE" w:rsidRPr="001D11DE">
        <w:rPr>
          <w:i/>
        </w:rPr>
        <w:t>server</w:t>
      </w:r>
      <w:r>
        <w:t xml:space="preserve"> sebagai tempat </w:t>
      </w:r>
      <w:proofErr w:type="spellStart"/>
      <w:r w:rsidR="00287DF6">
        <w:t>pemasangannya</w:t>
      </w:r>
      <w:proofErr w:type="spellEnd"/>
      <w:r w:rsidR="00287DF6">
        <w:t xml:space="preserve">. Pada infrastruktur sistem pelayanan masyarakat miskin di Kantor Desa Langonsari, web </w:t>
      </w:r>
      <w:r w:rsidR="001D11DE" w:rsidRPr="001D11DE">
        <w:rPr>
          <w:i/>
        </w:rPr>
        <w:t>server</w:t>
      </w:r>
      <w:r w:rsidR="00287DF6">
        <w:t xml:space="preserve"> yang digunakan yakni Apache sehingga web </w:t>
      </w:r>
      <w:r w:rsidR="001D11DE" w:rsidRPr="001D11DE">
        <w:rPr>
          <w:i/>
        </w:rPr>
        <w:t>server</w:t>
      </w:r>
      <w:r w:rsidR="00287DF6">
        <w:t xml:space="preserve"> yang dipilih untuk pemasangan phpMyAdmin yakni apache2. </w:t>
      </w:r>
    </w:p>
    <w:p w:rsidR="008E1769" w:rsidRDefault="008E1769" w:rsidP="00203CF9">
      <w:pPr>
        <w:pStyle w:val="Paragrafsubsubab"/>
      </w:pPr>
    </w:p>
    <w:p w:rsidR="002F1C8F" w:rsidRDefault="00EA7F7A" w:rsidP="002F1C8F">
      <w:pPr>
        <w:pStyle w:val="Paragrafsubsubab"/>
        <w:keepNext/>
        <w:ind w:firstLine="0"/>
        <w:jc w:val="center"/>
      </w:pPr>
      <w:r>
        <w:rPr>
          <w:noProof/>
        </w:rPr>
        <w:drawing>
          <wp:inline distT="0" distB="0" distL="0" distR="0" wp14:anchorId="0C25270C" wp14:editId="06A11D4E">
            <wp:extent cx="4860000" cy="3647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0000" cy="3647755"/>
                    </a:xfrm>
                    <a:prstGeom prst="rect">
                      <a:avLst/>
                    </a:prstGeom>
                  </pic:spPr>
                </pic:pic>
              </a:graphicData>
            </a:graphic>
          </wp:inline>
        </w:drawing>
      </w:r>
    </w:p>
    <w:p w:rsidR="00287DF6" w:rsidRDefault="002F1C8F" w:rsidP="002F1C8F">
      <w:pPr>
        <w:pStyle w:val="Caption"/>
        <w:jc w:val="center"/>
      </w:pPr>
      <w:r>
        <w:t xml:space="preserve">Gambar </w:t>
      </w:r>
      <w:fldSimple w:instr=" SEQ Gambar \* ARABIC ">
        <w:r w:rsidR="00B52546">
          <w:rPr>
            <w:noProof/>
          </w:rPr>
          <w:t>11</w:t>
        </w:r>
      </w:fldSimple>
      <w:r>
        <w:t xml:space="preserve"> </w:t>
      </w:r>
      <w:bookmarkStart w:id="76" w:name="_Toc68603860"/>
      <w:r>
        <w:t>Konfigurasi phpMyAdmin</w:t>
      </w:r>
      <w:bookmarkEnd w:id="76"/>
    </w:p>
    <w:p w:rsidR="00D00157" w:rsidRDefault="00D00157" w:rsidP="00D00157">
      <w:pPr>
        <w:pStyle w:val="JudulSub-subbab"/>
        <w:rPr>
          <w:lang w:val="en-US"/>
        </w:rPr>
      </w:pPr>
      <w:r>
        <w:rPr>
          <w:lang w:val="en-US"/>
        </w:rPr>
        <w:t xml:space="preserve">Instalasi dan Konfigurasi Bind9 DNS </w:t>
      </w:r>
      <w:r w:rsidR="001D11DE" w:rsidRPr="001D11DE">
        <w:rPr>
          <w:i/>
          <w:lang w:val="en-US"/>
        </w:rPr>
        <w:t>Server</w:t>
      </w:r>
    </w:p>
    <w:p w:rsidR="000F4C70" w:rsidRDefault="00285593" w:rsidP="00285593">
      <w:pPr>
        <w:pStyle w:val="Paragrafsubsubab"/>
      </w:pPr>
      <w:r>
        <w:t>Bind</w:t>
      </w:r>
      <w:r w:rsidRPr="00285593">
        <w:t xml:space="preserve"> (</w:t>
      </w:r>
      <w:proofErr w:type="spellStart"/>
      <w:r w:rsidRPr="00285593">
        <w:rPr>
          <w:i/>
        </w:rPr>
        <w:t>Barkeley</w:t>
      </w:r>
      <w:proofErr w:type="spellEnd"/>
      <w:r w:rsidRPr="00285593">
        <w:rPr>
          <w:i/>
        </w:rPr>
        <w:t xml:space="preserve"> Internet Name Domain</w:t>
      </w:r>
      <w:r w:rsidRPr="00285593">
        <w:t xml:space="preserve">) adalah sebuah aplikasi dari DNS </w:t>
      </w:r>
      <w:r w:rsidR="001D11DE" w:rsidRPr="001D11DE">
        <w:rPr>
          <w:i/>
        </w:rPr>
        <w:t>Server</w:t>
      </w:r>
      <w:r w:rsidR="00961BBE">
        <w:t xml:space="preserve"> </w:t>
      </w:r>
      <w:r w:rsidRPr="00285593">
        <w:t>yang dibuat oleh Paul Mockapetris</w:t>
      </w:r>
      <w:r>
        <w:t xml:space="preserve">. Bind </w:t>
      </w:r>
      <w:r w:rsidRPr="00285593">
        <w:t xml:space="preserve">adalah perangkat lunak yang terbanyak digunakan pada sistem operasi berbasis UNIX seperti Ubuntu </w:t>
      </w:r>
      <w:r w:rsidR="001D11DE" w:rsidRPr="001D11DE">
        <w:rPr>
          <w:i/>
        </w:rPr>
        <w:t>Server</w:t>
      </w:r>
      <w:r w:rsidRPr="00285593">
        <w:t xml:space="preserve">. </w:t>
      </w:r>
      <w:r w:rsidR="00D10BB5">
        <w:t xml:space="preserve">Bind9 </w:t>
      </w:r>
      <w:r w:rsidRPr="00285593">
        <w:t>bekerja secara pada latar belakang dan mendengarkan permintaan pada port 53 secara bawaan. Salah satu versi dari yakni Bind9 (Bind versi 9)</w:t>
      </w:r>
      <w:r w:rsidR="00BA376C">
        <w:t xml:space="preserve"> </w:t>
      </w:r>
      <w:r w:rsidR="00BA376C">
        <w:fldChar w:fldCharType="begin" w:fldLock="1"/>
      </w:r>
      <w:r w:rsidR="00071BF3">
        <w:instrText>ADDIN CSL_CITATION {"citationItems":[{"id":"ITEM-1","itemData":{"ISBN":"3402823669209","author":[{"dropping-particle":"","family":"Tantotos","given":"Fito Nathius","non-dropping-particle":"","parse-names":false,"suffix":""}],"id":"ITEM-1","issued":{"date-parts":[["2006"]]},"publisher":"Sanata Dharma University","publisher-place":"Yogyakarta","title":"DNS SERVER IMPLEMENTATION WITH IPv6 PROTOCOL","type":"thesis"},"uris":["http://www.mendeley.com/documents/?uuid=aa53ade1-5f09-47c6-95e9-8907a40614fc"]}],"mendeley":{"formattedCitation":"(Tantotos 2006)","plainTextFormattedCitation":"(Tantotos 2006)","previouslyFormattedCitation":"(Tantotos 2006)"},"properties":{"noteIndex":0},"schema":"https://github.com/citation-style-language/schema/raw/master/csl-citation.json"}</w:instrText>
      </w:r>
      <w:r w:rsidR="00BA376C">
        <w:fldChar w:fldCharType="separate"/>
      </w:r>
      <w:r w:rsidR="00BA376C" w:rsidRPr="00BA376C">
        <w:rPr>
          <w:noProof/>
        </w:rPr>
        <w:t>(Tantotos 2006)</w:t>
      </w:r>
      <w:r w:rsidR="00BA376C">
        <w:fldChar w:fldCharType="end"/>
      </w:r>
      <w:r w:rsidRPr="00285593">
        <w:t>.</w:t>
      </w:r>
      <w:r w:rsidR="000F4C70">
        <w:t xml:space="preserve"> </w:t>
      </w:r>
    </w:p>
    <w:p w:rsidR="000F4C70" w:rsidRDefault="007C0216" w:rsidP="00285593">
      <w:pPr>
        <w:pStyle w:val="Paragrafsubsubab"/>
      </w:pPr>
      <w:r>
        <w:lastRenderedPageBreak/>
        <w:t xml:space="preserve">Bind9 dapat </w:t>
      </w:r>
      <w:r w:rsidR="00E8203B">
        <w:t>dipasang</w:t>
      </w:r>
      <w:r>
        <w:t xml:space="preserve"> melalui beberapa cara,</w:t>
      </w:r>
      <w:r w:rsidR="000F4C70" w:rsidRPr="000F4C70">
        <w:t xml:space="preserve"> seperti menggunakan CD, DVD, </w:t>
      </w:r>
      <w:proofErr w:type="spellStart"/>
      <w:r w:rsidR="000F4C70" w:rsidRPr="000F4C70">
        <w:rPr>
          <w:i/>
        </w:rPr>
        <w:t>flashdisk</w:t>
      </w:r>
      <w:proofErr w:type="spellEnd"/>
      <w:r w:rsidR="000F4C70" w:rsidRPr="000F4C70">
        <w:t xml:space="preserve">, atau melalui </w:t>
      </w:r>
      <w:r w:rsidR="000F4C70" w:rsidRPr="000F4C70">
        <w:rPr>
          <w:i/>
        </w:rPr>
        <w:t>repository</w:t>
      </w:r>
      <w:r w:rsidR="000F4C70" w:rsidRPr="000F4C70">
        <w:t xml:space="preserve">. Pastikan pula </w:t>
      </w:r>
      <w:r w:rsidR="001D11DE" w:rsidRPr="001D11DE">
        <w:rPr>
          <w:i/>
        </w:rPr>
        <w:t>server</w:t>
      </w:r>
      <w:r w:rsidR="000F4C70" w:rsidRPr="000F4C70">
        <w:t xml:space="preserve"> </w:t>
      </w:r>
      <w:r w:rsidR="000F4C70">
        <w:t xml:space="preserve">ubuntu </w:t>
      </w:r>
      <w:r w:rsidR="000F4C70" w:rsidRPr="000F4C70">
        <w:t>telah terhubung dengan internet.</w:t>
      </w:r>
    </w:p>
    <w:p w:rsidR="001815B3" w:rsidRDefault="001815B3" w:rsidP="00285593">
      <w:pPr>
        <w:pStyle w:val="Paragrafsubsubab"/>
      </w:pPr>
    </w:p>
    <w:p w:rsidR="002F1C8F" w:rsidRDefault="00BA376C" w:rsidP="002F1C8F">
      <w:pPr>
        <w:pStyle w:val="Paragrafsubsubab"/>
        <w:keepNext/>
        <w:ind w:firstLine="0"/>
        <w:jc w:val="center"/>
      </w:pPr>
      <w:r>
        <w:rPr>
          <w:noProof/>
        </w:rPr>
        <w:drawing>
          <wp:inline distT="0" distB="0" distL="0" distR="0" wp14:anchorId="59D44D8E" wp14:editId="2B10C0E0">
            <wp:extent cx="4860000" cy="159551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0000" cy="1595510"/>
                    </a:xfrm>
                    <a:prstGeom prst="rect">
                      <a:avLst/>
                    </a:prstGeom>
                  </pic:spPr>
                </pic:pic>
              </a:graphicData>
            </a:graphic>
          </wp:inline>
        </w:drawing>
      </w:r>
    </w:p>
    <w:p w:rsidR="00DC6835" w:rsidRDefault="002F1C8F" w:rsidP="002F1C8F">
      <w:pPr>
        <w:pStyle w:val="Caption"/>
        <w:jc w:val="center"/>
      </w:pPr>
      <w:r>
        <w:t xml:space="preserve">Gambar </w:t>
      </w:r>
      <w:fldSimple w:instr=" SEQ Gambar \* ARABIC ">
        <w:r w:rsidR="00B52546">
          <w:rPr>
            <w:noProof/>
          </w:rPr>
          <w:t>12</w:t>
        </w:r>
      </w:fldSimple>
      <w:r>
        <w:t xml:space="preserve"> </w:t>
      </w:r>
      <w:bookmarkStart w:id="77" w:name="_Toc68603861"/>
      <w:r>
        <w:t>Instalasi Bind9</w:t>
      </w:r>
      <w:bookmarkEnd w:id="77"/>
    </w:p>
    <w:p w:rsidR="00BA376C" w:rsidRPr="004A15B1" w:rsidRDefault="00BA376C" w:rsidP="004A15B1">
      <w:pPr>
        <w:pStyle w:val="Paragrafsubsubab"/>
      </w:pPr>
      <w:r w:rsidRPr="004A15B1">
        <w:t>Ada beberapa konfigurasi yang harus dilakukan untuk memasang DNS</w:t>
      </w:r>
      <w:r w:rsidR="004A15B1">
        <w:t xml:space="preserve"> </w:t>
      </w:r>
      <w:r w:rsidR="001D11DE" w:rsidRPr="001D11DE">
        <w:rPr>
          <w:i/>
        </w:rPr>
        <w:t>Server</w:t>
      </w:r>
      <w:r w:rsidRPr="004A15B1">
        <w:t>.</w:t>
      </w:r>
      <w:r w:rsidR="004A15B1">
        <w:t xml:space="preserve"> </w:t>
      </w:r>
      <w:r w:rsidRPr="004A15B1">
        <w:t xml:space="preserve">Salah satu yang paling penting adalah membuat </w:t>
      </w:r>
      <w:r w:rsidRPr="004A15B1">
        <w:rPr>
          <w:i/>
        </w:rPr>
        <w:t>zone domain</w:t>
      </w:r>
      <w:r w:rsidRPr="004A15B1">
        <w:t xml:space="preserve">. </w:t>
      </w:r>
      <w:r w:rsidR="004A15B1">
        <w:t>Pada</w:t>
      </w:r>
      <w:r w:rsidRPr="004A15B1">
        <w:t xml:space="preserve"> </w:t>
      </w:r>
      <w:r w:rsidRPr="004A15B1">
        <w:rPr>
          <w:i/>
        </w:rPr>
        <w:t>zone domain</w:t>
      </w:r>
      <w:r w:rsidR="004A15B1">
        <w:t>,</w:t>
      </w:r>
      <w:r w:rsidRPr="004A15B1">
        <w:t xml:space="preserve"> akan </w:t>
      </w:r>
      <w:r w:rsidR="004A15B1">
        <w:t>di</w:t>
      </w:r>
      <w:r w:rsidRPr="004A15B1">
        <w:t xml:space="preserve">buat file </w:t>
      </w:r>
      <w:r w:rsidRPr="004A15B1">
        <w:rPr>
          <w:i/>
        </w:rPr>
        <w:t>forward</w:t>
      </w:r>
      <w:r w:rsidRPr="004A15B1">
        <w:t xml:space="preserve"> dan </w:t>
      </w:r>
      <w:r w:rsidRPr="004A15B1">
        <w:rPr>
          <w:i/>
        </w:rPr>
        <w:t>reverse</w:t>
      </w:r>
      <w:r w:rsidRPr="004A15B1">
        <w:t xml:space="preserve"> untuk konfigurasi selanjutnya. </w:t>
      </w:r>
      <w:r w:rsidR="004A15B1">
        <w:t xml:space="preserve">Nama </w:t>
      </w:r>
      <w:r w:rsidR="004A15B1" w:rsidRPr="00AA67F2">
        <w:rPr>
          <w:i/>
        </w:rPr>
        <w:t>domain</w:t>
      </w:r>
      <w:r w:rsidR="004A15B1">
        <w:t xml:space="preserve"> </w:t>
      </w:r>
      <w:r w:rsidR="00AA67F2">
        <w:t xml:space="preserve">dapat ditentukan pada saat pembuatan </w:t>
      </w:r>
      <w:r w:rsidR="00AA67F2">
        <w:rPr>
          <w:i/>
        </w:rPr>
        <w:t>zone domain</w:t>
      </w:r>
      <w:r w:rsidR="00AA67F2">
        <w:t>.</w:t>
      </w:r>
    </w:p>
    <w:p w:rsidR="006667DF" w:rsidRDefault="00BA376C" w:rsidP="00DC6835">
      <w:pPr>
        <w:pStyle w:val="Paragrafsubsubab"/>
      </w:pPr>
      <w:r w:rsidRPr="004A15B1">
        <w:t>Tentukan nama domain yang ingin digunakan</w:t>
      </w:r>
      <w:r w:rsidR="00AA67F2">
        <w:t xml:space="preserve"> dengan ekstensi apapun</w:t>
      </w:r>
      <w:r w:rsidRPr="004A15B1">
        <w:t xml:space="preserve">, seperti ekstensi “.com”, “.net”, “.org”, </w:t>
      </w:r>
      <w:proofErr w:type="gramStart"/>
      <w:r w:rsidRPr="004A15B1">
        <w:t>“.co.id</w:t>
      </w:r>
      <w:proofErr w:type="gramEnd"/>
      <w:r w:rsidRPr="004A15B1">
        <w:t xml:space="preserve">” atau lainnya. </w:t>
      </w:r>
      <w:r w:rsidR="00AA67F2">
        <w:t xml:space="preserve">Pada infrastruktur </w:t>
      </w:r>
      <w:r w:rsidR="00B71843">
        <w:t xml:space="preserve">jaringan </w:t>
      </w:r>
      <w:r w:rsidR="00AA67F2">
        <w:t>sistem pelayanan masyarakat miskin di Kantor Desa Langonsari, nama domain yang digunakan yakni “</w:t>
      </w:r>
      <w:proofErr w:type="spellStart"/>
      <w:proofErr w:type="gramStart"/>
      <w:r w:rsidR="00AA67F2">
        <w:t>langonsari.pelayanan</w:t>
      </w:r>
      <w:proofErr w:type="spellEnd"/>
      <w:proofErr w:type="gramEnd"/>
      <w:r w:rsidR="00AA67F2">
        <w:t xml:space="preserve">”. Nama domain tersebut dipilih agar infrastruktur yang dibangun dapat diakses hanya dengan menambahkan alamat </w:t>
      </w:r>
      <w:r w:rsidR="00AA67F2">
        <w:rPr>
          <w:i/>
        </w:rPr>
        <w:t xml:space="preserve">alternate </w:t>
      </w:r>
      <w:r w:rsidR="00AA67F2">
        <w:t xml:space="preserve">DNS </w:t>
      </w:r>
      <w:r w:rsidR="001D11DE" w:rsidRPr="001D11DE">
        <w:rPr>
          <w:i/>
        </w:rPr>
        <w:t>Server</w:t>
      </w:r>
      <w:r w:rsidR="00AA67F2">
        <w:t xml:space="preserve"> pada DHCP </w:t>
      </w:r>
      <w:r w:rsidR="001D11DE" w:rsidRPr="001D11DE">
        <w:rPr>
          <w:i/>
        </w:rPr>
        <w:t>Server</w:t>
      </w:r>
      <w:r w:rsidR="00AA67F2">
        <w:t>.</w:t>
      </w:r>
      <w:r w:rsidR="00DC6835">
        <w:t xml:space="preserve"> Konfigurasi </w:t>
      </w:r>
      <w:r w:rsidR="00DC6835" w:rsidRPr="00DC6835">
        <w:rPr>
          <w:i/>
        </w:rPr>
        <w:t>zone name</w:t>
      </w:r>
      <w:r w:rsidR="00DC6835">
        <w:rPr>
          <w:i/>
        </w:rPr>
        <w:t xml:space="preserve"> </w:t>
      </w:r>
      <w:r w:rsidR="00DC6835">
        <w:t>dapat dilakukan di file “/</w:t>
      </w:r>
      <w:proofErr w:type="spellStart"/>
      <w:r w:rsidR="00DC6835">
        <w:t>etc</w:t>
      </w:r>
      <w:proofErr w:type="spellEnd"/>
      <w:r w:rsidR="00DC6835">
        <w:t>/bind/</w:t>
      </w:r>
      <w:proofErr w:type="spellStart"/>
      <w:r w:rsidR="00DC6835">
        <w:t>named.conf.local</w:t>
      </w:r>
      <w:proofErr w:type="spellEnd"/>
      <w:r w:rsidR="00DC6835">
        <w:t xml:space="preserve">” sesuai dokumentasi Ubuntu </w:t>
      </w:r>
      <w:r w:rsidR="001D11DE" w:rsidRPr="001D11DE">
        <w:rPr>
          <w:i/>
        </w:rPr>
        <w:t>Server</w:t>
      </w:r>
      <w:r w:rsidR="00DC6835">
        <w:t xml:space="preserve">. </w:t>
      </w:r>
      <w:r w:rsidR="00DC6835" w:rsidRPr="00DC6835">
        <w:rPr>
          <w:i/>
        </w:rPr>
        <w:t>Zone domain</w:t>
      </w:r>
      <w:r w:rsidR="00DC6835">
        <w:t xml:space="preserve"> ini membutuhkan </w:t>
      </w:r>
      <w:r w:rsidR="00DC6835" w:rsidRPr="00DC6835">
        <w:rPr>
          <w:i/>
        </w:rPr>
        <w:t>forward</w:t>
      </w:r>
      <w:r w:rsidR="00DC6835">
        <w:t xml:space="preserve"> </w:t>
      </w:r>
      <w:r w:rsidR="00DC6835">
        <w:rPr>
          <w:i/>
        </w:rPr>
        <w:t xml:space="preserve">file </w:t>
      </w:r>
      <w:r w:rsidR="00DC6835">
        <w:t xml:space="preserve">dan </w:t>
      </w:r>
      <w:r w:rsidR="00DC6835" w:rsidRPr="00DC6835">
        <w:rPr>
          <w:i/>
        </w:rPr>
        <w:t>reverse</w:t>
      </w:r>
      <w:r w:rsidR="00DC6835">
        <w:t xml:space="preserve"> </w:t>
      </w:r>
      <w:r w:rsidR="00DC6835">
        <w:rPr>
          <w:i/>
        </w:rPr>
        <w:t xml:space="preserve">file </w:t>
      </w:r>
      <w:r w:rsidR="00DC6835">
        <w:t>yang terletak pada direktori /</w:t>
      </w:r>
      <w:proofErr w:type="spellStart"/>
      <w:r w:rsidR="00DC6835">
        <w:t>etc</w:t>
      </w:r>
      <w:proofErr w:type="spellEnd"/>
      <w:r w:rsidR="00DC6835">
        <w:t>/bind dan masing-masing bernama “</w:t>
      </w:r>
      <w:proofErr w:type="gramStart"/>
      <w:r w:rsidR="00DC6835">
        <w:t>db.langonsari</w:t>
      </w:r>
      <w:proofErr w:type="gramEnd"/>
      <w:r w:rsidR="00E546A0">
        <w:t>1</w:t>
      </w:r>
      <w:r w:rsidR="00DC6835">
        <w:t xml:space="preserve">” sebagai </w:t>
      </w:r>
      <w:r w:rsidR="00DC6835">
        <w:rPr>
          <w:i/>
        </w:rPr>
        <w:t xml:space="preserve">forward file </w:t>
      </w:r>
      <w:r w:rsidR="00DC6835">
        <w:t xml:space="preserve">dan “db.10” sebagai </w:t>
      </w:r>
      <w:r w:rsidR="00DC6835">
        <w:rPr>
          <w:i/>
        </w:rPr>
        <w:t>reverse file</w:t>
      </w:r>
      <w:r w:rsidR="00DC6835">
        <w:t>.</w:t>
      </w:r>
      <w:r w:rsidR="00E546A0">
        <w:t xml:space="preserve"> </w:t>
      </w:r>
    </w:p>
    <w:p w:rsidR="001815B3" w:rsidRPr="00DC6835" w:rsidRDefault="001815B3" w:rsidP="00DC6835">
      <w:pPr>
        <w:pStyle w:val="Paragrafsubsubab"/>
      </w:pPr>
    </w:p>
    <w:p w:rsidR="00513D73" w:rsidRDefault="00DC6835" w:rsidP="00513D73">
      <w:pPr>
        <w:pStyle w:val="Paragrafsubsubab"/>
        <w:keepNext/>
        <w:ind w:firstLine="0"/>
        <w:jc w:val="center"/>
      </w:pPr>
      <w:r>
        <w:rPr>
          <w:noProof/>
        </w:rPr>
        <w:drawing>
          <wp:inline distT="0" distB="0" distL="0" distR="0" wp14:anchorId="1B80407A" wp14:editId="14301C73">
            <wp:extent cx="4860000" cy="199530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0000" cy="1995306"/>
                    </a:xfrm>
                    <a:prstGeom prst="rect">
                      <a:avLst/>
                    </a:prstGeom>
                  </pic:spPr>
                </pic:pic>
              </a:graphicData>
            </a:graphic>
          </wp:inline>
        </w:drawing>
      </w:r>
    </w:p>
    <w:p w:rsidR="00DC6835" w:rsidRDefault="00513D73" w:rsidP="00513D73">
      <w:pPr>
        <w:pStyle w:val="Caption"/>
        <w:jc w:val="center"/>
      </w:pPr>
      <w:r>
        <w:t xml:space="preserve">Gambar </w:t>
      </w:r>
      <w:fldSimple w:instr=" SEQ Gambar \* ARABIC ">
        <w:r w:rsidR="00B52546">
          <w:rPr>
            <w:noProof/>
          </w:rPr>
          <w:t>13</w:t>
        </w:r>
      </w:fldSimple>
      <w:r>
        <w:t xml:space="preserve"> </w:t>
      </w:r>
      <w:bookmarkStart w:id="78" w:name="_Toc68603862"/>
      <w:r>
        <w:t xml:space="preserve">Konfigurasi </w:t>
      </w:r>
      <w:r w:rsidRPr="00513D73">
        <w:rPr>
          <w:i/>
        </w:rPr>
        <w:t>zone name</w:t>
      </w:r>
      <w:bookmarkEnd w:id="78"/>
      <w:r>
        <w:t xml:space="preserve"> </w:t>
      </w:r>
    </w:p>
    <w:p w:rsidR="00CB6D56" w:rsidRDefault="00BC4C95" w:rsidP="00285593">
      <w:pPr>
        <w:pStyle w:val="Paragrafsubsubab"/>
      </w:pPr>
      <w:r w:rsidRPr="00BC4C95">
        <w:rPr>
          <w:i/>
        </w:rPr>
        <w:t>Forward</w:t>
      </w:r>
      <w:r>
        <w:t xml:space="preserve"> </w:t>
      </w:r>
      <w:r w:rsidRPr="00BC4C95">
        <w:t xml:space="preserve">berfungsi untuk memetakan atau menerjemahkan nama domain ke dalam alamat IP. Konfigurasi </w:t>
      </w:r>
      <w:r w:rsidRPr="00E546A0">
        <w:rPr>
          <w:i/>
        </w:rPr>
        <w:t>forward</w:t>
      </w:r>
      <w:r w:rsidRPr="00BC4C95">
        <w:t xml:space="preserve"> berada pada </w:t>
      </w:r>
      <w:r w:rsidR="00E546A0">
        <w:t xml:space="preserve">berkas </w:t>
      </w:r>
      <w:r w:rsidRPr="00BC4C95">
        <w:t>“</w:t>
      </w:r>
      <w:proofErr w:type="gramStart"/>
      <w:r w:rsidRPr="00BC4C95">
        <w:t>db.</w:t>
      </w:r>
      <w:r>
        <w:t>lan</w:t>
      </w:r>
      <w:r w:rsidR="00E546A0">
        <w:t>gonsari</w:t>
      </w:r>
      <w:proofErr w:type="gramEnd"/>
      <w:r w:rsidR="00E546A0">
        <w:t>1</w:t>
      </w:r>
      <w:r w:rsidRPr="00BC4C95">
        <w:t>”</w:t>
      </w:r>
      <w:r w:rsidR="00E546A0">
        <w:t xml:space="preserve">. Konfigurasi </w:t>
      </w:r>
      <w:r w:rsidR="004E4736" w:rsidRPr="004E4736">
        <w:rPr>
          <w:i/>
        </w:rPr>
        <w:t>forward file</w:t>
      </w:r>
      <w:r w:rsidR="004E4736">
        <w:t xml:space="preserve"> </w:t>
      </w:r>
      <w:r w:rsidR="00E546A0">
        <w:t>dilakukan dengan menuliskan perintah “</w:t>
      </w:r>
      <w:proofErr w:type="spellStart"/>
      <w:r w:rsidR="00E546A0">
        <w:t>sudo</w:t>
      </w:r>
      <w:proofErr w:type="spellEnd"/>
      <w:r w:rsidR="00E546A0">
        <w:t xml:space="preserve"> </w:t>
      </w:r>
      <w:proofErr w:type="spellStart"/>
      <w:r w:rsidR="00E546A0">
        <w:t>nano</w:t>
      </w:r>
      <w:proofErr w:type="spellEnd"/>
      <w:r w:rsidR="00E546A0">
        <w:t xml:space="preserve"> /</w:t>
      </w:r>
      <w:proofErr w:type="spellStart"/>
      <w:r w:rsidR="00E546A0">
        <w:t>etc</w:t>
      </w:r>
      <w:proofErr w:type="spellEnd"/>
      <w:r w:rsidR="00E546A0">
        <w:t xml:space="preserve">/bind/db.langonsari1”. Konfigurasi </w:t>
      </w:r>
      <w:r w:rsidR="00E546A0" w:rsidRPr="00E546A0">
        <w:rPr>
          <w:i/>
        </w:rPr>
        <w:t>file forward</w:t>
      </w:r>
      <w:r w:rsidR="00E546A0">
        <w:t xml:space="preserve"> seperti Gambar 14.</w:t>
      </w:r>
    </w:p>
    <w:p w:rsidR="00C87BE3" w:rsidRDefault="00E546A0" w:rsidP="00C87BE3">
      <w:pPr>
        <w:pStyle w:val="Paragrafsubsubab"/>
        <w:keepNext/>
        <w:ind w:firstLine="0"/>
        <w:jc w:val="center"/>
      </w:pPr>
      <w:r>
        <w:rPr>
          <w:noProof/>
        </w:rPr>
        <w:lastRenderedPageBreak/>
        <w:drawing>
          <wp:inline distT="0" distB="0" distL="0" distR="0" wp14:anchorId="21C7174A" wp14:editId="121BDD71">
            <wp:extent cx="4860000" cy="197326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000" cy="1973265"/>
                    </a:xfrm>
                    <a:prstGeom prst="rect">
                      <a:avLst/>
                    </a:prstGeom>
                  </pic:spPr>
                </pic:pic>
              </a:graphicData>
            </a:graphic>
          </wp:inline>
        </w:drawing>
      </w:r>
    </w:p>
    <w:p w:rsidR="00E546A0" w:rsidRDefault="00C87BE3" w:rsidP="00C87BE3">
      <w:pPr>
        <w:pStyle w:val="Caption"/>
        <w:jc w:val="center"/>
      </w:pPr>
      <w:r>
        <w:t xml:space="preserve">Gambar </w:t>
      </w:r>
      <w:fldSimple w:instr=" SEQ Gambar \* ARABIC ">
        <w:r w:rsidR="00B52546">
          <w:rPr>
            <w:noProof/>
          </w:rPr>
          <w:t>14</w:t>
        </w:r>
      </w:fldSimple>
      <w:r>
        <w:t xml:space="preserve"> </w:t>
      </w:r>
      <w:bookmarkStart w:id="79" w:name="_Toc68603863"/>
      <w:r>
        <w:t xml:space="preserve">Pembuatan dan </w:t>
      </w:r>
      <w:proofErr w:type="spellStart"/>
      <w:r>
        <w:t>kofigurasi</w:t>
      </w:r>
      <w:proofErr w:type="spellEnd"/>
      <w:r>
        <w:t xml:space="preserve"> </w:t>
      </w:r>
      <w:r w:rsidRPr="00C87BE3">
        <w:rPr>
          <w:i/>
        </w:rPr>
        <w:t>forward</w:t>
      </w:r>
      <w:r>
        <w:t xml:space="preserve"> </w:t>
      </w:r>
      <w:r w:rsidRPr="00C87BE3">
        <w:rPr>
          <w:i/>
        </w:rPr>
        <w:t>file</w:t>
      </w:r>
      <w:bookmarkEnd w:id="79"/>
    </w:p>
    <w:p w:rsidR="00E546A0" w:rsidRDefault="004E4736" w:rsidP="00285593">
      <w:pPr>
        <w:pStyle w:val="Paragrafsubsubab"/>
      </w:pPr>
      <w:r w:rsidRPr="004E4736">
        <w:t>Jika forward berfungsi untuk memetakan atau menerjemahkan nama domain ke dalam</w:t>
      </w:r>
      <w:r>
        <w:t xml:space="preserve"> alamat</w:t>
      </w:r>
      <w:r w:rsidRPr="004E4736">
        <w:t xml:space="preserve"> IP, </w:t>
      </w:r>
      <w:r w:rsidRPr="004E4736">
        <w:rPr>
          <w:i/>
        </w:rPr>
        <w:t>reverse</w:t>
      </w:r>
      <w:r w:rsidRPr="004E4736">
        <w:t xml:space="preserve"> berfungsi sebaliknya. </w:t>
      </w:r>
      <w:r w:rsidRPr="004E4736">
        <w:rPr>
          <w:i/>
        </w:rPr>
        <w:t>Reverse</w:t>
      </w:r>
      <w:r w:rsidRPr="004E4736">
        <w:t xml:space="preserve"> akan memetakan atau menerjemahkan IP Address ke</w:t>
      </w:r>
      <w:r>
        <w:t xml:space="preserve"> </w:t>
      </w:r>
      <w:r w:rsidRPr="004E4736">
        <w:t>dalam alamat domain.</w:t>
      </w:r>
      <w:r>
        <w:t xml:space="preserve"> Konfigurasi </w:t>
      </w:r>
      <w:r>
        <w:rPr>
          <w:i/>
        </w:rPr>
        <w:t>reverse</w:t>
      </w:r>
      <w:r w:rsidRPr="004E4736">
        <w:rPr>
          <w:i/>
        </w:rPr>
        <w:t xml:space="preserve"> file</w:t>
      </w:r>
      <w:r>
        <w:t xml:space="preserve"> dilakukan dengan menuliskan perintah “</w:t>
      </w:r>
      <w:proofErr w:type="spellStart"/>
      <w:r>
        <w:t>sudo</w:t>
      </w:r>
      <w:proofErr w:type="spellEnd"/>
      <w:r>
        <w:t xml:space="preserve"> </w:t>
      </w:r>
      <w:proofErr w:type="spellStart"/>
      <w:r>
        <w:t>nano</w:t>
      </w:r>
      <w:proofErr w:type="spellEnd"/>
      <w:r>
        <w:t xml:space="preserve"> /</w:t>
      </w:r>
      <w:proofErr w:type="spellStart"/>
      <w:r>
        <w:t>etc</w:t>
      </w:r>
      <w:proofErr w:type="spellEnd"/>
      <w:r>
        <w:t xml:space="preserve">/bind/db.10”. Konfigurasi </w:t>
      </w:r>
      <w:r w:rsidRPr="00E546A0">
        <w:rPr>
          <w:i/>
        </w:rPr>
        <w:t>file forward</w:t>
      </w:r>
      <w:r>
        <w:t xml:space="preserve"> seperti Gambar 1</w:t>
      </w:r>
      <w:r w:rsidR="00222188">
        <w:t>5</w:t>
      </w:r>
      <w:r>
        <w:t>.</w:t>
      </w:r>
    </w:p>
    <w:p w:rsidR="00C87BE3" w:rsidRDefault="00222188" w:rsidP="00C87BE3">
      <w:pPr>
        <w:pStyle w:val="Paragrafsubsubab"/>
        <w:keepNext/>
        <w:ind w:firstLine="0"/>
        <w:jc w:val="center"/>
      </w:pPr>
      <w:r>
        <w:rPr>
          <w:noProof/>
        </w:rPr>
        <w:drawing>
          <wp:inline distT="0" distB="0" distL="0" distR="0" wp14:anchorId="59645AFC" wp14:editId="1503CBD2">
            <wp:extent cx="4860000" cy="21342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0000" cy="2134286"/>
                    </a:xfrm>
                    <a:prstGeom prst="rect">
                      <a:avLst/>
                    </a:prstGeom>
                  </pic:spPr>
                </pic:pic>
              </a:graphicData>
            </a:graphic>
          </wp:inline>
        </w:drawing>
      </w:r>
    </w:p>
    <w:p w:rsidR="00222188" w:rsidRDefault="00C87BE3" w:rsidP="00C87BE3">
      <w:pPr>
        <w:pStyle w:val="Caption"/>
        <w:jc w:val="center"/>
      </w:pPr>
      <w:r>
        <w:t xml:space="preserve">Gambar </w:t>
      </w:r>
      <w:fldSimple w:instr=" SEQ Gambar \* ARABIC ">
        <w:r w:rsidR="00B52546">
          <w:rPr>
            <w:noProof/>
          </w:rPr>
          <w:t>15</w:t>
        </w:r>
      </w:fldSimple>
      <w:r>
        <w:t xml:space="preserve"> </w:t>
      </w:r>
      <w:bookmarkStart w:id="80" w:name="_Toc68603864"/>
      <w:r>
        <w:t xml:space="preserve">Pembuatan dan konfigurasi </w:t>
      </w:r>
      <w:r w:rsidRPr="00C87BE3">
        <w:rPr>
          <w:i/>
        </w:rPr>
        <w:t>reserve file</w:t>
      </w:r>
      <w:bookmarkEnd w:id="80"/>
    </w:p>
    <w:p w:rsidR="00BE5476" w:rsidRDefault="00BE5476" w:rsidP="00BE5476">
      <w:r w:rsidRPr="00BE5476">
        <w:t xml:space="preserve">Setelah berhasil mengkonfigurasi </w:t>
      </w:r>
      <w:r w:rsidRPr="00BE5476">
        <w:rPr>
          <w:i/>
        </w:rPr>
        <w:t>zone domain</w:t>
      </w:r>
      <w:r w:rsidRPr="00BE5476">
        <w:t xml:space="preserve">, </w:t>
      </w:r>
      <w:r w:rsidRPr="00BE5476">
        <w:rPr>
          <w:i/>
        </w:rPr>
        <w:t>forward</w:t>
      </w:r>
      <w:r>
        <w:t>,</w:t>
      </w:r>
      <w:r w:rsidRPr="00BE5476">
        <w:rPr>
          <w:i/>
        </w:rPr>
        <w:t xml:space="preserve"> </w:t>
      </w:r>
      <w:r w:rsidRPr="00BE5476">
        <w:t xml:space="preserve">dan </w:t>
      </w:r>
      <w:r w:rsidRPr="00BE5476">
        <w:rPr>
          <w:i/>
        </w:rPr>
        <w:t>reverse</w:t>
      </w:r>
      <w:r w:rsidRPr="00BE5476">
        <w:t xml:space="preserve">, tahap </w:t>
      </w:r>
      <w:r>
        <w:t>selanjutnya dari</w:t>
      </w:r>
      <w:r w:rsidRPr="00BE5476">
        <w:t xml:space="preserve"> konfigurasi </w:t>
      </w:r>
      <w:r>
        <w:t xml:space="preserve">DNS </w:t>
      </w:r>
      <w:r w:rsidRPr="00BE5476">
        <w:t xml:space="preserve">adalah dengan menambahkan </w:t>
      </w:r>
      <w:r w:rsidR="00893DD3">
        <w:t>domain dan search DNS yang diisi dengan domain “</w:t>
      </w:r>
      <w:proofErr w:type="spellStart"/>
      <w:proofErr w:type="gramStart"/>
      <w:r w:rsidR="00893DD3">
        <w:t>langonsari.pelayanan</w:t>
      </w:r>
      <w:proofErr w:type="spellEnd"/>
      <w:proofErr w:type="gramEnd"/>
      <w:r w:rsidR="00893DD3">
        <w:t xml:space="preserve">” </w:t>
      </w:r>
      <w:r w:rsidRPr="00BE5476">
        <w:t xml:space="preserve">dan </w:t>
      </w:r>
      <w:r w:rsidRPr="002F5239">
        <w:rPr>
          <w:i/>
        </w:rPr>
        <w:t>name</w:t>
      </w:r>
      <w:r w:rsidR="001D11DE" w:rsidRPr="001D11DE">
        <w:rPr>
          <w:i/>
        </w:rPr>
        <w:t>server</w:t>
      </w:r>
      <w:r w:rsidRPr="00BE5476">
        <w:t xml:space="preserve"> </w:t>
      </w:r>
      <w:r w:rsidR="000D57E7">
        <w:t xml:space="preserve">yang diisi alamat IP dari VM </w:t>
      </w:r>
      <w:r w:rsidR="001D11DE" w:rsidRPr="001D11DE">
        <w:rPr>
          <w:i/>
        </w:rPr>
        <w:t>Server</w:t>
      </w:r>
      <w:r w:rsidR="000D57E7">
        <w:t xml:space="preserve"> </w:t>
      </w:r>
      <w:r w:rsidRPr="00BE5476">
        <w:t xml:space="preserve">pada </w:t>
      </w:r>
      <w:r w:rsidRPr="00BE5476">
        <w:rPr>
          <w:i/>
        </w:rPr>
        <w:t>file</w:t>
      </w:r>
      <w:r w:rsidRPr="00BE5476">
        <w:t xml:space="preserve"> “</w:t>
      </w:r>
      <w:r>
        <w:t>/</w:t>
      </w:r>
      <w:proofErr w:type="spellStart"/>
      <w:r>
        <w:t>etc</w:t>
      </w:r>
      <w:proofErr w:type="spellEnd"/>
      <w:r>
        <w:t>/</w:t>
      </w:r>
      <w:proofErr w:type="spellStart"/>
      <w:r w:rsidRPr="00BE5476">
        <w:t>resolv.conf</w:t>
      </w:r>
      <w:proofErr w:type="spellEnd"/>
      <w:r w:rsidRPr="00BE5476">
        <w:t>”.</w:t>
      </w:r>
      <w:r>
        <w:t xml:space="preserve"> </w:t>
      </w:r>
    </w:p>
    <w:p w:rsidR="002F5239" w:rsidRDefault="002F5239" w:rsidP="002F5239">
      <w:pPr>
        <w:pStyle w:val="Paragrafsubsubab"/>
        <w:keepNext/>
        <w:ind w:firstLine="0"/>
        <w:jc w:val="center"/>
      </w:pPr>
    </w:p>
    <w:p w:rsidR="00C87BE3" w:rsidRDefault="00B02A62" w:rsidP="00C87BE3">
      <w:pPr>
        <w:pStyle w:val="Paragrafsubsubab"/>
        <w:keepNext/>
        <w:ind w:firstLine="0"/>
        <w:jc w:val="center"/>
      </w:pPr>
      <w:r>
        <w:rPr>
          <w:noProof/>
        </w:rPr>
        <w:drawing>
          <wp:inline distT="0" distB="0" distL="0" distR="0" wp14:anchorId="13805FFE" wp14:editId="3EEF3D62">
            <wp:extent cx="4860000" cy="821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0000" cy="821020"/>
                    </a:xfrm>
                    <a:prstGeom prst="rect">
                      <a:avLst/>
                    </a:prstGeom>
                  </pic:spPr>
                </pic:pic>
              </a:graphicData>
            </a:graphic>
          </wp:inline>
        </w:drawing>
      </w:r>
    </w:p>
    <w:p w:rsidR="00BE5476" w:rsidRPr="00BE5476" w:rsidRDefault="00C87BE3" w:rsidP="00C87BE3">
      <w:pPr>
        <w:pStyle w:val="Caption"/>
        <w:jc w:val="center"/>
      </w:pPr>
      <w:r>
        <w:t xml:space="preserve">Gambar </w:t>
      </w:r>
      <w:fldSimple w:instr=" SEQ Gambar \* ARABIC ">
        <w:r w:rsidR="00B52546">
          <w:rPr>
            <w:noProof/>
          </w:rPr>
          <w:t>16</w:t>
        </w:r>
      </w:fldSimple>
      <w:r>
        <w:t xml:space="preserve"> </w:t>
      </w:r>
      <w:bookmarkStart w:id="81" w:name="_Toc68603865"/>
      <w:r>
        <w:t>Konfigurasi file /</w:t>
      </w:r>
      <w:proofErr w:type="spellStart"/>
      <w:r>
        <w:t>etc</w:t>
      </w:r>
      <w:proofErr w:type="spellEnd"/>
      <w:r>
        <w:t>/</w:t>
      </w:r>
      <w:proofErr w:type="spellStart"/>
      <w:r>
        <w:t>resolv.conf</w:t>
      </w:r>
      <w:bookmarkEnd w:id="81"/>
      <w:proofErr w:type="spellEnd"/>
    </w:p>
    <w:p w:rsidR="00D00157" w:rsidRDefault="00D00157" w:rsidP="000F4C70">
      <w:pPr>
        <w:pStyle w:val="JudulSub-subbab"/>
      </w:pPr>
      <w:r w:rsidRPr="00D00157">
        <w:t xml:space="preserve">Instalasi </w:t>
      </w:r>
      <w:r w:rsidR="001D62C8">
        <w:rPr>
          <w:lang w:val="en-US"/>
        </w:rPr>
        <w:t xml:space="preserve">dan </w:t>
      </w:r>
      <w:r w:rsidRPr="00D00157">
        <w:t xml:space="preserve">Konfigurasi Samba </w:t>
      </w:r>
      <w:r w:rsidR="00213D63">
        <w:rPr>
          <w:lang w:val="en-US"/>
        </w:rPr>
        <w:t>SMB</w:t>
      </w:r>
      <w:r w:rsidRPr="00D00157">
        <w:t xml:space="preserve"> </w:t>
      </w:r>
      <w:r w:rsidR="001D11DE" w:rsidRPr="001D11DE">
        <w:rPr>
          <w:i/>
        </w:rPr>
        <w:t>Server</w:t>
      </w:r>
    </w:p>
    <w:p w:rsidR="00955925" w:rsidRDefault="00955925" w:rsidP="00C87BE3">
      <w:pPr>
        <w:pStyle w:val="Paragrafsubsubab"/>
      </w:pPr>
      <w:r>
        <w:t>Samba merupakan aplikasi UNIX yang memanfaatkan protokol SMB (</w:t>
      </w:r>
      <w:r w:rsidR="001D11DE" w:rsidRPr="001D11DE">
        <w:rPr>
          <w:i/>
        </w:rPr>
        <w:t>Server</w:t>
      </w:r>
      <w:r w:rsidRPr="00955925">
        <w:rPr>
          <w:i/>
        </w:rPr>
        <w:t xml:space="preserve"> Message Block</w:t>
      </w:r>
      <w:r>
        <w:rPr>
          <w:i/>
        </w:rPr>
        <w:t>)</w:t>
      </w:r>
      <w:r>
        <w:t xml:space="preserve"> Sebagian sistem operasi memanfaatkan SMB dalam komunikasi </w:t>
      </w:r>
      <w:r w:rsidRPr="00955925">
        <w:rPr>
          <w:i/>
        </w:rPr>
        <w:t>client</w:t>
      </w:r>
      <w:r>
        <w:t>-</w:t>
      </w:r>
      <w:r w:rsidR="001D11DE" w:rsidRPr="001D11DE">
        <w:rPr>
          <w:i/>
        </w:rPr>
        <w:t>server</w:t>
      </w:r>
      <w:r>
        <w:t xml:space="preserve">, termasuk Windows dan Linux. Samba memungkinkan </w:t>
      </w:r>
      <w:r>
        <w:lastRenderedPageBreak/>
        <w:t xml:space="preserve">mesin </w:t>
      </w:r>
      <w:r>
        <w:rPr>
          <w:rFonts w:eastAsia="MS Mincho" w:hint="eastAsia"/>
        </w:rPr>
        <w:t>L</w:t>
      </w:r>
      <w:r>
        <w:rPr>
          <w:rFonts w:eastAsia="MS Mincho"/>
        </w:rPr>
        <w:t>inux</w:t>
      </w:r>
      <w:r>
        <w:t xml:space="preserve"> berkomunikasi dengan mesin Windows.</w:t>
      </w:r>
      <w:r w:rsidR="00914FC7">
        <w:t xml:space="preserve"> Pemasangan Samba pada sistem operasi Ubuntu </w:t>
      </w:r>
      <w:r w:rsidR="001D11DE" w:rsidRPr="001D11DE">
        <w:rPr>
          <w:i/>
        </w:rPr>
        <w:t>Server</w:t>
      </w:r>
      <w:r w:rsidR="00914FC7">
        <w:t xml:space="preserve"> dapat dilakukan dengan </w:t>
      </w:r>
      <w:proofErr w:type="spellStart"/>
      <w:r w:rsidR="00914FC7">
        <w:t>mengetikkan</w:t>
      </w:r>
      <w:proofErr w:type="spellEnd"/>
      <w:r w:rsidR="00914FC7">
        <w:t xml:space="preserve"> perintah “</w:t>
      </w:r>
      <w:proofErr w:type="spellStart"/>
      <w:r w:rsidR="00914FC7">
        <w:t>sudo</w:t>
      </w:r>
      <w:proofErr w:type="spellEnd"/>
      <w:r w:rsidR="00914FC7">
        <w:t xml:space="preserve"> apt-get install samba”.</w:t>
      </w:r>
    </w:p>
    <w:p w:rsidR="005A4446" w:rsidRPr="00B02A62" w:rsidRDefault="005A4446" w:rsidP="00C87BE3">
      <w:pPr>
        <w:pStyle w:val="Paragrafsubsubab"/>
      </w:pPr>
    </w:p>
    <w:p w:rsidR="00C87BE3" w:rsidRDefault="00B02A62" w:rsidP="00C87BE3">
      <w:pPr>
        <w:pStyle w:val="Paragrafsubsubab"/>
        <w:keepNext/>
        <w:ind w:firstLine="0"/>
        <w:jc w:val="center"/>
      </w:pPr>
      <w:r>
        <w:rPr>
          <w:noProof/>
        </w:rPr>
        <w:drawing>
          <wp:inline distT="0" distB="0" distL="0" distR="0" wp14:anchorId="634B1DB0" wp14:editId="6ADD19D1">
            <wp:extent cx="4860000" cy="159551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0000" cy="1595510"/>
                    </a:xfrm>
                    <a:prstGeom prst="rect">
                      <a:avLst/>
                    </a:prstGeom>
                  </pic:spPr>
                </pic:pic>
              </a:graphicData>
            </a:graphic>
          </wp:inline>
        </w:drawing>
      </w:r>
    </w:p>
    <w:p w:rsidR="0032409C" w:rsidRDefault="00C87BE3" w:rsidP="00C87BE3">
      <w:pPr>
        <w:pStyle w:val="Caption"/>
        <w:jc w:val="center"/>
      </w:pPr>
      <w:r>
        <w:t xml:space="preserve">Gambar </w:t>
      </w:r>
      <w:fldSimple w:instr=" SEQ Gambar \* ARABIC ">
        <w:r w:rsidR="00B52546">
          <w:rPr>
            <w:noProof/>
          </w:rPr>
          <w:t>17</w:t>
        </w:r>
      </w:fldSimple>
      <w:r>
        <w:t xml:space="preserve"> </w:t>
      </w:r>
      <w:bookmarkStart w:id="82" w:name="_Toc68603866"/>
      <w:r>
        <w:t>Instalasi Samba SMB Server</w:t>
      </w:r>
      <w:bookmarkEnd w:id="82"/>
    </w:p>
    <w:p w:rsidR="00914FC7" w:rsidRDefault="00914FC7" w:rsidP="00091621">
      <w:pPr>
        <w:pStyle w:val="Paragrafsubsubab"/>
      </w:pPr>
      <w:r>
        <w:t>Hal pertama yang perlu dilakukan ketika konfigurasi Samba sebagai</w:t>
      </w:r>
      <w:r w:rsidR="004B039A">
        <w:t xml:space="preserve"> aplikasi untuk SMB</w:t>
      </w:r>
      <w:r>
        <w:t xml:space="preserve"> </w:t>
      </w:r>
      <w:r w:rsidR="001D11DE" w:rsidRPr="001D11DE">
        <w:rPr>
          <w:i/>
        </w:rPr>
        <w:t>server</w:t>
      </w:r>
      <w:r>
        <w:t xml:space="preserve"> yakni membuka komentar “security = user” pada </w:t>
      </w:r>
      <w:r w:rsidRPr="00471888">
        <w:rPr>
          <w:i/>
        </w:rPr>
        <w:t>file</w:t>
      </w:r>
      <w:r>
        <w:t xml:space="preserve"> /</w:t>
      </w:r>
      <w:proofErr w:type="spellStart"/>
      <w:r>
        <w:t>etc</w:t>
      </w:r>
      <w:proofErr w:type="spellEnd"/>
      <w:r>
        <w:t>/samba/</w:t>
      </w:r>
      <w:proofErr w:type="spellStart"/>
      <w:r>
        <w:t>smb.conf</w:t>
      </w:r>
      <w:proofErr w:type="spellEnd"/>
      <w:r w:rsidR="00203B0C">
        <w:t xml:space="preserve"> agar dapat diakses oleh </w:t>
      </w:r>
      <w:r w:rsidR="00203B0C" w:rsidRPr="00203B0C">
        <w:rPr>
          <w:i/>
        </w:rPr>
        <w:t>user</w:t>
      </w:r>
      <w:r w:rsidR="00203B0C">
        <w:t xml:space="preserve"> yang telah terdaftar.</w:t>
      </w:r>
    </w:p>
    <w:p w:rsidR="005A4446" w:rsidRPr="00914FC7" w:rsidRDefault="005A4446" w:rsidP="00091621">
      <w:pPr>
        <w:pStyle w:val="Paragrafsubsubab"/>
      </w:pPr>
    </w:p>
    <w:p w:rsidR="00C87BE3" w:rsidRDefault="00914FC7" w:rsidP="00C87BE3">
      <w:pPr>
        <w:pStyle w:val="Paragrafsubsubab"/>
        <w:keepNext/>
        <w:ind w:firstLine="0"/>
        <w:jc w:val="center"/>
      </w:pPr>
      <w:r>
        <w:rPr>
          <w:noProof/>
        </w:rPr>
        <w:drawing>
          <wp:inline distT="0" distB="0" distL="0" distR="0" wp14:anchorId="22BB199A" wp14:editId="24325AAC">
            <wp:extent cx="4860000" cy="7071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0000" cy="707143"/>
                    </a:xfrm>
                    <a:prstGeom prst="rect">
                      <a:avLst/>
                    </a:prstGeom>
                  </pic:spPr>
                </pic:pic>
              </a:graphicData>
            </a:graphic>
          </wp:inline>
        </w:drawing>
      </w:r>
    </w:p>
    <w:p w:rsidR="0032409C" w:rsidRDefault="00C87BE3" w:rsidP="00C87BE3">
      <w:pPr>
        <w:pStyle w:val="Caption"/>
        <w:jc w:val="center"/>
      </w:pPr>
      <w:r>
        <w:t xml:space="preserve">Gambar </w:t>
      </w:r>
      <w:fldSimple w:instr=" SEQ Gambar \* ARABIC ">
        <w:r w:rsidR="00B52546">
          <w:rPr>
            <w:noProof/>
          </w:rPr>
          <w:t>18</w:t>
        </w:r>
      </w:fldSimple>
      <w:r>
        <w:t xml:space="preserve"> </w:t>
      </w:r>
      <w:bookmarkStart w:id="83" w:name="_Toc68603867"/>
      <w:r>
        <w:t xml:space="preserve">Memberi akses ke SMB </w:t>
      </w:r>
      <w:r w:rsidRPr="002F1289">
        <w:rPr>
          <w:i/>
        </w:rPr>
        <w:t>Server</w:t>
      </w:r>
      <w:r>
        <w:t xml:space="preserve"> pada </w:t>
      </w:r>
      <w:r w:rsidRPr="002F1289">
        <w:rPr>
          <w:i/>
        </w:rPr>
        <w:t>user</w:t>
      </w:r>
      <w:r>
        <w:t xml:space="preserve"> yang terdaftar</w:t>
      </w:r>
      <w:bookmarkEnd w:id="83"/>
    </w:p>
    <w:p w:rsidR="00203B0C" w:rsidRDefault="00203B0C" w:rsidP="00091621">
      <w:pPr>
        <w:pStyle w:val="Paragrafsubsubab"/>
      </w:pPr>
      <w:r w:rsidRPr="00203B0C">
        <w:rPr>
          <w:i/>
        </w:rPr>
        <w:t>User</w:t>
      </w:r>
      <w:r>
        <w:rPr>
          <w:i/>
        </w:rPr>
        <w:t xml:space="preserve"> </w:t>
      </w:r>
      <w:r>
        <w:t xml:space="preserve">yang dapat mengakses </w:t>
      </w:r>
      <w:r w:rsidR="004B039A">
        <w:t xml:space="preserve">SMB </w:t>
      </w:r>
      <w:r w:rsidR="001D11DE" w:rsidRPr="001D11DE">
        <w:rPr>
          <w:i/>
        </w:rPr>
        <w:t>server</w:t>
      </w:r>
      <w:r>
        <w:t xml:space="preserve"> dapat dibuat dengan </w:t>
      </w:r>
      <w:proofErr w:type="spellStart"/>
      <w:r>
        <w:t>mengetikan</w:t>
      </w:r>
      <w:proofErr w:type="spellEnd"/>
      <w:r>
        <w:t xml:space="preserve"> perintah “</w:t>
      </w:r>
      <w:proofErr w:type="spellStart"/>
      <w:r>
        <w:t>smbpasswd</w:t>
      </w:r>
      <w:proofErr w:type="spellEnd"/>
      <w:r>
        <w:t xml:space="preserve">” kemudian diikuti dengan nama </w:t>
      </w:r>
      <w:r w:rsidRPr="004B039A">
        <w:rPr>
          <w:i/>
        </w:rPr>
        <w:t>user</w:t>
      </w:r>
      <w:r>
        <w:t xml:space="preserve">, lalu </w:t>
      </w:r>
      <w:r w:rsidR="00213D63">
        <w:t>buat</w:t>
      </w:r>
      <w:r>
        <w:t xml:space="preserve"> </w:t>
      </w:r>
      <w:r w:rsidRPr="00203B0C">
        <w:rPr>
          <w:i/>
        </w:rPr>
        <w:t>password</w:t>
      </w:r>
      <w:r>
        <w:rPr>
          <w:i/>
        </w:rPr>
        <w:t xml:space="preserve"> </w:t>
      </w:r>
      <w:r>
        <w:t xml:space="preserve">yang akan digunakan untuk masuk ke </w:t>
      </w:r>
      <w:r w:rsidR="004B039A">
        <w:t>SMB</w:t>
      </w:r>
      <w:r>
        <w:t xml:space="preserve"> </w:t>
      </w:r>
      <w:r w:rsidR="001D11DE" w:rsidRPr="001D11DE">
        <w:rPr>
          <w:i/>
        </w:rPr>
        <w:t>server</w:t>
      </w:r>
      <w:r>
        <w:t>.</w:t>
      </w:r>
    </w:p>
    <w:p w:rsidR="005A4446" w:rsidRPr="00203B0C" w:rsidRDefault="005A4446" w:rsidP="00091621">
      <w:pPr>
        <w:pStyle w:val="Paragrafsubsubab"/>
      </w:pPr>
    </w:p>
    <w:p w:rsidR="00F75408" w:rsidRDefault="00203B0C" w:rsidP="00F75408">
      <w:pPr>
        <w:pStyle w:val="Paragrafsubsubab"/>
        <w:keepNext/>
        <w:ind w:firstLine="0"/>
        <w:jc w:val="center"/>
      </w:pPr>
      <w:r>
        <w:rPr>
          <w:noProof/>
        </w:rPr>
        <w:drawing>
          <wp:inline distT="0" distB="0" distL="0" distR="0" wp14:anchorId="076330FC" wp14:editId="79E66D0E">
            <wp:extent cx="4860000" cy="615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0000" cy="615306"/>
                    </a:xfrm>
                    <a:prstGeom prst="rect">
                      <a:avLst/>
                    </a:prstGeom>
                  </pic:spPr>
                </pic:pic>
              </a:graphicData>
            </a:graphic>
          </wp:inline>
        </w:drawing>
      </w:r>
    </w:p>
    <w:p w:rsidR="0032409C" w:rsidRDefault="00F75408" w:rsidP="00F75408">
      <w:pPr>
        <w:pStyle w:val="Caption"/>
        <w:jc w:val="center"/>
      </w:pPr>
      <w:r>
        <w:t xml:space="preserve">Gambar </w:t>
      </w:r>
      <w:fldSimple w:instr=" SEQ Gambar \* ARABIC ">
        <w:r w:rsidR="00B52546">
          <w:rPr>
            <w:noProof/>
          </w:rPr>
          <w:t>19</w:t>
        </w:r>
      </w:fldSimple>
      <w:r>
        <w:t xml:space="preserve"> </w:t>
      </w:r>
      <w:bookmarkStart w:id="84" w:name="_Toc68603868"/>
      <w:r>
        <w:t xml:space="preserve">Membuat </w:t>
      </w:r>
      <w:r w:rsidRPr="006D7D48">
        <w:rPr>
          <w:i/>
        </w:rPr>
        <w:t>user</w:t>
      </w:r>
      <w:r>
        <w:t xml:space="preserve"> baru </w:t>
      </w:r>
      <w:r>
        <w:rPr>
          <w:noProof/>
        </w:rPr>
        <w:t>untuk SMB Server</w:t>
      </w:r>
      <w:bookmarkEnd w:id="84"/>
    </w:p>
    <w:p w:rsidR="00471888" w:rsidRDefault="00471888" w:rsidP="00091621">
      <w:pPr>
        <w:pStyle w:val="Paragrafsubsubab"/>
      </w:pPr>
      <w:r>
        <w:t xml:space="preserve">Folder yang dapat diakses oleh </w:t>
      </w:r>
      <w:r w:rsidRPr="00471888">
        <w:rPr>
          <w:i/>
        </w:rPr>
        <w:t>user</w:t>
      </w:r>
      <w:r>
        <w:t xml:space="preserve"> dapat ditentukan dengan menuliskan perintah-perintah di baris paling bawah pada file /</w:t>
      </w:r>
      <w:proofErr w:type="spellStart"/>
      <w:r>
        <w:t>etc</w:t>
      </w:r>
      <w:proofErr w:type="spellEnd"/>
      <w:r>
        <w:t>/samba/</w:t>
      </w:r>
      <w:proofErr w:type="spellStart"/>
      <w:r>
        <w:t>smb.conf</w:t>
      </w:r>
      <w:proofErr w:type="spellEnd"/>
      <w:r>
        <w:t>.</w:t>
      </w:r>
    </w:p>
    <w:p w:rsidR="005A4446" w:rsidRDefault="005A4446" w:rsidP="00091621">
      <w:pPr>
        <w:pStyle w:val="Paragrafsubsubab"/>
      </w:pPr>
    </w:p>
    <w:p w:rsidR="00F75408" w:rsidRDefault="00471888" w:rsidP="00F75408">
      <w:pPr>
        <w:pStyle w:val="Paragrafsubsubab"/>
        <w:keepNext/>
        <w:ind w:firstLine="0"/>
        <w:jc w:val="center"/>
      </w:pPr>
      <w:r>
        <w:rPr>
          <w:noProof/>
        </w:rPr>
        <w:drawing>
          <wp:inline distT="0" distB="0" distL="0" distR="0" wp14:anchorId="33770288" wp14:editId="5ED427AC">
            <wp:extent cx="4860000" cy="920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971"/>
                    <a:stretch/>
                  </pic:blipFill>
                  <pic:spPr bwMode="auto">
                    <a:xfrm>
                      <a:off x="0" y="0"/>
                      <a:ext cx="4860000" cy="920691"/>
                    </a:xfrm>
                    <a:prstGeom prst="rect">
                      <a:avLst/>
                    </a:prstGeom>
                    <a:ln>
                      <a:noFill/>
                    </a:ln>
                    <a:extLst>
                      <a:ext uri="{53640926-AAD7-44D8-BBD7-CCE9431645EC}">
                        <a14:shadowObscured xmlns:a14="http://schemas.microsoft.com/office/drawing/2010/main"/>
                      </a:ext>
                    </a:extLst>
                  </pic:spPr>
                </pic:pic>
              </a:graphicData>
            </a:graphic>
          </wp:inline>
        </w:drawing>
      </w:r>
    </w:p>
    <w:p w:rsidR="0032409C" w:rsidRDefault="00F75408" w:rsidP="00F75408">
      <w:pPr>
        <w:pStyle w:val="Caption"/>
        <w:jc w:val="center"/>
      </w:pPr>
      <w:r>
        <w:t xml:space="preserve">Gambar </w:t>
      </w:r>
      <w:fldSimple w:instr=" SEQ Gambar \* ARABIC ">
        <w:r w:rsidR="00B52546">
          <w:rPr>
            <w:noProof/>
          </w:rPr>
          <w:t>20</w:t>
        </w:r>
      </w:fldSimple>
      <w:r>
        <w:t xml:space="preserve"> </w:t>
      </w:r>
      <w:bookmarkStart w:id="85" w:name="_Toc68603869"/>
      <w:r>
        <w:t xml:space="preserve">Deklarasi </w:t>
      </w:r>
      <w:r>
        <w:rPr>
          <w:i/>
        </w:rPr>
        <w:t xml:space="preserve">shared directory </w:t>
      </w:r>
      <w:r>
        <w:t>pada SMB Server</w:t>
      </w:r>
      <w:bookmarkEnd w:id="85"/>
    </w:p>
    <w:p w:rsidR="00471888" w:rsidRPr="00196294" w:rsidRDefault="00471888" w:rsidP="00A217A9">
      <w:pPr>
        <w:pStyle w:val="Paragrafsubsubab"/>
        <w:rPr>
          <w:i/>
        </w:rPr>
      </w:pPr>
      <w:r w:rsidRPr="00471888">
        <w:rPr>
          <w:i/>
        </w:rPr>
        <w:t>Folder</w:t>
      </w:r>
      <w:r>
        <w:rPr>
          <w:i/>
        </w:rPr>
        <w:t xml:space="preserve"> </w:t>
      </w:r>
      <w:r>
        <w:t xml:space="preserve">atau direktori /var/www </w:t>
      </w:r>
      <w:r w:rsidR="00196294">
        <w:t xml:space="preserve">dijadikan sebagai </w:t>
      </w:r>
      <w:r w:rsidR="0032409C">
        <w:rPr>
          <w:i/>
        </w:rPr>
        <w:t xml:space="preserve">shared-directory </w:t>
      </w:r>
      <w:r w:rsidR="0032409C">
        <w:t>serta</w:t>
      </w:r>
      <w:r w:rsidR="00196294">
        <w:t xml:space="preserve"> </w:t>
      </w:r>
      <w:r w:rsidR="00C31D45">
        <w:t xml:space="preserve">menjadi </w:t>
      </w:r>
      <w:r w:rsidR="00C31D45" w:rsidRPr="00C31D45">
        <w:rPr>
          <w:i/>
        </w:rPr>
        <w:t>folder</w:t>
      </w:r>
      <w:r w:rsidR="00C31D45">
        <w:t xml:space="preserve"> </w:t>
      </w:r>
      <w:r w:rsidR="00196294">
        <w:t xml:space="preserve">untuk </w:t>
      </w:r>
      <w:proofErr w:type="spellStart"/>
      <w:r w:rsidR="0032409C">
        <w:t>mengunggah</w:t>
      </w:r>
      <w:proofErr w:type="spellEnd"/>
      <w:r w:rsidR="0032409C">
        <w:t xml:space="preserve"> </w:t>
      </w:r>
      <w:r w:rsidR="00196294">
        <w:t xml:space="preserve">website. </w:t>
      </w:r>
      <w:r w:rsidR="00196294" w:rsidRPr="00196294">
        <w:rPr>
          <w:i/>
        </w:rPr>
        <w:t>Folder</w:t>
      </w:r>
      <w:r w:rsidR="00196294">
        <w:t xml:space="preserve"> tersebut dapat ditulis, dibaca, </w:t>
      </w:r>
      <w:r w:rsidR="00196294">
        <w:lastRenderedPageBreak/>
        <w:t xml:space="preserve">dan dieksekusi oleh </w:t>
      </w:r>
      <w:r w:rsidR="00196294" w:rsidRPr="00196294">
        <w:rPr>
          <w:i/>
        </w:rPr>
        <w:t>user</w:t>
      </w:r>
      <w:r w:rsidR="00196294">
        <w:t xml:space="preserve"> bernama “</w:t>
      </w:r>
      <w:proofErr w:type="spellStart"/>
      <w:r w:rsidR="00196294">
        <w:t>esto</w:t>
      </w:r>
      <w:proofErr w:type="spellEnd"/>
      <w:r w:rsidR="00196294">
        <w:t xml:space="preserve">”. </w:t>
      </w:r>
      <w:r w:rsidR="00196294" w:rsidRPr="00196294">
        <w:rPr>
          <w:i/>
        </w:rPr>
        <w:t>Folder</w:t>
      </w:r>
      <w:r w:rsidR="00196294">
        <w:t xml:space="preserve"> tersebut akan dikenali dengan nama “Upload Web” ketika ada </w:t>
      </w:r>
      <w:r w:rsidR="00196294" w:rsidRPr="00196294">
        <w:rPr>
          <w:i/>
        </w:rPr>
        <w:t>user</w:t>
      </w:r>
      <w:r w:rsidR="00196294">
        <w:t xml:space="preserve"> yang </w:t>
      </w:r>
      <w:proofErr w:type="spellStart"/>
      <w:r w:rsidR="00196294">
        <w:t>mengaksesnya</w:t>
      </w:r>
      <w:proofErr w:type="spellEnd"/>
      <w:r w:rsidR="00196294">
        <w:t>.</w:t>
      </w:r>
    </w:p>
    <w:p w:rsidR="00980CDB" w:rsidRDefault="00980CDB" w:rsidP="00980CDB">
      <w:pPr>
        <w:pStyle w:val="JudulSub-subbab"/>
        <w:rPr>
          <w:lang w:val="en-US"/>
        </w:rPr>
      </w:pPr>
      <w:r>
        <w:rPr>
          <w:lang w:val="en-US"/>
        </w:rPr>
        <w:t xml:space="preserve">Konfigurasi DHCP </w:t>
      </w:r>
      <w:r w:rsidR="001D11DE" w:rsidRPr="001D11DE">
        <w:rPr>
          <w:i/>
          <w:lang w:val="en-US"/>
        </w:rPr>
        <w:t>Server</w:t>
      </w:r>
      <w:r w:rsidR="0098368F">
        <w:rPr>
          <w:lang w:val="en-US"/>
        </w:rPr>
        <w:t xml:space="preserve"> pada Router TP-Link MR-</w:t>
      </w:r>
      <w:r w:rsidR="00D32CE8">
        <w:rPr>
          <w:lang w:val="en-US"/>
        </w:rPr>
        <w:t>3020</w:t>
      </w:r>
    </w:p>
    <w:p w:rsidR="00D32CE8" w:rsidRDefault="00D32CE8" w:rsidP="00D32CE8">
      <w:pPr>
        <w:pStyle w:val="Paragrafsubsubab"/>
      </w:pPr>
      <w:r>
        <w:t xml:space="preserve">Pengaturan DHCP </w:t>
      </w:r>
      <w:r w:rsidR="001D11DE" w:rsidRPr="001D11DE">
        <w:rPr>
          <w:i/>
        </w:rPr>
        <w:t>Server</w:t>
      </w:r>
      <w:r>
        <w:t xml:space="preserve"> pada Router TP-Link MR-3020 dapat dilakukan melalui </w:t>
      </w:r>
      <w:r w:rsidRPr="00D32CE8">
        <w:rPr>
          <w:i/>
        </w:rPr>
        <w:t>browser</w:t>
      </w:r>
      <w:r>
        <w:rPr>
          <w:i/>
        </w:rPr>
        <w:t xml:space="preserve"> </w:t>
      </w:r>
      <w:r>
        <w:t>dengan mengakses alamat IP 192.168.100.1. Pengaturan untuk DHCP terdapat pada submenu “LAN Setting” yang terdapat pada menu “Network”.</w:t>
      </w:r>
    </w:p>
    <w:p w:rsidR="005A4446" w:rsidRPr="00D32CE8" w:rsidRDefault="005A4446" w:rsidP="00D32CE8">
      <w:pPr>
        <w:pStyle w:val="Paragrafsubsubab"/>
      </w:pPr>
    </w:p>
    <w:p w:rsidR="00F75408" w:rsidRDefault="00D32CE8" w:rsidP="00F75408">
      <w:pPr>
        <w:pStyle w:val="Paragrafsubsubab"/>
        <w:keepNext/>
        <w:ind w:firstLine="0"/>
        <w:jc w:val="center"/>
      </w:pPr>
      <w:r>
        <w:rPr>
          <w:noProof/>
        </w:rPr>
        <w:drawing>
          <wp:inline distT="0" distB="0" distL="0" distR="0" wp14:anchorId="518DD77D" wp14:editId="259075C6">
            <wp:extent cx="4860000" cy="207000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0000" cy="2070000"/>
                    </a:xfrm>
                    <a:prstGeom prst="rect">
                      <a:avLst/>
                    </a:prstGeom>
                  </pic:spPr>
                </pic:pic>
              </a:graphicData>
            </a:graphic>
          </wp:inline>
        </w:drawing>
      </w:r>
    </w:p>
    <w:p w:rsidR="00EC7478" w:rsidRDefault="00F75408" w:rsidP="00F75408">
      <w:pPr>
        <w:pStyle w:val="Caption"/>
        <w:jc w:val="center"/>
      </w:pPr>
      <w:r>
        <w:t xml:space="preserve">Gambar </w:t>
      </w:r>
      <w:fldSimple w:instr=" SEQ Gambar \* ARABIC ">
        <w:r w:rsidR="00B52546">
          <w:rPr>
            <w:noProof/>
          </w:rPr>
          <w:t>21</w:t>
        </w:r>
      </w:fldSimple>
      <w:r>
        <w:t xml:space="preserve"> </w:t>
      </w:r>
      <w:bookmarkStart w:id="86" w:name="_Toc68603870"/>
      <w:r>
        <w:t>Konfigurasi DCHP Server pada router TP-Link MR-3020</w:t>
      </w:r>
      <w:bookmarkEnd w:id="86"/>
    </w:p>
    <w:p w:rsidR="00287DF6" w:rsidRPr="00287DF6" w:rsidRDefault="00C37BE3" w:rsidP="00287DF6">
      <w:pPr>
        <w:pStyle w:val="JudulSubbab"/>
      </w:pPr>
      <w:bookmarkStart w:id="87" w:name="_Toc68604970"/>
      <w:r>
        <w:rPr>
          <w:lang w:val="en-US"/>
        </w:rPr>
        <w:t>Pengujian Fungsionalitas Infrastruktur Jaringan</w:t>
      </w:r>
      <w:bookmarkEnd w:id="87"/>
      <w:r>
        <w:rPr>
          <w:lang w:val="en-US"/>
        </w:rPr>
        <w:t xml:space="preserve"> </w:t>
      </w:r>
    </w:p>
    <w:p w:rsidR="00E8203B" w:rsidRDefault="00287DF6" w:rsidP="00287DF6">
      <w:pPr>
        <w:pStyle w:val="Paragrafsubsubab"/>
      </w:pPr>
      <w:r>
        <w:t xml:space="preserve">Aplikasi berbasis website dipasang pada infrastruktur jaringan sistem pelayanan masyarakat miskin di Kantor Desa Langonsari ditujukan untuk menguji fungsionalitas dari web </w:t>
      </w:r>
      <w:r w:rsidR="001D11DE" w:rsidRPr="001D11DE">
        <w:rPr>
          <w:i/>
        </w:rPr>
        <w:t>server</w:t>
      </w:r>
      <w:r>
        <w:t xml:space="preserve">, </w:t>
      </w:r>
      <w:r w:rsidR="00E61F4E" w:rsidRPr="00E61F4E">
        <w:rPr>
          <w:i/>
        </w:rPr>
        <w:t>database</w:t>
      </w:r>
      <w:r>
        <w:t xml:space="preserve"> </w:t>
      </w:r>
      <w:r w:rsidR="001D11DE" w:rsidRPr="001D11DE">
        <w:rPr>
          <w:i/>
        </w:rPr>
        <w:t>server</w:t>
      </w:r>
      <w:r>
        <w:t xml:space="preserve">, DNS </w:t>
      </w:r>
      <w:r w:rsidR="001D11DE" w:rsidRPr="001D11DE">
        <w:rPr>
          <w:i/>
        </w:rPr>
        <w:t>server</w:t>
      </w:r>
      <w:r>
        <w:t>, dan FTP</w:t>
      </w:r>
      <w:r w:rsidR="004C1B10">
        <w:t xml:space="preserve"> </w:t>
      </w:r>
      <w:r w:rsidR="001D11DE" w:rsidRPr="001D11DE">
        <w:rPr>
          <w:i/>
        </w:rPr>
        <w:t>server</w:t>
      </w:r>
      <w:r w:rsidR="004C1B10">
        <w:t>.</w:t>
      </w:r>
    </w:p>
    <w:p w:rsidR="00E8203B" w:rsidRDefault="00E8203B" w:rsidP="00E8203B">
      <w:pPr>
        <w:pStyle w:val="JudulSub-subbab"/>
        <w:rPr>
          <w:lang w:val="en-US"/>
        </w:rPr>
      </w:pPr>
      <w:r>
        <w:rPr>
          <w:lang w:val="en-US"/>
        </w:rPr>
        <w:t xml:space="preserve">Pengujian DHCP </w:t>
      </w:r>
      <w:r w:rsidR="001D11DE" w:rsidRPr="001D11DE">
        <w:rPr>
          <w:i/>
          <w:lang w:val="en-US"/>
        </w:rPr>
        <w:t>Server</w:t>
      </w:r>
    </w:p>
    <w:p w:rsidR="000A0AB0" w:rsidRDefault="000A0AB0" w:rsidP="000A0AB0">
      <w:pPr>
        <w:pStyle w:val="Paragrafsubsubab"/>
      </w:pPr>
      <w:r>
        <w:t xml:space="preserve">Pengujian DHCP </w:t>
      </w:r>
      <w:r w:rsidR="001D11DE" w:rsidRPr="001D11DE">
        <w:rPr>
          <w:i/>
        </w:rPr>
        <w:t>Server</w:t>
      </w:r>
      <w:r>
        <w:t xml:space="preserve"> dilakukan pada tiga perangkat berbeda. </w:t>
      </w:r>
      <w:r w:rsidR="00461E0C">
        <w:t>Jumlah perangkat tersebut ditentukan berdasarkan kemungkinan pengakses website yang dipasang pada infrastruktur jaringan sistem pelayanan masyarakat miskin di Kantor Desa Langonsari</w:t>
      </w:r>
      <w:r w:rsidR="005A6BC8">
        <w:t xml:space="preserve"> seperti yang terlampir pada Lampiran 1</w:t>
      </w:r>
      <w:r w:rsidR="00461E0C">
        <w:t xml:space="preserve">. </w:t>
      </w:r>
    </w:p>
    <w:p w:rsidR="00D708F0" w:rsidRDefault="00D708F0" w:rsidP="000A0AB0">
      <w:pPr>
        <w:pStyle w:val="Paragrafsubsubab"/>
      </w:pPr>
    </w:p>
    <w:p w:rsidR="00461E0C" w:rsidRDefault="00461E0C" w:rsidP="00461E0C">
      <w:pPr>
        <w:pStyle w:val="Caption"/>
        <w:keepNext/>
        <w:ind w:left="851"/>
      </w:pPr>
      <w:r>
        <w:t xml:space="preserve">Tabel </w:t>
      </w:r>
      <w:r w:rsidR="001A1578">
        <w:rPr>
          <w:noProof/>
        </w:rPr>
        <w:fldChar w:fldCharType="begin"/>
      </w:r>
      <w:r w:rsidR="001A1578">
        <w:rPr>
          <w:noProof/>
        </w:rPr>
        <w:instrText xml:space="preserve"> SEQ Tabel \* ARABIC </w:instrText>
      </w:r>
      <w:r w:rsidR="001A1578">
        <w:rPr>
          <w:noProof/>
        </w:rPr>
        <w:fldChar w:fldCharType="separate"/>
      </w:r>
      <w:r w:rsidR="00577460">
        <w:rPr>
          <w:noProof/>
        </w:rPr>
        <w:t>1</w:t>
      </w:r>
      <w:r w:rsidR="001A1578">
        <w:rPr>
          <w:noProof/>
        </w:rPr>
        <w:fldChar w:fldCharType="end"/>
      </w:r>
      <w:r>
        <w:t xml:space="preserve"> </w:t>
      </w:r>
      <w:bookmarkStart w:id="88" w:name="_Toc68603877"/>
      <w:r>
        <w:t xml:space="preserve">Pengujian DHCP </w:t>
      </w:r>
      <w:r w:rsidR="001D11DE" w:rsidRPr="001D11DE">
        <w:rPr>
          <w:i/>
        </w:rPr>
        <w:t>Server</w:t>
      </w:r>
      <w:bookmarkEnd w:id="88"/>
    </w:p>
    <w:tbl>
      <w:tblPr>
        <w:tblStyle w:val="TableGrid"/>
        <w:tblW w:w="765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64"/>
        <w:gridCol w:w="2365"/>
        <w:gridCol w:w="1417"/>
      </w:tblGrid>
      <w:tr w:rsidR="00461E0C" w:rsidRPr="00461E0C" w:rsidTr="002D0607">
        <w:trPr>
          <w:tblHeader/>
        </w:trPr>
        <w:tc>
          <w:tcPr>
            <w:tcW w:w="1908"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Perangkat</w:t>
            </w:r>
          </w:p>
        </w:tc>
        <w:tc>
          <w:tcPr>
            <w:tcW w:w="1964"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Alamat IP</w:t>
            </w:r>
          </w:p>
        </w:tc>
        <w:tc>
          <w:tcPr>
            <w:tcW w:w="2365" w:type="dxa"/>
            <w:tcBorders>
              <w:top w:val="single" w:sz="4" w:space="0" w:color="auto"/>
              <w:bottom w:val="single" w:sz="4" w:space="0" w:color="auto"/>
            </w:tcBorders>
          </w:tcPr>
          <w:p w:rsidR="00461E0C" w:rsidRPr="00461E0C" w:rsidRDefault="003126EF" w:rsidP="000A0AB0">
            <w:pPr>
              <w:pStyle w:val="Paragrafsubsubab"/>
              <w:ind w:left="0" w:firstLine="0"/>
              <w:rPr>
                <w:b/>
              </w:rPr>
            </w:pPr>
            <w:r>
              <w:rPr>
                <w:b/>
              </w:rPr>
              <w:t>Netmask</w:t>
            </w:r>
          </w:p>
        </w:tc>
        <w:tc>
          <w:tcPr>
            <w:tcW w:w="1417" w:type="dxa"/>
            <w:tcBorders>
              <w:top w:val="single" w:sz="4" w:space="0" w:color="auto"/>
              <w:bottom w:val="single" w:sz="4" w:space="0" w:color="auto"/>
            </w:tcBorders>
          </w:tcPr>
          <w:p w:rsidR="00461E0C" w:rsidRPr="00461E0C" w:rsidRDefault="00461E0C" w:rsidP="000A0AB0">
            <w:pPr>
              <w:pStyle w:val="Paragrafsubsubab"/>
              <w:ind w:left="0" w:firstLine="0"/>
              <w:rPr>
                <w:b/>
              </w:rPr>
            </w:pPr>
            <w:r w:rsidRPr="00461E0C">
              <w:rPr>
                <w:b/>
              </w:rPr>
              <w:t>Status</w:t>
            </w:r>
          </w:p>
        </w:tc>
      </w:tr>
      <w:tr w:rsidR="00461E0C" w:rsidTr="002D0607">
        <w:tc>
          <w:tcPr>
            <w:tcW w:w="1908" w:type="dxa"/>
            <w:tcBorders>
              <w:top w:val="single" w:sz="4" w:space="0" w:color="auto"/>
            </w:tcBorders>
          </w:tcPr>
          <w:p w:rsidR="00461E0C" w:rsidRDefault="00461E0C" w:rsidP="000A0AB0">
            <w:pPr>
              <w:pStyle w:val="Paragrafsubsubab"/>
              <w:ind w:left="0" w:firstLine="0"/>
            </w:pPr>
            <w:r>
              <w:t>Laptop</w:t>
            </w:r>
          </w:p>
        </w:tc>
        <w:tc>
          <w:tcPr>
            <w:tcW w:w="1964" w:type="dxa"/>
            <w:tcBorders>
              <w:top w:val="single" w:sz="4" w:space="0" w:color="auto"/>
            </w:tcBorders>
          </w:tcPr>
          <w:p w:rsidR="00461E0C" w:rsidRDefault="00461E0C" w:rsidP="000A0AB0">
            <w:pPr>
              <w:pStyle w:val="Paragrafsubsubab"/>
              <w:ind w:left="0" w:firstLine="0"/>
            </w:pPr>
            <w:r>
              <w:t>192.168.100.100</w:t>
            </w:r>
          </w:p>
        </w:tc>
        <w:tc>
          <w:tcPr>
            <w:tcW w:w="2365" w:type="dxa"/>
            <w:tcBorders>
              <w:top w:val="single" w:sz="4" w:space="0" w:color="auto"/>
            </w:tcBorders>
          </w:tcPr>
          <w:p w:rsidR="00461E0C" w:rsidRDefault="00461E0C" w:rsidP="000A0AB0">
            <w:pPr>
              <w:pStyle w:val="Paragrafsubsubab"/>
              <w:ind w:left="0" w:firstLine="0"/>
            </w:pPr>
            <w:r>
              <w:t>255.255.255.0</w:t>
            </w:r>
          </w:p>
        </w:tc>
        <w:tc>
          <w:tcPr>
            <w:tcW w:w="1417" w:type="dxa"/>
            <w:tcBorders>
              <w:top w:val="single" w:sz="4" w:space="0" w:color="auto"/>
            </w:tcBorders>
          </w:tcPr>
          <w:p w:rsidR="00461E0C" w:rsidRDefault="00461E0C" w:rsidP="000A0AB0">
            <w:pPr>
              <w:pStyle w:val="Paragrafsubsubab"/>
              <w:ind w:left="0" w:firstLine="0"/>
            </w:pPr>
            <w:r>
              <w:t>Sukses</w:t>
            </w:r>
          </w:p>
        </w:tc>
      </w:tr>
      <w:tr w:rsidR="00461E0C" w:rsidTr="002D0607">
        <w:tc>
          <w:tcPr>
            <w:tcW w:w="1908" w:type="dxa"/>
          </w:tcPr>
          <w:p w:rsidR="00461E0C" w:rsidRDefault="00461E0C" w:rsidP="000A0AB0">
            <w:pPr>
              <w:pStyle w:val="Paragrafsubsubab"/>
              <w:ind w:left="0" w:firstLine="0"/>
            </w:pPr>
            <w:r>
              <w:t>Komputer Desktop</w:t>
            </w:r>
          </w:p>
        </w:tc>
        <w:tc>
          <w:tcPr>
            <w:tcW w:w="1964" w:type="dxa"/>
          </w:tcPr>
          <w:p w:rsidR="00461E0C" w:rsidRDefault="00461E0C" w:rsidP="000A0AB0">
            <w:pPr>
              <w:pStyle w:val="Paragrafsubsubab"/>
              <w:ind w:left="0" w:firstLine="0"/>
            </w:pPr>
            <w:r>
              <w:t>192.168.100.101</w:t>
            </w:r>
          </w:p>
        </w:tc>
        <w:tc>
          <w:tcPr>
            <w:tcW w:w="2365" w:type="dxa"/>
          </w:tcPr>
          <w:p w:rsidR="00461E0C" w:rsidRDefault="00461E0C" w:rsidP="000A0AB0">
            <w:pPr>
              <w:pStyle w:val="Paragrafsubsubab"/>
              <w:ind w:left="0" w:firstLine="0"/>
            </w:pPr>
            <w:r>
              <w:t>255.255.255.0</w:t>
            </w:r>
          </w:p>
        </w:tc>
        <w:tc>
          <w:tcPr>
            <w:tcW w:w="1417" w:type="dxa"/>
          </w:tcPr>
          <w:p w:rsidR="00461E0C" w:rsidRDefault="00461E0C" w:rsidP="000A0AB0">
            <w:pPr>
              <w:pStyle w:val="Paragrafsubsubab"/>
              <w:ind w:left="0" w:firstLine="0"/>
            </w:pPr>
            <w:r>
              <w:t>Sukses</w:t>
            </w:r>
          </w:p>
        </w:tc>
      </w:tr>
      <w:tr w:rsidR="00461E0C" w:rsidTr="00CE3446">
        <w:tc>
          <w:tcPr>
            <w:tcW w:w="1908" w:type="dxa"/>
          </w:tcPr>
          <w:p w:rsidR="00461E0C" w:rsidRDefault="00CE3446" w:rsidP="000A0AB0">
            <w:pPr>
              <w:pStyle w:val="Paragrafsubsubab"/>
              <w:ind w:left="0" w:firstLine="0"/>
            </w:pPr>
            <w:r>
              <w:t>Komputer Desktop</w:t>
            </w:r>
          </w:p>
        </w:tc>
        <w:tc>
          <w:tcPr>
            <w:tcW w:w="1964" w:type="dxa"/>
          </w:tcPr>
          <w:p w:rsidR="00461E0C" w:rsidRDefault="00461E0C" w:rsidP="000A0AB0">
            <w:pPr>
              <w:pStyle w:val="Paragrafsubsubab"/>
              <w:ind w:left="0" w:firstLine="0"/>
            </w:pPr>
            <w:r>
              <w:t>192.168.100.104</w:t>
            </w:r>
          </w:p>
        </w:tc>
        <w:tc>
          <w:tcPr>
            <w:tcW w:w="2365" w:type="dxa"/>
          </w:tcPr>
          <w:p w:rsidR="00461E0C" w:rsidRDefault="00461E0C" w:rsidP="000A0AB0">
            <w:pPr>
              <w:pStyle w:val="Paragrafsubsubab"/>
              <w:ind w:left="0" w:firstLine="0"/>
            </w:pPr>
            <w:r>
              <w:t>255.255.255.0</w:t>
            </w:r>
          </w:p>
        </w:tc>
        <w:tc>
          <w:tcPr>
            <w:tcW w:w="1417" w:type="dxa"/>
          </w:tcPr>
          <w:p w:rsidR="00461E0C" w:rsidRDefault="00461E0C" w:rsidP="000A0AB0">
            <w:pPr>
              <w:pStyle w:val="Paragrafsubsubab"/>
              <w:ind w:left="0" w:firstLine="0"/>
            </w:pPr>
            <w:r>
              <w:t>Sukses</w:t>
            </w:r>
          </w:p>
        </w:tc>
      </w:tr>
      <w:tr w:rsidR="00CE3446" w:rsidTr="002D0607">
        <w:tc>
          <w:tcPr>
            <w:tcW w:w="1908" w:type="dxa"/>
            <w:tcBorders>
              <w:bottom w:val="single" w:sz="4" w:space="0" w:color="auto"/>
            </w:tcBorders>
          </w:tcPr>
          <w:p w:rsidR="00CE3446" w:rsidRDefault="00CE3446" w:rsidP="000A0AB0">
            <w:pPr>
              <w:pStyle w:val="Paragrafsubsubab"/>
              <w:ind w:left="0" w:firstLine="0"/>
            </w:pPr>
            <w:r>
              <w:t>Laptop</w:t>
            </w:r>
          </w:p>
        </w:tc>
        <w:tc>
          <w:tcPr>
            <w:tcW w:w="1964" w:type="dxa"/>
            <w:tcBorders>
              <w:bottom w:val="single" w:sz="4" w:space="0" w:color="auto"/>
            </w:tcBorders>
          </w:tcPr>
          <w:p w:rsidR="00CE3446" w:rsidRDefault="00CE3446" w:rsidP="000A0AB0">
            <w:pPr>
              <w:pStyle w:val="Paragrafsubsubab"/>
              <w:ind w:left="0" w:firstLine="0"/>
            </w:pPr>
            <w:r>
              <w:t>192.168.100.109</w:t>
            </w:r>
          </w:p>
        </w:tc>
        <w:tc>
          <w:tcPr>
            <w:tcW w:w="2365" w:type="dxa"/>
            <w:tcBorders>
              <w:bottom w:val="single" w:sz="4" w:space="0" w:color="auto"/>
            </w:tcBorders>
          </w:tcPr>
          <w:p w:rsidR="00CE3446" w:rsidRDefault="00CE3446" w:rsidP="000A0AB0">
            <w:pPr>
              <w:pStyle w:val="Paragrafsubsubab"/>
              <w:ind w:left="0" w:firstLine="0"/>
            </w:pPr>
            <w:r>
              <w:t>255.255.255.0</w:t>
            </w:r>
          </w:p>
        </w:tc>
        <w:tc>
          <w:tcPr>
            <w:tcW w:w="1417" w:type="dxa"/>
            <w:tcBorders>
              <w:bottom w:val="single" w:sz="4" w:space="0" w:color="auto"/>
            </w:tcBorders>
          </w:tcPr>
          <w:p w:rsidR="00CE3446" w:rsidRDefault="00CE3446" w:rsidP="000A0AB0">
            <w:pPr>
              <w:pStyle w:val="Paragrafsubsubab"/>
              <w:ind w:left="0" w:firstLine="0"/>
            </w:pPr>
            <w:r>
              <w:t>Sukses</w:t>
            </w:r>
          </w:p>
        </w:tc>
      </w:tr>
    </w:tbl>
    <w:p w:rsidR="002A559E" w:rsidRDefault="002A559E" w:rsidP="000A0AB0">
      <w:pPr>
        <w:pStyle w:val="Paragrafsubsubab"/>
      </w:pPr>
    </w:p>
    <w:p w:rsidR="00461E0C" w:rsidRPr="00806A56" w:rsidRDefault="00C37DBB" w:rsidP="000A0AB0">
      <w:pPr>
        <w:pStyle w:val="Paragrafsubsubab"/>
      </w:pPr>
      <w:r>
        <w:t xml:space="preserve">Semua perangkat yang dihubungkan pada </w:t>
      </w:r>
      <w:r>
        <w:rPr>
          <w:i/>
        </w:rPr>
        <w:t xml:space="preserve">router </w:t>
      </w:r>
      <w:r>
        <w:t xml:space="preserve">mendapat alamat IP yang berada dalam satu </w:t>
      </w:r>
      <w:r w:rsidRPr="00C37DBB">
        <w:rPr>
          <w:i/>
        </w:rPr>
        <w:t>network</w:t>
      </w:r>
      <w:r w:rsidR="00806A56">
        <w:rPr>
          <w:i/>
        </w:rPr>
        <w:t xml:space="preserve"> </w:t>
      </w:r>
      <w:r w:rsidR="00806A56">
        <w:t>dan subnet yang sama</w:t>
      </w:r>
      <w:r>
        <w:t xml:space="preserve">. </w:t>
      </w:r>
      <w:r w:rsidR="00806A56">
        <w:t xml:space="preserve">Hal ini mengindikasikan </w:t>
      </w:r>
      <w:r w:rsidR="00806A56">
        <w:lastRenderedPageBreak/>
        <w:t xml:space="preserve">bahwa konfigurasi DHCP </w:t>
      </w:r>
      <w:r w:rsidR="001D11DE" w:rsidRPr="001D11DE">
        <w:rPr>
          <w:i/>
        </w:rPr>
        <w:t>Server</w:t>
      </w:r>
      <w:r w:rsidR="00806A56">
        <w:t xml:space="preserve"> yang dilakukan pada </w:t>
      </w:r>
      <w:r w:rsidR="00806A56">
        <w:rPr>
          <w:i/>
        </w:rPr>
        <w:t xml:space="preserve">router </w:t>
      </w:r>
      <w:r w:rsidR="00806A56">
        <w:t>TP-Link MR-3020 telah berhasil.</w:t>
      </w:r>
    </w:p>
    <w:p w:rsidR="00E8203B" w:rsidRDefault="00E8203B" w:rsidP="00E8203B">
      <w:pPr>
        <w:pStyle w:val="JudulSub-subbab"/>
        <w:rPr>
          <w:lang w:val="en-US"/>
        </w:rPr>
      </w:pPr>
      <w:r>
        <w:rPr>
          <w:lang w:val="en-US"/>
        </w:rPr>
        <w:t xml:space="preserve">Pengujian DNS </w:t>
      </w:r>
      <w:r w:rsidR="001D11DE" w:rsidRPr="001D11DE">
        <w:rPr>
          <w:i/>
          <w:lang w:val="en-US"/>
        </w:rPr>
        <w:t>Server</w:t>
      </w:r>
    </w:p>
    <w:p w:rsidR="0080504D" w:rsidRDefault="00806A56" w:rsidP="0080504D">
      <w:pPr>
        <w:pStyle w:val="Paragrafsubsubab"/>
      </w:pPr>
      <w:r>
        <w:t xml:space="preserve">Pengujian DNS </w:t>
      </w:r>
      <w:r w:rsidR="001D11DE" w:rsidRPr="001D11DE">
        <w:rPr>
          <w:i/>
        </w:rPr>
        <w:t>Server</w:t>
      </w:r>
      <w:r>
        <w:t xml:space="preserve"> dilakukan pada satu </w:t>
      </w:r>
      <w:r w:rsidRPr="00806A56">
        <w:rPr>
          <w:i/>
        </w:rPr>
        <w:t>client</w:t>
      </w:r>
      <w:r>
        <w:t xml:space="preserve"> yang telah mendapat alamat IP secara dinamis dari </w:t>
      </w:r>
      <w:r>
        <w:rPr>
          <w:i/>
        </w:rPr>
        <w:t xml:space="preserve">router </w:t>
      </w:r>
      <w:r>
        <w:t xml:space="preserve">TP-Link MR-3020. Pengujian DNS </w:t>
      </w:r>
      <w:r w:rsidR="001D11DE" w:rsidRPr="001D11DE">
        <w:rPr>
          <w:i/>
        </w:rPr>
        <w:t>server</w:t>
      </w:r>
      <w:r>
        <w:t xml:space="preserve"> dilakukan </w:t>
      </w:r>
      <w:r w:rsidR="00D12B83">
        <w:t xml:space="preserve">dengan </w:t>
      </w:r>
      <w:r w:rsidR="0080504D">
        <w:t>dua</w:t>
      </w:r>
      <w:r w:rsidR="00D12B83">
        <w:t xml:space="preserve"> cara, yakni </w:t>
      </w:r>
      <w:r w:rsidR="0080504D">
        <w:t>ping menuju alamat “</w:t>
      </w:r>
      <w:proofErr w:type="spellStart"/>
      <w:proofErr w:type="gramStart"/>
      <w:r w:rsidR="0080504D">
        <w:t>langonsari.pelayanan</w:t>
      </w:r>
      <w:proofErr w:type="spellEnd"/>
      <w:proofErr w:type="gramEnd"/>
      <w:r w:rsidR="0080504D">
        <w:t xml:space="preserve">” dan mengakses alamat “http://langonsari.pelayanan” melalui </w:t>
      </w:r>
      <w:r w:rsidR="0080504D" w:rsidRPr="0080504D">
        <w:rPr>
          <w:i/>
        </w:rPr>
        <w:t>browser</w:t>
      </w:r>
      <w:r w:rsidR="0080504D">
        <w:t>.</w:t>
      </w:r>
    </w:p>
    <w:p w:rsidR="002A559E" w:rsidRDefault="002A559E" w:rsidP="0080504D">
      <w:pPr>
        <w:pStyle w:val="Paragrafsubsubab"/>
      </w:pPr>
    </w:p>
    <w:p w:rsidR="003D2B9B" w:rsidRDefault="0080504D" w:rsidP="003D2B9B">
      <w:pPr>
        <w:pStyle w:val="Paragrafsubsubab"/>
        <w:keepNext/>
        <w:ind w:firstLine="0"/>
        <w:jc w:val="center"/>
      </w:pPr>
      <w:r>
        <w:rPr>
          <w:noProof/>
        </w:rPr>
        <w:drawing>
          <wp:inline distT="0" distB="0" distL="0" distR="0" wp14:anchorId="181B680C" wp14:editId="6E7357A4">
            <wp:extent cx="4860000" cy="1654898"/>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0000" cy="1654898"/>
                    </a:xfrm>
                    <a:prstGeom prst="rect">
                      <a:avLst/>
                    </a:prstGeom>
                  </pic:spPr>
                </pic:pic>
              </a:graphicData>
            </a:graphic>
          </wp:inline>
        </w:drawing>
      </w:r>
    </w:p>
    <w:p w:rsidR="0080504D" w:rsidRDefault="003D2B9B" w:rsidP="003D2B9B">
      <w:pPr>
        <w:pStyle w:val="Caption"/>
        <w:jc w:val="center"/>
      </w:pPr>
      <w:r>
        <w:t xml:space="preserve">Gambar </w:t>
      </w:r>
      <w:fldSimple w:instr=" SEQ Gambar \* ARABIC ">
        <w:r w:rsidR="00B52546">
          <w:rPr>
            <w:noProof/>
          </w:rPr>
          <w:t>22</w:t>
        </w:r>
      </w:fldSimple>
      <w:r>
        <w:t xml:space="preserve"> </w:t>
      </w:r>
      <w:bookmarkStart w:id="89" w:name="_Toc68603871"/>
      <w:r>
        <w:t>Pengujian DNS server menggunakan terminal</w:t>
      </w:r>
      <w:bookmarkEnd w:id="89"/>
    </w:p>
    <w:p w:rsidR="00A81120" w:rsidRPr="00A81120" w:rsidRDefault="00A81120" w:rsidP="00A81120"/>
    <w:p w:rsidR="003D2B9B" w:rsidRDefault="00806A56" w:rsidP="001815B3">
      <w:pPr>
        <w:pStyle w:val="Paragrafsubsubab"/>
        <w:keepNext/>
        <w:ind w:firstLine="0"/>
        <w:jc w:val="center"/>
      </w:pPr>
      <w:r w:rsidRPr="00806A56">
        <w:rPr>
          <w:noProof/>
        </w:rPr>
        <w:drawing>
          <wp:inline distT="0" distB="0" distL="0" distR="0" wp14:anchorId="04C3FD88" wp14:editId="747EC299">
            <wp:extent cx="4860000" cy="308510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60000" cy="3085102"/>
                    </a:xfrm>
                    <a:prstGeom prst="rect">
                      <a:avLst/>
                    </a:prstGeom>
                  </pic:spPr>
                </pic:pic>
              </a:graphicData>
            </a:graphic>
          </wp:inline>
        </w:drawing>
      </w:r>
    </w:p>
    <w:p w:rsidR="0080504D" w:rsidRDefault="003D2B9B" w:rsidP="003D2B9B">
      <w:pPr>
        <w:pStyle w:val="Caption"/>
        <w:jc w:val="center"/>
      </w:pPr>
      <w:r>
        <w:t xml:space="preserve">Gambar </w:t>
      </w:r>
      <w:fldSimple w:instr=" SEQ Gambar \* ARABIC ">
        <w:r w:rsidR="00B52546">
          <w:rPr>
            <w:noProof/>
          </w:rPr>
          <w:t>23</w:t>
        </w:r>
      </w:fldSimple>
      <w:r>
        <w:t xml:space="preserve"> </w:t>
      </w:r>
      <w:bookmarkStart w:id="90" w:name="_Toc68603872"/>
      <w:r>
        <w:t xml:space="preserve">Pengujian DNS server menggunakan </w:t>
      </w:r>
      <w:r w:rsidRPr="003D2B9B">
        <w:rPr>
          <w:i/>
        </w:rPr>
        <w:t>browser</w:t>
      </w:r>
      <w:bookmarkEnd w:id="90"/>
    </w:p>
    <w:p w:rsidR="0080504D" w:rsidRPr="0080504D" w:rsidRDefault="0080504D" w:rsidP="0080504D">
      <w:pPr>
        <w:pStyle w:val="Paragrafsubsubab"/>
      </w:pPr>
      <w:r>
        <w:t xml:space="preserve">Hasil kedua cara pengujian DNS </w:t>
      </w:r>
      <w:r w:rsidR="001D11DE" w:rsidRPr="001D11DE">
        <w:rPr>
          <w:i/>
        </w:rPr>
        <w:t>Server</w:t>
      </w:r>
      <w:r>
        <w:t xml:space="preserve"> menunjukkan DNS </w:t>
      </w:r>
      <w:r w:rsidR="001D11DE" w:rsidRPr="001D11DE">
        <w:rPr>
          <w:i/>
        </w:rPr>
        <w:t>Server</w:t>
      </w:r>
      <w:r>
        <w:t xml:space="preserve"> yang dipasang dan dikonfigurasi pada infrastruktur telah berjalan dengan baik. </w:t>
      </w:r>
      <w:r>
        <w:rPr>
          <w:i/>
        </w:rPr>
        <w:t xml:space="preserve">Reply </w:t>
      </w:r>
      <w:r>
        <w:t xml:space="preserve">pada </w:t>
      </w:r>
      <w:r w:rsidRPr="0080504D">
        <w:rPr>
          <w:i/>
        </w:rPr>
        <w:t>ping</w:t>
      </w:r>
      <w:r>
        <w:rPr>
          <w:i/>
        </w:rPr>
        <w:t xml:space="preserve"> test </w:t>
      </w:r>
      <w:r>
        <w:t>dari alamat IP 192.168.100.224 membuktikan bahwa alamat yang dituju dengan sesuai dengan topologi</w:t>
      </w:r>
      <w:r w:rsidR="002A559E">
        <w:t xml:space="preserve"> pada Gambar 1</w:t>
      </w:r>
      <w:r>
        <w:t>.</w:t>
      </w:r>
    </w:p>
    <w:p w:rsidR="00E8203B" w:rsidRDefault="00E8203B" w:rsidP="00E8203B">
      <w:pPr>
        <w:pStyle w:val="JudulSub-subbab"/>
        <w:rPr>
          <w:lang w:val="en-US"/>
        </w:rPr>
      </w:pPr>
      <w:r>
        <w:rPr>
          <w:lang w:val="en-US"/>
        </w:rPr>
        <w:lastRenderedPageBreak/>
        <w:t xml:space="preserve">Pengujian </w:t>
      </w:r>
      <w:r w:rsidR="00E61F4E" w:rsidRPr="00E61F4E">
        <w:rPr>
          <w:i/>
          <w:lang w:val="en-US"/>
        </w:rPr>
        <w:t>Database</w:t>
      </w:r>
      <w:r>
        <w:rPr>
          <w:lang w:val="en-US"/>
        </w:rPr>
        <w:t xml:space="preserve"> </w:t>
      </w:r>
      <w:r w:rsidR="001D11DE" w:rsidRPr="001D11DE">
        <w:rPr>
          <w:i/>
          <w:lang w:val="en-US"/>
        </w:rPr>
        <w:t>Server</w:t>
      </w:r>
    </w:p>
    <w:p w:rsidR="00C355B1" w:rsidRDefault="00C355B1" w:rsidP="00C355B1">
      <w:pPr>
        <w:pStyle w:val="Paragrafsubsubab"/>
      </w:pPr>
      <w:r>
        <w:t xml:space="preserve">Pengujian </w:t>
      </w:r>
      <w:r w:rsidR="00E61F4E" w:rsidRPr="00E61F4E">
        <w:rPr>
          <w:i/>
        </w:rPr>
        <w:t>Database</w:t>
      </w:r>
      <w:r>
        <w:t xml:space="preserve"> </w:t>
      </w:r>
      <w:r w:rsidR="001D11DE" w:rsidRPr="001D11DE">
        <w:rPr>
          <w:i/>
        </w:rPr>
        <w:t>Server</w:t>
      </w:r>
      <w:r>
        <w:t xml:space="preserve"> dilakukan menggunakan GUI phpMyAdmin yang diakses melalui </w:t>
      </w:r>
      <w:r>
        <w:rPr>
          <w:i/>
        </w:rPr>
        <w:t>browser</w:t>
      </w:r>
      <w:r>
        <w:t xml:space="preserve">. Pengujian dilakukan dengan cara mengimpor </w:t>
      </w:r>
      <w:r w:rsidR="00E61F4E" w:rsidRPr="00E61F4E">
        <w:rPr>
          <w:i/>
        </w:rPr>
        <w:t>database</w:t>
      </w:r>
      <w:r>
        <w:t xml:space="preserve"> yang sudah dimiliki oleh Desa Langonsari berupa berkas berekstensi .</w:t>
      </w:r>
      <w:proofErr w:type="spellStart"/>
      <w:r>
        <w:t>sql</w:t>
      </w:r>
      <w:proofErr w:type="spellEnd"/>
      <w:r>
        <w:t xml:space="preserve">. </w:t>
      </w:r>
    </w:p>
    <w:p w:rsidR="005A4446" w:rsidRPr="00C355B1" w:rsidRDefault="005A4446" w:rsidP="00C355B1">
      <w:pPr>
        <w:pStyle w:val="Paragrafsubsubab"/>
      </w:pPr>
    </w:p>
    <w:p w:rsidR="001A1249" w:rsidRDefault="00C355B1" w:rsidP="001A1249">
      <w:pPr>
        <w:pStyle w:val="Paragrafsubsubab"/>
        <w:keepNext/>
        <w:ind w:firstLine="0"/>
        <w:jc w:val="center"/>
      </w:pPr>
      <w:r>
        <w:rPr>
          <w:noProof/>
        </w:rPr>
        <w:drawing>
          <wp:inline distT="0" distB="0" distL="0" distR="0" wp14:anchorId="54E6179F" wp14:editId="26DF0EF6">
            <wp:extent cx="4572000" cy="28412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8819" cy="2851681"/>
                    </a:xfrm>
                    <a:prstGeom prst="rect">
                      <a:avLst/>
                    </a:prstGeom>
                  </pic:spPr>
                </pic:pic>
              </a:graphicData>
            </a:graphic>
          </wp:inline>
        </w:drawing>
      </w:r>
    </w:p>
    <w:p w:rsidR="00C355B1" w:rsidRDefault="001A1249" w:rsidP="001A1249">
      <w:pPr>
        <w:pStyle w:val="Caption"/>
        <w:jc w:val="center"/>
      </w:pPr>
      <w:r>
        <w:t xml:space="preserve">Gambar </w:t>
      </w:r>
      <w:fldSimple w:instr=" SEQ Gambar \* ARABIC ">
        <w:r w:rsidR="00B52546">
          <w:rPr>
            <w:noProof/>
          </w:rPr>
          <w:t>24</w:t>
        </w:r>
      </w:fldSimple>
      <w:r>
        <w:t xml:space="preserve"> </w:t>
      </w:r>
      <w:bookmarkStart w:id="91" w:name="_Toc68603873"/>
      <w:r>
        <w:t xml:space="preserve">Impor </w:t>
      </w:r>
      <w:r w:rsidRPr="00AB555B">
        <w:rPr>
          <w:i/>
        </w:rPr>
        <w:t>file</w:t>
      </w:r>
      <w:r>
        <w:rPr>
          <w:i/>
        </w:rPr>
        <w:t xml:space="preserve"> .</w:t>
      </w:r>
      <w:proofErr w:type="spellStart"/>
      <w:r>
        <w:t>sql</w:t>
      </w:r>
      <w:proofErr w:type="spellEnd"/>
      <w:r>
        <w:t xml:space="preserve"> untuk pengujian </w:t>
      </w:r>
      <w:r w:rsidRPr="00AB555B">
        <w:rPr>
          <w:i/>
        </w:rPr>
        <w:t>database</w:t>
      </w:r>
      <w:r>
        <w:t xml:space="preserve"> </w:t>
      </w:r>
      <w:r w:rsidRPr="00AB555B">
        <w:rPr>
          <w:i/>
        </w:rPr>
        <w:t>server</w:t>
      </w:r>
      <w:bookmarkEnd w:id="91"/>
    </w:p>
    <w:p w:rsidR="00576B48" w:rsidRDefault="00576B48" w:rsidP="00C355B1">
      <w:pPr>
        <w:pStyle w:val="Paragrafsubsubab"/>
      </w:pPr>
      <w:r>
        <w:t>Hasil dari impor tersebut</w:t>
      </w:r>
      <w:r w:rsidR="009A03EF">
        <w:t xml:space="preserve"> berupa tabel yang berisi </w:t>
      </w:r>
      <w:proofErr w:type="spellStart"/>
      <w:r w:rsidR="009A03EF">
        <w:t>berisi</w:t>
      </w:r>
      <w:proofErr w:type="spellEnd"/>
      <w:r w:rsidR="009A03EF">
        <w:t xml:space="preserve"> data DTKS Desa Langonsari. </w:t>
      </w:r>
      <w:r w:rsidR="00760829">
        <w:t xml:space="preserve">Pada pengujian ini, </w:t>
      </w:r>
      <w:r w:rsidR="00E61F4E" w:rsidRPr="00E61F4E">
        <w:rPr>
          <w:i/>
        </w:rPr>
        <w:t>Database</w:t>
      </w:r>
      <w:r w:rsidR="00760829">
        <w:t xml:space="preserve"> </w:t>
      </w:r>
      <w:r w:rsidR="001D11DE" w:rsidRPr="001D11DE">
        <w:rPr>
          <w:i/>
        </w:rPr>
        <w:t>Server</w:t>
      </w:r>
      <w:r w:rsidR="00760829">
        <w:t xml:space="preserve"> yang telah dipasang pada infrastruktur jaringan sistem pelayanan masyarakat miskin Kantor Desa Langonsari dapat dipastikan telah berjalan dengan baik.</w:t>
      </w:r>
    </w:p>
    <w:p w:rsidR="005A4446" w:rsidRDefault="005A4446" w:rsidP="00C355B1">
      <w:pPr>
        <w:pStyle w:val="Paragrafsubsubab"/>
      </w:pPr>
    </w:p>
    <w:p w:rsidR="001A1249" w:rsidRDefault="009A03EF" w:rsidP="001A1249">
      <w:pPr>
        <w:pStyle w:val="Paragrafsubsubab"/>
        <w:keepNext/>
        <w:ind w:firstLine="0"/>
        <w:jc w:val="center"/>
      </w:pPr>
      <w:r>
        <w:rPr>
          <w:noProof/>
        </w:rPr>
        <w:drawing>
          <wp:inline distT="0" distB="0" distL="0" distR="0" wp14:anchorId="61AF8C63" wp14:editId="597EEC5B">
            <wp:extent cx="4664310" cy="2872740"/>
            <wp:effectExtent l="0" t="0" r="317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612" cy="2874774"/>
                    </a:xfrm>
                    <a:prstGeom prst="rect">
                      <a:avLst/>
                    </a:prstGeom>
                  </pic:spPr>
                </pic:pic>
              </a:graphicData>
            </a:graphic>
          </wp:inline>
        </w:drawing>
      </w:r>
    </w:p>
    <w:p w:rsidR="009A03EF" w:rsidRPr="00C355B1" w:rsidRDefault="001A1249" w:rsidP="001A1249">
      <w:pPr>
        <w:pStyle w:val="Caption"/>
        <w:jc w:val="center"/>
      </w:pPr>
      <w:r>
        <w:t xml:space="preserve">Gambar </w:t>
      </w:r>
      <w:fldSimple w:instr=" SEQ Gambar \* ARABIC ">
        <w:r w:rsidR="00B52546">
          <w:rPr>
            <w:noProof/>
          </w:rPr>
          <w:t>25</w:t>
        </w:r>
      </w:fldSimple>
      <w:r>
        <w:t xml:space="preserve"> </w:t>
      </w:r>
      <w:bookmarkStart w:id="92" w:name="_Toc68603874"/>
      <w:r>
        <w:t xml:space="preserve">Hasil impor </w:t>
      </w:r>
      <w:r w:rsidRPr="007D52B8">
        <w:rPr>
          <w:i/>
        </w:rPr>
        <w:t>file</w:t>
      </w:r>
      <w:r>
        <w:t xml:space="preserve"> .</w:t>
      </w:r>
      <w:proofErr w:type="spellStart"/>
      <w:r>
        <w:t>sql</w:t>
      </w:r>
      <w:bookmarkEnd w:id="92"/>
      <w:proofErr w:type="spellEnd"/>
    </w:p>
    <w:p w:rsidR="000A0AB0" w:rsidRDefault="000A0AB0" w:rsidP="000A0AB0">
      <w:pPr>
        <w:pStyle w:val="JudulSub-subbab"/>
        <w:rPr>
          <w:lang w:val="en-US"/>
        </w:rPr>
      </w:pPr>
      <w:r>
        <w:rPr>
          <w:lang w:val="en-US"/>
        </w:rPr>
        <w:lastRenderedPageBreak/>
        <w:t xml:space="preserve">Pengujian SMB </w:t>
      </w:r>
      <w:r w:rsidR="001D11DE" w:rsidRPr="001D11DE">
        <w:rPr>
          <w:i/>
          <w:lang w:val="en-US"/>
        </w:rPr>
        <w:t>Server</w:t>
      </w:r>
    </w:p>
    <w:p w:rsidR="00797797" w:rsidRDefault="003126EF" w:rsidP="00797797">
      <w:pPr>
        <w:pStyle w:val="Paragrafsubsubab"/>
      </w:pPr>
      <w:r>
        <w:t xml:space="preserve">Pengujian </w:t>
      </w:r>
      <w:r w:rsidR="00091621">
        <w:t>Samba SMB</w:t>
      </w:r>
      <w:r w:rsidR="00CE5A35">
        <w:t xml:space="preserve"> File </w:t>
      </w:r>
      <w:r w:rsidR="001D11DE" w:rsidRPr="001D11DE">
        <w:rPr>
          <w:i/>
        </w:rPr>
        <w:t>Server</w:t>
      </w:r>
      <w:r w:rsidR="00CE5A35">
        <w:t xml:space="preserve"> dilakukan pada client bersistem operasi Windows 10. Pengujian dilakukan dengan cara membuka </w:t>
      </w:r>
      <w:r w:rsidR="00797797">
        <w:t>nama domain “</w:t>
      </w:r>
      <w:proofErr w:type="spellStart"/>
      <w:proofErr w:type="gramStart"/>
      <w:r w:rsidR="00797797">
        <w:t>langonsari.pelayanan</w:t>
      </w:r>
      <w:proofErr w:type="spellEnd"/>
      <w:proofErr w:type="gramEnd"/>
      <w:r w:rsidR="00797797">
        <w:t xml:space="preserve">” pada Run Windows yang diawali dengan </w:t>
      </w:r>
      <w:r w:rsidR="00797797">
        <w:rPr>
          <w:i/>
        </w:rPr>
        <w:t xml:space="preserve">double backslash. </w:t>
      </w:r>
      <w:r w:rsidR="00797797">
        <w:t xml:space="preserve">Hal yang sama dapat juga dilakukan pada alamat “192.168.100.224” yang merupakan alamat DNS </w:t>
      </w:r>
      <w:r w:rsidR="001D11DE" w:rsidRPr="001D11DE">
        <w:rPr>
          <w:i/>
        </w:rPr>
        <w:t>Server</w:t>
      </w:r>
      <w:r w:rsidR="00797797">
        <w:t xml:space="preserve"> untuk mengecek fungsionalitas Samba SMB File </w:t>
      </w:r>
      <w:r w:rsidR="001D11DE" w:rsidRPr="001D11DE">
        <w:rPr>
          <w:i/>
        </w:rPr>
        <w:t>Server</w:t>
      </w:r>
      <w:r w:rsidR="00797797">
        <w:t xml:space="preserve">. </w:t>
      </w:r>
    </w:p>
    <w:p w:rsidR="003126EF" w:rsidRPr="00797797" w:rsidRDefault="003126EF" w:rsidP="003126EF">
      <w:pPr>
        <w:pStyle w:val="Paragrafsubsubab"/>
        <w:rPr>
          <w:vertAlign w:val="subscript"/>
        </w:rPr>
      </w:pPr>
    </w:p>
    <w:p w:rsidR="00B52546" w:rsidRDefault="00091621" w:rsidP="00B52546">
      <w:pPr>
        <w:pStyle w:val="Paragrafsubsubab"/>
        <w:keepNext/>
        <w:ind w:firstLine="0"/>
        <w:jc w:val="center"/>
      </w:pPr>
      <w:r>
        <w:rPr>
          <w:noProof/>
        </w:rPr>
        <w:drawing>
          <wp:inline distT="0" distB="0" distL="0" distR="0" wp14:anchorId="66810BEC" wp14:editId="284C6E75">
            <wp:extent cx="3600000" cy="213677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000" cy="2136774"/>
                    </a:xfrm>
                    <a:prstGeom prst="rect">
                      <a:avLst/>
                    </a:prstGeom>
                  </pic:spPr>
                </pic:pic>
              </a:graphicData>
            </a:graphic>
          </wp:inline>
        </w:drawing>
      </w:r>
    </w:p>
    <w:p w:rsidR="00091621" w:rsidRDefault="00B52546" w:rsidP="00B52546">
      <w:pPr>
        <w:pStyle w:val="Caption"/>
        <w:jc w:val="center"/>
      </w:pPr>
      <w:r>
        <w:t xml:space="preserve">Gambar </w:t>
      </w:r>
      <w:fldSimple w:instr=" SEQ Gambar \* ARABIC ">
        <w:r>
          <w:rPr>
            <w:noProof/>
          </w:rPr>
          <w:t>26</w:t>
        </w:r>
      </w:fldSimple>
      <w:r>
        <w:t xml:space="preserve"> </w:t>
      </w:r>
      <w:bookmarkStart w:id="93" w:name="_Toc68603875"/>
      <w:r>
        <w:t xml:space="preserve">Pengujian SMB </w:t>
      </w:r>
      <w:r w:rsidRPr="00533916">
        <w:rPr>
          <w:i/>
        </w:rPr>
        <w:t>server</w:t>
      </w:r>
      <w:bookmarkEnd w:id="93"/>
    </w:p>
    <w:p w:rsidR="005A6BC8" w:rsidRDefault="005A6BC8" w:rsidP="003126EF">
      <w:pPr>
        <w:pStyle w:val="Paragrafsubsubab"/>
      </w:pPr>
      <w:r>
        <w:t xml:space="preserve">Ketika tombol OK diklik ataupun Enter ditekan, muncul folder Upload Web. Jika folder tersebut dibuka, akan muncul </w:t>
      </w:r>
      <w:r>
        <w:rPr>
          <w:i/>
        </w:rPr>
        <w:t xml:space="preserve">pop-up box </w:t>
      </w:r>
      <w:r>
        <w:t xml:space="preserve">untuk </w:t>
      </w:r>
      <w:r>
        <w:rPr>
          <w:i/>
        </w:rPr>
        <w:t xml:space="preserve">network credentials </w:t>
      </w:r>
      <w:r>
        <w:t xml:space="preserve">sehingga pada pengujian Samba SMB File </w:t>
      </w:r>
      <w:r w:rsidR="001D11DE" w:rsidRPr="001D11DE">
        <w:rPr>
          <w:i/>
        </w:rPr>
        <w:t>Server</w:t>
      </w:r>
      <w:r>
        <w:t xml:space="preserve"> dapat dipastikan</w:t>
      </w:r>
      <w:r w:rsidR="00BE38C6">
        <w:t>.</w:t>
      </w:r>
    </w:p>
    <w:p w:rsidR="00FD79ED" w:rsidRPr="005A6BC8" w:rsidRDefault="00FD79ED" w:rsidP="003126EF">
      <w:pPr>
        <w:pStyle w:val="Paragrafsubsubab"/>
      </w:pPr>
    </w:p>
    <w:p w:rsidR="00B52546" w:rsidRDefault="005A6BC8" w:rsidP="00B52546">
      <w:pPr>
        <w:pStyle w:val="Paragrafsubsubab"/>
        <w:keepNext/>
        <w:ind w:firstLine="0"/>
        <w:jc w:val="center"/>
      </w:pPr>
      <w:r>
        <w:rPr>
          <w:noProof/>
        </w:rPr>
        <w:drawing>
          <wp:inline distT="0" distB="0" distL="0" distR="0" wp14:anchorId="6E2DC044" wp14:editId="164D7503">
            <wp:extent cx="4860000" cy="349836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0000" cy="3498367"/>
                    </a:xfrm>
                    <a:prstGeom prst="rect">
                      <a:avLst/>
                    </a:prstGeom>
                  </pic:spPr>
                </pic:pic>
              </a:graphicData>
            </a:graphic>
          </wp:inline>
        </w:drawing>
      </w:r>
    </w:p>
    <w:p w:rsidR="00797797" w:rsidRPr="003126EF" w:rsidRDefault="00B52546" w:rsidP="00B52546">
      <w:pPr>
        <w:pStyle w:val="Caption"/>
        <w:jc w:val="center"/>
      </w:pPr>
      <w:r>
        <w:t xml:space="preserve">Gambar </w:t>
      </w:r>
      <w:fldSimple w:instr=" SEQ Gambar \* ARABIC ">
        <w:r>
          <w:rPr>
            <w:noProof/>
          </w:rPr>
          <w:t>27</w:t>
        </w:r>
      </w:fldSimple>
      <w:r>
        <w:t xml:space="preserve"> </w:t>
      </w:r>
      <w:bookmarkStart w:id="94" w:name="_Toc68603876"/>
      <w:r>
        <w:t xml:space="preserve">Akses SMB server di </w:t>
      </w:r>
      <w:r>
        <w:rPr>
          <w:i/>
        </w:rPr>
        <w:t>client</w:t>
      </w:r>
      <w:bookmarkEnd w:id="94"/>
    </w:p>
    <w:p w:rsidR="00930403" w:rsidRPr="00930403" w:rsidRDefault="00E8203B" w:rsidP="00C80C07">
      <w:pPr>
        <w:pStyle w:val="JudulSub-subbab"/>
      </w:pPr>
      <w:r>
        <w:rPr>
          <w:lang w:val="en-US"/>
        </w:rPr>
        <w:lastRenderedPageBreak/>
        <w:t xml:space="preserve">Pengujian Web </w:t>
      </w:r>
      <w:r w:rsidR="001D11DE" w:rsidRPr="001D11DE">
        <w:rPr>
          <w:i/>
          <w:lang w:val="en-US"/>
        </w:rPr>
        <w:t>Server</w:t>
      </w:r>
    </w:p>
    <w:p w:rsidR="00F8616E" w:rsidRDefault="00930403" w:rsidP="00F8616E">
      <w:pPr>
        <w:pStyle w:val="Paragrafsubsubab"/>
      </w:pPr>
      <w:r>
        <w:t xml:space="preserve">Pengujian web </w:t>
      </w:r>
      <w:r w:rsidR="001D11DE" w:rsidRPr="001D11DE">
        <w:rPr>
          <w:i/>
        </w:rPr>
        <w:t>server</w:t>
      </w:r>
      <w:r>
        <w:t xml:space="preserve"> dilakukan langsung </w:t>
      </w:r>
      <w:r w:rsidRPr="00F8616E">
        <w:t>melalui</w:t>
      </w:r>
      <w:r>
        <w:t xml:space="preserve"> browser dengan kondisi </w:t>
      </w:r>
      <w:r w:rsidR="00F8616E">
        <w:t xml:space="preserve">halaman memuat 10 baris data hasil </w:t>
      </w:r>
      <w:r w:rsidR="00F8616E">
        <w:rPr>
          <w:i/>
        </w:rPr>
        <w:t xml:space="preserve">query </w:t>
      </w:r>
      <w:r w:rsidR="00F8616E">
        <w:t xml:space="preserve">dari </w:t>
      </w:r>
      <w:r w:rsidR="00E61F4E" w:rsidRPr="00E61F4E">
        <w:rPr>
          <w:i/>
        </w:rPr>
        <w:t>database</w:t>
      </w:r>
      <w:r w:rsidR="00F8616E">
        <w:t xml:space="preserve"> yang ditampilkan di </w:t>
      </w:r>
      <w:r w:rsidR="00F8616E" w:rsidRPr="00F8616E">
        <w:rPr>
          <w:i/>
        </w:rPr>
        <w:t>browser</w:t>
      </w:r>
      <w:r w:rsidR="00F8616E">
        <w:t xml:space="preserve"> menggunakan bahasa pemrograman PHP dan </w:t>
      </w:r>
      <w:r w:rsidR="00F8616E" w:rsidRPr="00F8616E">
        <w:t>perangkat</w:t>
      </w:r>
      <w:r w:rsidR="00F8616E">
        <w:rPr>
          <w:i/>
        </w:rPr>
        <w:t xml:space="preserve"> </w:t>
      </w:r>
      <w:r w:rsidR="00F8616E">
        <w:t xml:space="preserve">aktif yang mengakses website secara bersamaan sebanyak </w:t>
      </w:r>
      <w:r w:rsidR="00017269">
        <w:t>empat</w:t>
      </w:r>
      <w:r w:rsidR="00F8616E">
        <w:t xml:space="preserve"> perangkat.</w:t>
      </w:r>
    </w:p>
    <w:p w:rsidR="00577460" w:rsidRDefault="00577460" w:rsidP="001D590D"/>
    <w:p w:rsidR="00577460" w:rsidRDefault="00577460" w:rsidP="00577460">
      <w:pPr>
        <w:pStyle w:val="Caption"/>
        <w:keepNext/>
        <w:ind w:left="851"/>
      </w:pPr>
      <w:r>
        <w:t xml:space="preserve">Tabel </w:t>
      </w:r>
      <w:r w:rsidR="001A1578">
        <w:rPr>
          <w:noProof/>
        </w:rPr>
        <w:fldChar w:fldCharType="begin"/>
      </w:r>
      <w:r w:rsidR="001A1578">
        <w:rPr>
          <w:noProof/>
        </w:rPr>
        <w:instrText xml:space="preserve"> SEQ Tabel \* ARABIC </w:instrText>
      </w:r>
      <w:r w:rsidR="001A1578">
        <w:rPr>
          <w:noProof/>
        </w:rPr>
        <w:fldChar w:fldCharType="separate"/>
      </w:r>
      <w:r>
        <w:rPr>
          <w:noProof/>
        </w:rPr>
        <w:t>2</w:t>
      </w:r>
      <w:r w:rsidR="001A1578">
        <w:rPr>
          <w:noProof/>
        </w:rPr>
        <w:fldChar w:fldCharType="end"/>
      </w:r>
      <w:r>
        <w:t xml:space="preserve"> </w:t>
      </w:r>
      <w:bookmarkStart w:id="95" w:name="_Toc68603878"/>
      <w:r>
        <w:t>Waktu muat website dengan kondisi empat perangkat aktif</w:t>
      </w:r>
      <w:bookmarkEnd w:id="95"/>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0"/>
        <w:gridCol w:w="3834"/>
      </w:tblGrid>
      <w:tr w:rsidR="00F8616E" w:rsidTr="00577460">
        <w:tc>
          <w:tcPr>
            <w:tcW w:w="3820" w:type="dxa"/>
            <w:tcBorders>
              <w:top w:val="single" w:sz="4" w:space="0" w:color="auto"/>
              <w:bottom w:val="single" w:sz="4" w:space="0" w:color="auto"/>
            </w:tcBorders>
          </w:tcPr>
          <w:p w:rsidR="00F8616E" w:rsidRDefault="00F8616E" w:rsidP="00F536A7">
            <w:pPr>
              <w:pStyle w:val="Paragrafsubsubab"/>
              <w:ind w:left="0" w:firstLine="0"/>
              <w:jc w:val="center"/>
            </w:pPr>
            <w:r>
              <w:t>Percobaan ke-</w:t>
            </w:r>
          </w:p>
        </w:tc>
        <w:tc>
          <w:tcPr>
            <w:tcW w:w="3834" w:type="dxa"/>
            <w:tcBorders>
              <w:top w:val="single" w:sz="4" w:space="0" w:color="auto"/>
              <w:bottom w:val="single" w:sz="4" w:space="0" w:color="auto"/>
            </w:tcBorders>
          </w:tcPr>
          <w:p w:rsidR="00F8616E" w:rsidRDefault="00F8616E" w:rsidP="00F536A7">
            <w:pPr>
              <w:pStyle w:val="Paragrafsubsubab"/>
              <w:ind w:left="0" w:firstLine="0"/>
              <w:jc w:val="center"/>
            </w:pPr>
            <w:r>
              <w:t>Waktu Muat (</w:t>
            </w:r>
            <w:r w:rsidRPr="00F8616E">
              <w:rPr>
                <w:i/>
              </w:rPr>
              <w:t>millisecond</w:t>
            </w:r>
            <w:r>
              <w:t>)</w:t>
            </w:r>
          </w:p>
        </w:tc>
      </w:tr>
      <w:tr w:rsidR="00F8616E" w:rsidTr="00577460">
        <w:tc>
          <w:tcPr>
            <w:tcW w:w="3820" w:type="dxa"/>
            <w:tcBorders>
              <w:top w:val="single" w:sz="4" w:space="0" w:color="auto"/>
            </w:tcBorders>
          </w:tcPr>
          <w:p w:rsidR="00F8616E" w:rsidRDefault="00F8616E" w:rsidP="00F536A7">
            <w:pPr>
              <w:pStyle w:val="Paragrafsubsubab"/>
              <w:ind w:left="0" w:firstLine="0"/>
              <w:jc w:val="center"/>
            </w:pPr>
            <w:r>
              <w:t>1</w:t>
            </w:r>
          </w:p>
        </w:tc>
        <w:tc>
          <w:tcPr>
            <w:tcW w:w="3834" w:type="dxa"/>
            <w:tcBorders>
              <w:top w:val="single" w:sz="4" w:space="0" w:color="auto"/>
            </w:tcBorders>
          </w:tcPr>
          <w:p w:rsidR="00F8616E" w:rsidRDefault="00577460" w:rsidP="00F536A7">
            <w:pPr>
              <w:pStyle w:val="Paragrafsubsubab"/>
              <w:ind w:left="0" w:firstLine="0"/>
              <w:jc w:val="center"/>
            </w:pPr>
            <w:r>
              <w:t>141</w:t>
            </w:r>
          </w:p>
        </w:tc>
      </w:tr>
      <w:tr w:rsidR="00F8616E" w:rsidTr="00577460">
        <w:tc>
          <w:tcPr>
            <w:tcW w:w="3820" w:type="dxa"/>
          </w:tcPr>
          <w:p w:rsidR="00F8616E" w:rsidRDefault="00F8616E" w:rsidP="00F536A7">
            <w:pPr>
              <w:pStyle w:val="Paragrafsubsubab"/>
              <w:ind w:left="0" w:firstLine="0"/>
              <w:jc w:val="center"/>
            </w:pPr>
            <w:r>
              <w:t>2</w:t>
            </w:r>
          </w:p>
        </w:tc>
        <w:tc>
          <w:tcPr>
            <w:tcW w:w="3834" w:type="dxa"/>
          </w:tcPr>
          <w:p w:rsidR="00F8616E" w:rsidRDefault="00577460" w:rsidP="00F536A7">
            <w:pPr>
              <w:pStyle w:val="Paragrafsubsubab"/>
              <w:ind w:left="0" w:firstLine="0"/>
              <w:jc w:val="center"/>
            </w:pPr>
            <w:r>
              <w:t>134</w:t>
            </w:r>
          </w:p>
        </w:tc>
      </w:tr>
      <w:tr w:rsidR="00F8616E" w:rsidTr="00577460">
        <w:tc>
          <w:tcPr>
            <w:tcW w:w="3820" w:type="dxa"/>
          </w:tcPr>
          <w:p w:rsidR="00F8616E" w:rsidRDefault="00F8616E" w:rsidP="00F536A7">
            <w:pPr>
              <w:pStyle w:val="Paragrafsubsubab"/>
              <w:ind w:left="0" w:firstLine="0"/>
              <w:jc w:val="center"/>
            </w:pPr>
            <w:r>
              <w:t>3</w:t>
            </w:r>
          </w:p>
        </w:tc>
        <w:tc>
          <w:tcPr>
            <w:tcW w:w="3834" w:type="dxa"/>
          </w:tcPr>
          <w:p w:rsidR="00F8616E" w:rsidRDefault="00577460" w:rsidP="00F536A7">
            <w:pPr>
              <w:pStyle w:val="Paragrafsubsubab"/>
              <w:ind w:left="0" w:firstLine="0"/>
              <w:jc w:val="center"/>
            </w:pPr>
            <w:r>
              <w:t>239</w:t>
            </w:r>
          </w:p>
        </w:tc>
      </w:tr>
      <w:tr w:rsidR="00577460" w:rsidTr="00577460">
        <w:tc>
          <w:tcPr>
            <w:tcW w:w="3820" w:type="dxa"/>
          </w:tcPr>
          <w:p w:rsidR="00577460" w:rsidRDefault="00577460" w:rsidP="00F536A7">
            <w:pPr>
              <w:pStyle w:val="Paragrafsubsubab"/>
              <w:ind w:left="0" w:firstLine="0"/>
              <w:jc w:val="center"/>
            </w:pPr>
            <w:r>
              <w:t>4</w:t>
            </w:r>
          </w:p>
        </w:tc>
        <w:tc>
          <w:tcPr>
            <w:tcW w:w="3834" w:type="dxa"/>
          </w:tcPr>
          <w:p w:rsidR="00577460" w:rsidRDefault="00577460" w:rsidP="00F536A7">
            <w:pPr>
              <w:pStyle w:val="Paragrafsubsubab"/>
              <w:ind w:left="0" w:firstLine="0"/>
              <w:jc w:val="center"/>
            </w:pPr>
            <w:r>
              <w:t>106</w:t>
            </w:r>
          </w:p>
        </w:tc>
      </w:tr>
      <w:tr w:rsidR="00577460" w:rsidTr="00577460">
        <w:tc>
          <w:tcPr>
            <w:tcW w:w="3820" w:type="dxa"/>
          </w:tcPr>
          <w:p w:rsidR="00577460" w:rsidRDefault="00577460" w:rsidP="00F536A7">
            <w:pPr>
              <w:pStyle w:val="Paragrafsubsubab"/>
              <w:ind w:left="0" w:firstLine="0"/>
              <w:jc w:val="center"/>
            </w:pPr>
            <w:r>
              <w:t>5</w:t>
            </w:r>
          </w:p>
        </w:tc>
        <w:tc>
          <w:tcPr>
            <w:tcW w:w="3834" w:type="dxa"/>
          </w:tcPr>
          <w:p w:rsidR="00577460" w:rsidRDefault="00577460" w:rsidP="00F536A7">
            <w:pPr>
              <w:pStyle w:val="Paragrafsubsubab"/>
              <w:ind w:left="0" w:firstLine="0"/>
              <w:jc w:val="center"/>
            </w:pPr>
            <w:r>
              <w:t>192</w:t>
            </w:r>
          </w:p>
        </w:tc>
      </w:tr>
      <w:tr w:rsidR="00577460" w:rsidTr="00577460">
        <w:tc>
          <w:tcPr>
            <w:tcW w:w="3820" w:type="dxa"/>
          </w:tcPr>
          <w:p w:rsidR="00577460" w:rsidRDefault="00577460" w:rsidP="00F536A7">
            <w:pPr>
              <w:pStyle w:val="Paragrafsubsubab"/>
              <w:ind w:left="0" w:firstLine="0"/>
              <w:jc w:val="center"/>
            </w:pPr>
            <w:r>
              <w:t>6</w:t>
            </w:r>
          </w:p>
        </w:tc>
        <w:tc>
          <w:tcPr>
            <w:tcW w:w="3834" w:type="dxa"/>
          </w:tcPr>
          <w:p w:rsidR="00577460" w:rsidRDefault="00577460" w:rsidP="00F536A7">
            <w:pPr>
              <w:pStyle w:val="Paragrafsubsubab"/>
              <w:ind w:left="0" w:firstLine="0"/>
              <w:jc w:val="center"/>
            </w:pPr>
            <w:r>
              <w:t>1</w:t>
            </w:r>
            <w:r w:rsidR="00F536A7">
              <w:t>26</w:t>
            </w:r>
            <w:r>
              <w:t>8</w:t>
            </w:r>
          </w:p>
        </w:tc>
      </w:tr>
      <w:tr w:rsidR="00577460" w:rsidTr="00577460">
        <w:tc>
          <w:tcPr>
            <w:tcW w:w="3820" w:type="dxa"/>
          </w:tcPr>
          <w:p w:rsidR="00577460" w:rsidRDefault="00577460" w:rsidP="00F536A7">
            <w:pPr>
              <w:pStyle w:val="Paragrafsubsubab"/>
              <w:ind w:left="0" w:firstLine="0"/>
              <w:jc w:val="center"/>
            </w:pPr>
            <w:r>
              <w:t>7</w:t>
            </w:r>
          </w:p>
        </w:tc>
        <w:tc>
          <w:tcPr>
            <w:tcW w:w="3834" w:type="dxa"/>
          </w:tcPr>
          <w:p w:rsidR="00577460" w:rsidRDefault="00F536A7" w:rsidP="00F536A7">
            <w:pPr>
              <w:pStyle w:val="Paragrafsubsubab"/>
              <w:ind w:left="0" w:firstLine="0"/>
              <w:jc w:val="center"/>
            </w:pPr>
            <w:r>
              <w:t>4</w:t>
            </w:r>
            <w:r w:rsidR="00577460">
              <w:t>31</w:t>
            </w:r>
          </w:p>
        </w:tc>
      </w:tr>
      <w:tr w:rsidR="00577460" w:rsidTr="00577460">
        <w:tc>
          <w:tcPr>
            <w:tcW w:w="3820" w:type="dxa"/>
          </w:tcPr>
          <w:p w:rsidR="00577460" w:rsidRDefault="00577460" w:rsidP="00F536A7">
            <w:pPr>
              <w:pStyle w:val="Paragrafsubsubab"/>
              <w:ind w:left="0" w:firstLine="0"/>
              <w:jc w:val="center"/>
            </w:pPr>
            <w:r>
              <w:t>8</w:t>
            </w:r>
          </w:p>
        </w:tc>
        <w:tc>
          <w:tcPr>
            <w:tcW w:w="3834" w:type="dxa"/>
          </w:tcPr>
          <w:p w:rsidR="00577460" w:rsidRDefault="00F536A7" w:rsidP="00F536A7">
            <w:pPr>
              <w:pStyle w:val="Paragrafsubsubab"/>
              <w:ind w:left="0" w:firstLine="0"/>
              <w:jc w:val="center"/>
            </w:pPr>
            <w:r>
              <w:t>1</w:t>
            </w:r>
            <w:r w:rsidR="00577460">
              <w:t>165</w:t>
            </w:r>
          </w:p>
        </w:tc>
      </w:tr>
      <w:tr w:rsidR="00577460" w:rsidTr="00577460">
        <w:tc>
          <w:tcPr>
            <w:tcW w:w="3820" w:type="dxa"/>
          </w:tcPr>
          <w:p w:rsidR="00577460" w:rsidRDefault="00577460" w:rsidP="00F536A7">
            <w:pPr>
              <w:pStyle w:val="Paragrafsubsubab"/>
              <w:ind w:left="0" w:firstLine="0"/>
              <w:jc w:val="center"/>
            </w:pPr>
            <w:r>
              <w:t>9</w:t>
            </w:r>
          </w:p>
        </w:tc>
        <w:tc>
          <w:tcPr>
            <w:tcW w:w="3834" w:type="dxa"/>
          </w:tcPr>
          <w:p w:rsidR="00577460" w:rsidRDefault="00577460" w:rsidP="00F536A7">
            <w:pPr>
              <w:pStyle w:val="Paragrafsubsubab"/>
              <w:ind w:left="0" w:firstLine="0"/>
              <w:jc w:val="center"/>
            </w:pPr>
            <w:r>
              <w:t>129</w:t>
            </w:r>
          </w:p>
        </w:tc>
      </w:tr>
      <w:tr w:rsidR="00577460" w:rsidTr="00577460">
        <w:tc>
          <w:tcPr>
            <w:tcW w:w="3820" w:type="dxa"/>
            <w:tcBorders>
              <w:bottom w:val="single" w:sz="4" w:space="0" w:color="auto"/>
            </w:tcBorders>
          </w:tcPr>
          <w:p w:rsidR="00577460" w:rsidRDefault="00577460" w:rsidP="00F536A7">
            <w:pPr>
              <w:pStyle w:val="Paragrafsubsubab"/>
              <w:ind w:left="0" w:firstLine="0"/>
              <w:jc w:val="center"/>
            </w:pPr>
            <w:r>
              <w:t>10</w:t>
            </w:r>
          </w:p>
        </w:tc>
        <w:tc>
          <w:tcPr>
            <w:tcW w:w="3834" w:type="dxa"/>
            <w:tcBorders>
              <w:bottom w:val="single" w:sz="4" w:space="0" w:color="auto"/>
            </w:tcBorders>
          </w:tcPr>
          <w:p w:rsidR="00577460" w:rsidRDefault="00577460" w:rsidP="00F536A7">
            <w:pPr>
              <w:pStyle w:val="Paragrafsubsubab"/>
              <w:ind w:left="0" w:firstLine="0"/>
              <w:jc w:val="center"/>
            </w:pPr>
            <w:r>
              <w:t>173</w:t>
            </w:r>
          </w:p>
        </w:tc>
      </w:tr>
    </w:tbl>
    <w:p w:rsidR="001D590D" w:rsidRDefault="008B25AB" w:rsidP="001D590D">
      <w:pPr>
        <w:pStyle w:val="Paragrafsubsubab"/>
      </w:pPr>
      <w:r>
        <w:br w:type="page"/>
      </w:r>
    </w:p>
    <w:p w:rsidR="00CE73A7" w:rsidRDefault="00516924" w:rsidP="00516924">
      <w:pPr>
        <w:pStyle w:val="Heading1"/>
      </w:pPr>
      <w:bookmarkStart w:id="96" w:name="_Toc68604971"/>
      <w:r>
        <w:lastRenderedPageBreak/>
        <w:t>SIMPULAN</w:t>
      </w:r>
      <w:r w:rsidR="00CC10C4">
        <w:t xml:space="preserve"> DAN SARAN</w:t>
      </w:r>
      <w:bookmarkEnd w:id="61"/>
      <w:bookmarkEnd w:id="96"/>
    </w:p>
    <w:p w:rsidR="00CC10C4" w:rsidRDefault="00CC10C4" w:rsidP="00221FE2">
      <w:pPr>
        <w:pStyle w:val="JudulSubbab"/>
      </w:pPr>
      <w:bookmarkStart w:id="97" w:name="_Toc330964716"/>
      <w:bookmarkStart w:id="98" w:name="_Toc68604972"/>
      <w:r>
        <w:t>Simpulan</w:t>
      </w:r>
      <w:bookmarkEnd w:id="97"/>
      <w:bookmarkEnd w:id="98"/>
    </w:p>
    <w:p w:rsidR="00F8616E" w:rsidRPr="002D23AD" w:rsidRDefault="00930403" w:rsidP="00516924">
      <w:pPr>
        <w:pStyle w:val="Paragraf"/>
        <w:rPr>
          <w:lang w:val="en-US"/>
        </w:rPr>
      </w:pPr>
      <w:r>
        <w:rPr>
          <w:lang w:val="en-US"/>
        </w:rPr>
        <w:t xml:space="preserve">Infrastruktur jaringan sistem pelayanan masyarakat miskin di Kantor Desa Langonsari dibangun dengan web </w:t>
      </w:r>
      <w:r w:rsidR="001D11DE" w:rsidRPr="001D11DE">
        <w:rPr>
          <w:i/>
          <w:lang w:val="en-US"/>
        </w:rPr>
        <w:t>server</w:t>
      </w:r>
      <w:r>
        <w:rPr>
          <w:lang w:val="en-US"/>
        </w:rPr>
        <w:t xml:space="preserve">, DNS </w:t>
      </w:r>
      <w:r w:rsidR="001D11DE" w:rsidRPr="001D11DE">
        <w:rPr>
          <w:i/>
          <w:lang w:val="en-US"/>
        </w:rPr>
        <w:t>server</w:t>
      </w:r>
      <w:r>
        <w:rPr>
          <w:lang w:val="en-US"/>
        </w:rPr>
        <w:t xml:space="preserve">, DHCP </w:t>
      </w:r>
      <w:r w:rsidR="001D11DE" w:rsidRPr="001D11DE">
        <w:rPr>
          <w:i/>
          <w:lang w:val="en-US"/>
        </w:rPr>
        <w:t>server</w:t>
      </w:r>
      <w:r>
        <w:rPr>
          <w:lang w:val="en-US"/>
        </w:rPr>
        <w:t xml:space="preserve">, </w:t>
      </w:r>
      <w:r w:rsidR="00E61F4E" w:rsidRPr="00E61F4E">
        <w:rPr>
          <w:i/>
          <w:lang w:val="en-US"/>
        </w:rPr>
        <w:t>database</w:t>
      </w:r>
      <w:r>
        <w:rPr>
          <w:lang w:val="en-US"/>
        </w:rPr>
        <w:t xml:space="preserve"> </w:t>
      </w:r>
      <w:r w:rsidR="001D11DE" w:rsidRPr="001D11DE">
        <w:rPr>
          <w:i/>
          <w:lang w:val="en-US"/>
        </w:rPr>
        <w:t>server</w:t>
      </w:r>
      <w:r>
        <w:rPr>
          <w:lang w:val="en-US"/>
        </w:rPr>
        <w:t xml:space="preserve">, dan SMB </w:t>
      </w:r>
      <w:r w:rsidR="001D11DE" w:rsidRPr="001D11DE">
        <w:rPr>
          <w:i/>
          <w:lang w:val="en-US"/>
        </w:rPr>
        <w:t>server</w:t>
      </w:r>
      <w:r>
        <w:rPr>
          <w:lang w:val="en-US"/>
        </w:rPr>
        <w:t xml:space="preserve">. Pengguna yang hendak mengakses infrastruktur tersebut dapat melalui </w:t>
      </w:r>
      <w:r>
        <w:rPr>
          <w:i/>
          <w:lang w:val="en-US"/>
        </w:rPr>
        <w:t xml:space="preserve">browser </w:t>
      </w:r>
      <w:r>
        <w:rPr>
          <w:lang w:val="en-US"/>
        </w:rPr>
        <w:t>dengan memasukkan alamat “http://langonsari.pelayanan” atau “192.168.100.224”</w:t>
      </w:r>
      <w:r w:rsidR="00224B01">
        <w:rPr>
          <w:lang w:val="en-US"/>
        </w:rPr>
        <w:t xml:space="preserve">. </w:t>
      </w:r>
      <w:r w:rsidR="00F536A7">
        <w:rPr>
          <w:lang w:val="en-US"/>
        </w:rPr>
        <w:t xml:space="preserve">Waktu muat yang diperlukan ketika mengakses infrastruktur tersebut melalui browser yakni kurang dari tiga detik. </w:t>
      </w:r>
      <w:r w:rsidR="004914CD">
        <w:rPr>
          <w:lang w:val="en-US"/>
        </w:rPr>
        <w:t xml:space="preserve"> </w:t>
      </w:r>
      <w:r w:rsidR="002D23AD">
        <w:rPr>
          <w:i/>
          <w:lang w:val="en-US"/>
        </w:rPr>
        <w:t xml:space="preserve">Web </w:t>
      </w:r>
      <w:r w:rsidR="00443D5F" w:rsidRPr="00443D5F">
        <w:rPr>
          <w:i/>
          <w:lang w:val="en-US"/>
        </w:rPr>
        <w:t>Developer</w:t>
      </w:r>
      <w:r w:rsidR="00443D5F">
        <w:rPr>
          <w:lang w:val="en-US"/>
        </w:rPr>
        <w:t xml:space="preserve"> dapat membuat website dan menyimpan website tersebut</w:t>
      </w:r>
      <w:r w:rsidR="00F536A7">
        <w:rPr>
          <w:lang w:val="en-US"/>
        </w:rPr>
        <w:t xml:space="preserve"> di folder Upload Web yang terhubung dengan direktori /var/www</w:t>
      </w:r>
      <w:r w:rsidR="00A6733D">
        <w:rPr>
          <w:lang w:val="en-US"/>
        </w:rPr>
        <w:t xml:space="preserve"> pada VM </w:t>
      </w:r>
      <w:r w:rsidR="001D11DE" w:rsidRPr="001D11DE">
        <w:rPr>
          <w:i/>
          <w:lang w:val="en-US"/>
        </w:rPr>
        <w:t>Server</w:t>
      </w:r>
      <w:r w:rsidR="00F536A7">
        <w:rPr>
          <w:lang w:val="en-US"/>
        </w:rPr>
        <w:t xml:space="preserve">. </w:t>
      </w:r>
      <w:r w:rsidR="00443D5F">
        <w:rPr>
          <w:lang w:val="en-US"/>
        </w:rPr>
        <w:t xml:space="preserve">Pengelolaan </w:t>
      </w:r>
      <w:r w:rsidR="00E61F4E" w:rsidRPr="00E61F4E">
        <w:rPr>
          <w:i/>
          <w:lang w:val="en-US"/>
        </w:rPr>
        <w:t>database</w:t>
      </w:r>
      <w:r w:rsidR="00443D5F">
        <w:rPr>
          <w:lang w:val="en-US"/>
        </w:rPr>
        <w:t xml:space="preserve"> dapat dilakukan menggunakan GUI phpMyAdmin yang dapat diakses melalui browser pada alamat “http://langonsari.pelayanan/phpmyadmin”.</w:t>
      </w:r>
      <w:r w:rsidR="002D23AD">
        <w:rPr>
          <w:lang w:val="en-US"/>
        </w:rPr>
        <w:t xml:space="preserve"> Perangkat-perangkat yang terhubung ke </w:t>
      </w:r>
      <w:r w:rsidR="002D23AD" w:rsidRPr="002D23AD">
        <w:rPr>
          <w:i/>
          <w:lang w:val="en-US"/>
        </w:rPr>
        <w:t>router</w:t>
      </w:r>
      <w:r w:rsidR="002D23AD">
        <w:rPr>
          <w:i/>
          <w:lang w:val="en-US"/>
        </w:rPr>
        <w:t xml:space="preserve"> </w:t>
      </w:r>
      <w:r w:rsidR="002D23AD">
        <w:rPr>
          <w:lang w:val="en-US"/>
        </w:rPr>
        <w:t xml:space="preserve">dapat langsung mengakses infrastruktur melalui </w:t>
      </w:r>
      <w:r w:rsidR="002D23AD">
        <w:rPr>
          <w:i/>
          <w:lang w:val="en-US"/>
        </w:rPr>
        <w:t>browser</w:t>
      </w:r>
      <w:r w:rsidR="002D23AD">
        <w:rPr>
          <w:lang w:val="en-US"/>
        </w:rPr>
        <w:t>.</w:t>
      </w:r>
    </w:p>
    <w:p w:rsidR="00CC10C4" w:rsidRDefault="00CC10C4" w:rsidP="00221FE2">
      <w:pPr>
        <w:pStyle w:val="JudulSubbab"/>
      </w:pPr>
      <w:bookmarkStart w:id="99" w:name="_Toc330964717"/>
      <w:bookmarkStart w:id="100" w:name="_Toc68604973"/>
      <w:r>
        <w:t>Saran</w:t>
      </w:r>
      <w:bookmarkEnd w:id="99"/>
      <w:bookmarkEnd w:id="100"/>
    </w:p>
    <w:p w:rsidR="00516924" w:rsidRDefault="00060896" w:rsidP="00516924">
      <w:pPr>
        <w:pStyle w:val="Paragraf"/>
        <w:rPr>
          <w:szCs w:val="24"/>
          <w:lang w:val="en-US"/>
        </w:rPr>
      </w:pPr>
      <w:r>
        <w:rPr>
          <w:szCs w:val="24"/>
          <w:lang w:val="en-US"/>
        </w:rPr>
        <w:t>Beberapa hal yang dapat disampaikan sebagai bahan pertimbangan untuk pengembangan infrastruktur sistem pelayanan masyarakat miskin di Kantor Desa Langonsari yakni sebagai berikut:</w:t>
      </w:r>
    </w:p>
    <w:p w:rsidR="00060896" w:rsidRDefault="00060896" w:rsidP="004355F8">
      <w:pPr>
        <w:pStyle w:val="Paragraf"/>
        <w:numPr>
          <w:ilvl w:val="0"/>
          <w:numId w:val="13"/>
        </w:numPr>
        <w:ind w:left="426"/>
        <w:rPr>
          <w:szCs w:val="24"/>
          <w:lang w:val="en-US"/>
        </w:rPr>
      </w:pPr>
      <w:r>
        <w:rPr>
          <w:szCs w:val="24"/>
          <w:lang w:val="en-US"/>
        </w:rPr>
        <w:t>P</w:t>
      </w:r>
      <w:r w:rsidRPr="00060896">
        <w:rPr>
          <w:szCs w:val="24"/>
          <w:lang w:val="en-US"/>
        </w:rPr>
        <w:t xml:space="preserve">engembangan </w:t>
      </w:r>
      <w:r>
        <w:rPr>
          <w:szCs w:val="24"/>
          <w:lang w:val="en-US"/>
        </w:rPr>
        <w:t xml:space="preserve">perangkat </w:t>
      </w:r>
      <w:r w:rsidR="001D11DE" w:rsidRPr="001D11DE">
        <w:rPr>
          <w:i/>
          <w:szCs w:val="24"/>
          <w:lang w:val="en-US"/>
        </w:rPr>
        <w:t>server</w:t>
      </w:r>
      <w:r w:rsidRPr="00060896">
        <w:rPr>
          <w:szCs w:val="24"/>
          <w:lang w:val="en-US"/>
        </w:rPr>
        <w:t xml:space="preserve"> diharapkan bisa dikembangkan untuk menggunakan</w:t>
      </w:r>
      <w:r>
        <w:rPr>
          <w:szCs w:val="24"/>
          <w:lang w:val="en-US"/>
        </w:rPr>
        <w:t xml:space="preserve"> perangkat fisik (</w:t>
      </w:r>
      <w:r w:rsidRPr="00060896">
        <w:rPr>
          <w:i/>
          <w:szCs w:val="24"/>
          <w:lang w:val="en-US"/>
        </w:rPr>
        <w:t>real machine</w:t>
      </w:r>
      <w:r>
        <w:rPr>
          <w:szCs w:val="24"/>
          <w:lang w:val="en-US"/>
        </w:rPr>
        <w:t>)</w:t>
      </w:r>
      <w:r w:rsidRPr="00060896">
        <w:rPr>
          <w:szCs w:val="24"/>
          <w:lang w:val="en-US"/>
        </w:rPr>
        <w:t xml:space="preserve"> yang memiliki spesifikasi tinggi</w:t>
      </w:r>
      <w:r>
        <w:rPr>
          <w:szCs w:val="24"/>
          <w:lang w:val="en-US"/>
        </w:rPr>
        <w:t xml:space="preserve"> agar dapat menyajikan layanan secara lebih maksimal sehingga waktu muat website dapat lebih stabil.</w:t>
      </w:r>
    </w:p>
    <w:p w:rsidR="00060896" w:rsidRDefault="00060896" w:rsidP="004355F8">
      <w:pPr>
        <w:pStyle w:val="Paragraf"/>
        <w:numPr>
          <w:ilvl w:val="0"/>
          <w:numId w:val="13"/>
        </w:numPr>
        <w:ind w:left="426"/>
        <w:rPr>
          <w:szCs w:val="24"/>
          <w:lang w:val="en-US"/>
        </w:rPr>
      </w:pPr>
      <w:r>
        <w:rPr>
          <w:szCs w:val="24"/>
          <w:lang w:val="en-US"/>
        </w:rPr>
        <w:t xml:space="preserve">Infrastruktur yang telah dibangun ini diharapkan </w:t>
      </w:r>
      <w:r w:rsidR="00374DBD">
        <w:rPr>
          <w:szCs w:val="24"/>
          <w:lang w:val="en-US"/>
        </w:rPr>
        <w:t xml:space="preserve">untuk </w:t>
      </w:r>
      <w:r>
        <w:rPr>
          <w:szCs w:val="24"/>
          <w:lang w:val="en-US"/>
        </w:rPr>
        <w:t xml:space="preserve">dijalankan </w:t>
      </w:r>
      <w:r w:rsidR="00374DBD">
        <w:rPr>
          <w:szCs w:val="24"/>
          <w:lang w:val="en-US"/>
        </w:rPr>
        <w:t>(</w:t>
      </w:r>
      <w:r w:rsidR="00374DBD" w:rsidRPr="00374DBD">
        <w:rPr>
          <w:i/>
          <w:szCs w:val="24"/>
          <w:lang w:val="en-US"/>
        </w:rPr>
        <w:t>stand-by</w:t>
      </w:r>
      <w:r w:rsidR="00374DBD">
        <w:rPr>
          <w:szCs w:val="24"/>
          <w:lang w:val="en-US"/>
        </w:rPr>
        <w:t xml:space="preserve">) </w:t>
      </w:r>
      <w:r>
        <w:rPr>
          <w:szCs w:val="24"/>
          <w:lang w:val="en-US"/>
        </w:rPr>
        <w:t xml:space="preserve">setidaknya </w:t>
      </w:r>
      <w:r w:rsidR="00374DBD">
        <w:rPr>
          <w:szCs w:val="24"/>
          <w:lang w:val="en-US"/>
        </w:rPr>
        <w:t xml:space="preserve">selama jam kerja dan ketika jam kerja telah selesai infrastruktur yang masih dibangun di atas virtual machine ini tidak dihilangkan </w:t>
      </w:r>
      <w:r w:rsidR="00374DBD">
        <w:rPr>
          <w:i/>
          <w:szCs w:val="24"/>
          <w:lang w:val="en-US"/>
        </w:rPr>
        <w:t xml:space="preserve">machine </w:t>
      </w:r>
      <w:r w:rsidR="00374DBD" w:rsidRPr="00374DBD">
        <w:rPr>
          <w:szCs w:val="24"/>
          <w:lang w:val="en-US"/>
        </w:rPr>
        <w:t>state</w:t>
      </w:r>
      <w:r w:rsidR="00374DBD">
        <w:rPr>
          <w:szCs w:val="24"/>
          <w:lang w:val="en-US"/>
        </w:rPr>
        <w:t xml:space="preserve">-nya </w:t>
      </w:r>
      <w:r w:rsidR="00374DBD" w:rsidRPr="00374DBD">
        <w:rPr>
          <w:szCs w:val="24"/>
          <w:lang w:val="en-US"/>
        </w:rPr>
        <w:t>tetapi</w:t>
      </w:r>
      <w:r w:rsidR="00374DBD">
        <w:rPr>
          <w:szCs w:val="24"/>
          <w:lang w:val="en-US"/>
        </w:rPr>
        <w:t xml:space="preserve"> menyimpan </w:t>
      </w:r>
      <w:r w:rsidR="00374DBD" w:rsidRPr="00374DBD">
        <w:rPr>
          <w:i/>
          <w:szCs w:val="24"/>
          <w:lang w:val="en-US"/>
        </w:rPr>
        <w:t>state machine</w:t>
      </w:r>
      <w:r w:rsidR="00374DBD">
        <w:rPr>
          <w:i/>
          <w:szCs w:val="24"/>
          <w:lang w:val="en-US"/>
        </w:rPr>
        <w:t xml:space="preserve"> </w:t>
      </w:r>
      <w:r w:rsidR="00374DBD">
        <w:rPr>
          <w:szCs w:val="24"/>
          <w:lang w:val="en-US"/>
        </w:rPr>
        <w:t xml:space="preserve">agar </w:t>
      </w:r>
      <w:r w:rsidR="00374DBD" w:rsidRPr="00374DBD">
        <w:rPr>
          <w:i/>
          <w:szCs w:val="24"/>
          <w:lang w:val="en-US"/>
        </w:rPr>
        <w:t>set</w:t>
      </w:r>
      <w:r w:rsidR="00374DBD">
        <w:rPr>
          <w:i/>
          <w:szCs w:val="24"/>
          <w:lang w:val="en-US"/>
        </w:rPr>
        <w:t xml:space="preserve"> </w:t>
      </w:r>
      <w:r w:rsidR="00374DBD" w:rsidRPr="00374DBD">
        <w:rPr>
          <w:i/>
          <w:szCs w:val="24"/>
          <w:lang w:val="en-US"/>
        </w:rPr>
        <w:t>up</w:t>
      </w:r>
      <w:r w:rsidR="00374DBD">
        <w:rPr>
          <w:i/>
          <w:szCs w:val="24"/>
          <w:lang w:val="en-US"/>
        </w:rPr>
        <w:t xml:space="preserve"> </w:t>
      </w:r>
      <w:r w:rsidR="00374DBD">
        <w:rPr>
          <w:szCs w:val="24"/>
          <w:lang w:val="en-US"/>
        </w:rPr>
        <w:t>VM di hari kerja berikutnya lebih cepat.</w:t>
      </w:r>
    </w:p>
    <w:p w:rsidR="00803841" w:rsidRDefault="00803841" w:rsidP="004355F8">
      <w:pPr>
        <w:pStyle w:val="Paragraf"/>
        <w:numPr>
          <w:ilvl w:val="0"/>
          <w:numId w:val="13"/>
        </w:numPr>
        <w:ind w:left="426"/>
        <w:rPr>
          <w:szCs w:val="24"/>
          <w:lang w:val="en-US"/>
        </w:rPr>
      </w:pPr>
      <w:r>
        <w:rPr>
          <w:szCs w:val="24"/>
          <w:lang w:val="en-US"/>
        </w:rPr>
        <w:t xml:space="preserve">Staf (perangkat desa) yang akan sering menggunakan infrastruktur ini sebaiknya secara rutin mencadangkan </w:t>
      </w:r>
      <w:r w:rsidR="00E61F4E" w:rsidRPr="00E61F4E">
        <w:rPr>
          <w:i/>
          <w:szCs w:val="24"/>
          <w:lang w:val="en-US"/>
        </w:rPr>
        <w:t>database</w:t>
      </w:r>
      <w:r>
        <w:rPr>
          <w:szCs w:val="24"/>
          <w:lang w:val="en-US"/>
        </w:rPr>
        <w:t xml:space="preserve"> untuk menghindari kehilangan data ketika terjadi kerusakan pada </w:t>
      </w:r>
      <w:r w:rsidR="001D11DE" w:rsidRPr="001D11DE">
        <w:rPr>
          <w:i/>
          <w:szCs w:val="24"/>
          <w:lang w:val="en-US"/>
        </w:rPr>
        <w:t>server</w:t>
      </w:r>
      <w:r>
        <w:rPr>
          <w:szCs w:val="24"/>
          <w:lang w:val="en-US"/>
        </w:rPr>
        <w:t xml:space="preserve"> ataupun komputer </w:t>
      </w:r>
      <w:r w:rsidR="00297D71">
        <w:rPr>
          <w:szCs w:val="24"/>
          <w:lang w:val="en-US"/>
        </w:rPr>
        <w:t>yang me</w:t>
      </w:r>
      <w:r w:rsidR="00F273B8">
        <w:rPr>
          <w:szCs w:val="24"/>
          <w:lang w:val="en-US"/>
        </w:rPr>
        <w:t>n</w:t>
      </w:r>
      <w:r w:rsidR="00297D71">
        <w:rPr>
          <w:szCs w:val="24"/>
          <w:lang w:val="en-US"/>
        </w:rPr>
        <w:t xml:space="preserve">jalankan VM </w:t>
      </w:r>
      <w:r w:rsidR="001D11DE" w:rsidRPr="001D11DE">
        <w:rPr>
          <w:i/>
          <w:szCs w:val="24"/>
          <w:lang w:val="en-US"/>
        </w:rPr>
        <w:t>Server</w:t>
      </w:r>
      <w:r w:rsidR="00297D71">
        <w:rPr>
          <w:szCs w:val="24"/>
          <w:lang w:val="en-US"/>
        </w:rPr>
        <w:t>.</w:t>
      </w:r>
    </w:p>
    <w:p w:rsidR="00374DBD" w:rsidRPr="00060896" w:rsidRDefault="00374DBD" w:rsidP="004355F8">
      <w:pPr>
        <w:pStyle w:val="Paragraf"/>
        <w:numPr>
          <w:ilvl w:val="0"/>
          <w:numId w:val="13"/>
        </w:numPr>
        <w:ind w:left="426"/>
        <w:rPr>
          <w:szCs w:val="24"/>
          <w:lang w:val="en-US"/>
        </w:rPr>
      </w:pPr>
      <w:r>
        <w:rPr>
          <w:szCs w:val="24"/>
          <w:lang w:val="en-US"/>
        </w:rPr>
        <w:t xml:space="preserve">Sistem informasi pelayanan masyarakat miskin dapat dikembangkan lebih kompleks lagi agar infrastruktur yang telah dibangun dapat berfungsi secara maksimal baik </w:t>
      </w:r>
      <w:r w:rsidR="001D11DE" w:rsidRPr="001D11DE">
        <w:rPr>
          <w:i/>
          <w:szCs w:val="24"/>
          <w:lang w:val="en-US"/>
        </w:rPr>
        <w:t>server</w:t>
      </w:r>
      <w:r>
        <w:rPr>
          <w:szCs w:val="24"/>
          <w:lang w:val="en-US"/>
        </w:rPr>
        <w:t xml:space="preserve"> maupun sistem </w:t>
      </w:r>
      <w:proofErr w:type="spellStart"/>
      <w:r>
        <w:rPr>
          <w:szCs w:val="24"/>
          <w:lang w:val="en-US"/>
        </w:rPr>
        <w:t>informasinya</w:t>
      </w:r>
      <w:proofErr w:type="spellEnd"/>
      <w:r>
        <w:rPr>
          <w:szCs w:val="24"/>
          <w:lang w:val="en-US"/>
        </w:rPr>
        <w:t>.</w:t>
      </w:r>
    </w:p>
    <w:p w:rsidR="00090859" w:rsidRDefault="00090859">
      <w:pPr>
        <w:spacing w:after="200" w:line="276" w:lineRule="auto"/>
        <w:ind w:firstLine="0"/>
        <w:jc w:val="left"/>
        <w:rPr>
          <w:rFonts w:eastAsiaTheme="majorEastAsia" w:cstheme="majorBidi"/>
          <w:b/>
          <w:bCs/>
          <w:sz w:val="28"/>
          <w:szCs w:val="28"/>
        </w:rPr>
      </w:pPr>
      <w:bookmarkStart w:id="101" w:name="_Toc330964718"/>
      <w:r>
        <w:br w:type="page"/>
      </w:r>
    </w:p>
    <w:p w:rsidR="00516924" w:rsidRDefault="00516924" w:rsidP="00577DA7">
      <w:pPr>
        <w:pStyle w:val="judullevel1"/>
      </w:pPr>
      <w:bookmarkStart w:id="102" w:name="_Toc68604974"/>
      <w:r>
        <w:lastRenderedPageBreak/>
        <w:t>DAFTAR PUSTAKA</w:t>
      </w:r>
      <w:bookmarkEnd w:id="101"/>
      <w:bookmarkEnd w:id="102"/>
    </w:p>
    <w:p w:rsidR="00071BF3" w:rsidRPr="00071BF3" w:rsidRDefault="00675653" w:rsidP="00071BF3">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071BF3" w:rsidRPr="00071BF3">
        <w:rPr>
          <w:rFonts w:cs="Times New Roman"/>
          <w:noProof/>
          <w:szCs w:val="24"/>
        </w:rPr>
        <w:t xml:space="preserve">Akis M, Pebriyanto E. 2013. Penerapan </w:t>
      </w:r>
      <w:r w:rsidR="001D11DE" w:rsidRPr="001D11DE">
        <w:rPr>
          <w:rFonts w:cs="Times New Roman"/>
          <w:i/>
          <w:noProof/>
          <w:szCs w:val="24"/>
        </w:rPr>
        <w:t>Server</w:t>
      </w:r>
      <w:r w:rsidR="00071BF3" w:rsidRPr="00071BF3">
        <w:rPr>
          <w:rFonts w:cs="Times New Roman"/>
          <w:noProof/>
          <w:szCs w:val="24"/>
        </w:rPr>
        <w:t xml:space="preserve"> Web Hosting Berbasis Linux Ubuntu pada Jaringan Komputer SD Negeri 15 Pangkalpinang. </w:t>
      </w:r>
      <w:r w:rsidR="00071BF3" w:rsidRPr="00071BF3">
        <w:rPr>
          <w:rFonts w:cs="Times New Roman"/>
          <w:i/>
          <w:iCs/>
          <w:noProof/>
          <w:szCs w:val="24"/>
        </w:rPr>
        <w:t>J Sisfokom (Sistem Inf dan Komputer)</w:t>
      </w:r>
      <w:r w:rsidR="00071BF3" w:rsidRPr="00071BF3">
        <w:rPr>
          <w:rFonts w:cs="Times New Roman"/>
          <w:noProof/>
          <w:szCs w:val="24"/>
        </w:rPr>
        <w:t>. 2(2):40. doi:10.32736/sisfokom.v2i2.214.</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Chalik A, Habibullah M. 2015. </w:t>
      </w:r>
      <w:r w:rsidRPr="00071BF3">
        <w:rPr>
          <w:rFonts w:cs="Times New Roman"/>
          <w:i/>
          <w:iCs/>
          <w:noProof/>
          <w:szCs w:val="24"/>
        </w:rPr>
        <w:t>Pelayanan Publik Tingkat Desa</w:t>
      </w:r>
      <w:r w:rsidRPr="00071BF3">
        <w:rPr>
          <w:rFonts w:cs="Times New Roman"/>
          <w:noProof/>
          <w:szCs w:val="24"/>
        </w:rPr>
        <w:t>. Yogyakarta: Interpena.</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Gunawan RA dan I. 2005. Penggunaan Dhcp Relay Agent Untuk Mengoptimalkan Penggunaan Dhcp </w:t>
      </w:r>
      <w:r w:rsidR="001D11DE" w:rsidRPr="001D11DE">
        <w:rPr>
          <w:rFonts w:cs="Times New Roman"/>
          <w:i/>
          <w:noProof/>
          <w:szCs w:val="24"/>
        </w:rPr>
        <w:t>Server</w:t>
      </w:r>
      <w:r w:rsidRPr="00071BF3">
        <w:rPr>
          <w:rFonts w:cs="Times New Roman"/>
          <w:noProof/>
          <w:szCs w:val="24"/>
        </w:rPr>
        <w:t xml:space="preserve"> Pada Jaringan Dengan Banyak Subnet. </w:t>
      </w:r>
      <w:r w:rsidRPr="00071BF3">
        <w:rPr>
          <w:rFonts w:cs="Times New Roman"/>
          <w:i/>
          <w:iCs/>
          <w:noProof/>
          <w:szCs w:val="24"/>
        </w:rPr>
        <w:t>Semin Nas Apl Teknol Inf 2005 (SNATI 2005)</w:t>
      </w:r>
      <w:r w:rsidRPr="00071BF3">
        <w:rPr>
          <w:rFonts w:cs="Times New Roman"/>
          <w:noProof/>
          <w:szCs w:val="24"/>
        </w:rPr>
        <w:t>. 2005 Snati:99–103.</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Hendry, Prabowo D, Hidayat A, Saputra IP, Yani JA. 2018. Implementasi SAMBA </w:t>
      </w:r>
      <w:r w:rsidR="001D11DE" w:rsidRPr="001D11DE">
        <w:rPr>
          <w:rFonts w:cs="Times New Roman"/>
          <w:i/>
          <w:noProof/>
          <w:szCs w:val="24"/>
        </w:rPr>
        <w:t>Server</w:t>
      </w:r>
      <w:r w:rsidRPr="00071BF3">
        <w:rPr>
          <w:rFonts w:cs="Times New Roman"/>
          <w:noProof/>
          <w:szCs w:val="24"/>
        </w:rPr>
        <w:t xml:space="preserve"> untuk Mendukung Sharing Printer di SD Swasta Al-Washliyah 6 / 39 Medan. 6(1):33–39.</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Hidayatulloh S, Mulyadi C. 2015. Sistem Pelayanan Administrasi Kependudukan Desa Candigatak Berbasis Web. </w:t>
      </w:r>
      <w:r w:rsidRPr="00071BF3">
        <w:rPr>
          <w:rFonts w:cs="Times New Roman"/>
          <w:i/>
          <w:iCs/>
          <w:noProof/>
          <w:szCs w:val="24"/>
        </w:rPr>
        <w:t>Sist Pelayanan Adm Kependud Desa Candigatak Berbas Web J IT CIDA</w:t>
      </w:r>
      <w:r w:rsidRPr="00071BF3">
        <w:rPr>
          <w:rFonts w:cs="Times New Roman"/>
          <w:noProof/>
          <w:szCs w:val="24"/>
        </w:rPr>
        <w:t>. 1(1):42. http://journal.amikomsolo.ac.id/index.php/itcida/article/view/1.</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Husen Z, Surbakti MS. 2020. </w:t>
      </w:r>
      <w:r w:rsidRPr="00071BF3">
        <w:rPr>
          <w:rFonts w:cs="Times New Roman"/>
          <w:i/>
          <w:iCs/>
          <w:noProof/>
          <w:szCs w:val="24"/>
        </w:rPr>
        <w:t xml:space="preserve">Membangun </w:t>
      </w:r>
      <w:r w:rsidR="001D11DE" w:rsidRPr="001D11DE">
        <w:rPr>
          <w:rFonts w:cs="Times New Roman"/>
          <w:i/>
          <w:iCs/>
          <w:noProof/>
          <w:szCs w:val="24"/>
        </w:rPr>
        <w:t>Server</w:t>
      </w:r>
      <w:r w:rsidRPr="00071BF3">
        <w:rPr>
          <w:rFonts w:cs="Times New Roman"/>
          <w:i/>
          <w:iCs/>
          <w:noProof/>
          <w:szCs w:val="24"/>
        </w:rPr>
        <w:t xml:space="preserve"> dan Jaringan Komputer dengan Linux Ubuntu</w:t>
      </w:r>
      <w:r w:rsidRPr="00071BF3">
        <w:rPr>
          <w:rFonts w:cs="Times New Roman"/>
          <w:noProof/>
          <w:szCs w:val="24"/>
        </w:rPr>
        <w:t>. Banda Aceh: Syiah Kuala University Press.</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Jader OH, Zeebaree SRM, Zebari RR. 2019. A state of art survey for web </w:t>
      </w:r>
      <w:r w:rsidR="001D11DE" w:rsidRPr="001D11DE">
        <w:rPr>
          <w:rFonts w:cs="Times New Roman"/>
          <w:i/>
          <w:noProof/>
          <w:szCs w:val="24"/>
        </w:rPr>
        <w:t>server</w:t>
      </w:r>
      <w:r w:rsidRPr="00071BF3">
        <w:rPr>
          <w:rFonts w:cs="Times New Roman"/>
          <w:noProof/>
          <w:szCs w:val="24"/>
        </w:rPr>
        <w:t xml:space="preserve"> performance measurement and load balancing mechanisms. </w:t>
      </w:r>
      <w:r w:rsidRPr="00071BF3">
        <w:rPr>
          <w:rFonts w:cs="Times New Roman"/>
          <w:i/>
          <w:iCs/>
          <w:noProof/>
          <w:szCs w:val="24"/>
        </w:rPr>
        <w:t>Int J Sci Technol Res</w:t>
      </w:r>
      <w:r w:rsidRPr="00071BF3">
        <w:rPr>
          <w:rFonts w:cs="Times New Roman"/>
          <w:noProof/>
          <w:szCs w:val="24"/>
        </w:rPr>
        <w:t>. 8(12):535–543.</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Nurrahman F. 2020. Implementasi Linux Ubuntu </w:t>
      </w:r>
      <w:r w:rsidR="001D11DE" w:rsidRPr="001D11DE">
        <w:rPr>
          <w:rFonts w:cs="Times New Roman"/>
          <w:i/>
          <w:noProof/>
          <w:szCs w:val="24"/>
        </w:rPr>
        <w:t>Server</w:t>
      </w:r>
      <w:r w:rsidRPr="00071BF3">
        <w:rPr>
          <w:rFonts w:cs="Times New Roman"/>
          <w:noProof/>
          <w:szCs w:val="24"/>
        </w:rPr>
        <w:t xml:space="preserve"> 18.04 Sebagai </w:t>
      </w:r>
      <w:r w:rsidR="001D11DE" w:rsidRPr="001D11DE">
        <w:rPr>
          <w:rFonts w:cs="Times New Roman"/>
          <w:i/>
          <w:noProof/>
          <w:szCs w:val="24"/>
        </w:rPr>
        <w:t>Server</w:t>
      </w:r>
      <w:r w:rsidRPr="00071BF3">
        <w:rPr>
          <w:rFonts w:cs="Times New Roman"/>
          <w:noProof/>
          <w:szCs w:val="24"/>
        </w:rPr>
        <w:t xml:space="preserve"> Sistem Informasi Akademik Pada Sekolah Tinggi Manajemen Informatika Dan Komputer Samarinda. </w:t>
      </w:r>
      <w:r w:rsidRPr="00071BF3">
        <w:rPr>
          <w:rFonts w:cs="Times New Roman"/>
          <w:i/>
          <w:iCs/>
          <w:noProof/>
          <w:szCs w:val="24"/>
        </w:rPr>
        <w:t>J DiJITAC</w:t>
      </w:r>
      <w:r w:rsidRPr="00071BF3">
        <w:rPr>
          <w:rFonts w:cs="Times New Roman"/>
          <w:noProof/>
          <w:szCs w:val="24"/>
        </w:rPr>
        <w:t>. 1(1):55–77.</w:t>
      </w:r>
    </w:p>
    <w:p w:rsidR="00071BF3" w:rsidRPr="00071BF3" w:rsidRDefault="00071BF3" w:rsidP="00071BF3">
      <w:pPr>
        <w:widowControl w:val="0"/>
        <w:autoSpaceDE w:val="0"/>
        <w:autoSpaceDN w:val="0"/>
        <w:adjustRightInd w:val="0"/>
        <w:ind w:left="480" w:hanging="480"/>
        <w:rPr>
          <w:rFonts w:cs="Times New Roman"/>
          <w:noProof/>
          <w:szCs w:val="24"/>
        </w:rPr>
      </w:pPr>
      <w:r w:rsidRPr="00071BF3">
        <w:rPr>
          <w:rFonts w:cs="Times New Roman"/>
          <w:noProof/>
          <w:szCs w:val="24"/>
        </w:rPr>
        <w:t xml:space="preserve">Tantotos FN. 2006. DNS </w:t>
      </w:r>
      <w:r w:rsidR="001D11DE" w:rsidRPr="001D11DE">
        <w:rPr>
          <w:rFonts w:cs="Times New Roman"/>
          <w:i/>
          <w:noProof/>
          <w:szCs w:val="24"/>
        </w:rPr>
        <w:t>SERVER</w:t>
      </w:r>
      <w:r w:rsidRPr="00071BF3">
        <w:rPr>
          <w:rFonts w:cs="Times New Roman"/>
          <w:noProof/>
          <w:szCs w:val="24"/>
        </w:rPr>
        <w:t xml:space="preserve"> IMPLEMENTATION WITH IPv6 PROTOCOL. Yogyakarta: Sanata Dharma University. http://repository.usd.ac.id/31992/2/005314029_Full.pdf.</w:t>
      </w:r>
    </w:p>
    <w:p w:rsidR="00071BF3" w:rsidRPr="00071BF3" w:rsidRDefault="00071BF3" w:rsidP="00071BF3">
      <w:pPr>
        <w:widowControl w:val="0"/>
        <w:autoSpaceDE w:val="0"/>
        <w:autoSpaceDN w:val="0"/>
        <w:adjustRightInd w:val="0"/>
        <w:ind w:left="480" w:hanging="480"/>
        <w:rPr>
          <w:rFonts w:cs="Times New Roman"/>
          <w:noProof/>
        </w:rPr>
      </w:pPr>
      <w:r w:rsidRPr="00071BF3">
        <w:rPr>
          <w:rFonts w:cs="Times New Roman"/>
          <w:noProof/>
          <w:szCs w:val="24"/>
        </w:rPr>
        <w:t xml:space="preserve">What is </w:t>
      </w:r>
      <w:r w:rsidR="00E61F4E" w:rsidRPr="00E61F4E">
        <w:rPr>
          <w:rFonts w:cs="Times New Roman"/>
          <w:i/>
          <w:noProof/>
          <w:szCs w:val="24"/>
        </w:rPr>
        <w:t>Database</w:t>
      </w:r>
      <w:r w:rsidRPr="00071BF3">
        <w:rPr>
          <w:rFonts w:cs="Times New Roman"/>
          <w:noProof/>
          <w:szCs w:val="24"/>
        </w:rPr>
        <w:t xml:space="preserve">. </w:t>
      </w:r>
      <w:r w:rsidRPr="00071BF3">
        <w:rPr>
          <w:rFonts w:cs="Times New Roman"/>
          <w:i/>
          <w:iCs/>
          <w:noProof/>
          <w:szCs w:val="24"/>
        </w:rPr>
        <w:t>Oracle Inc</w:t>
      </w:r>
      <w:r w:rsidRPr="00071BF3">
        <w:rPr>
          <w:rFonts w:cs="Times New Roman"/>
          <w:noProof/>
          <w:szCs w:val="24"/>
        </w:rPr>
        <w:t>., siap terbit. https://www.oracle.com/</w:t>
      </w:r>
      <w:r w:rsidR="00E61F4E" w:rsidRPr="00E61F4E">
        <w:rPr>
          <w:rFonts w:cs="Times New Roman"/>
          <w:i/>
          <w:noProof/>
          <w:szCs w:val="24"/>
        </w:rPr>
        <w:t>database</w:t>
      </w:r>
      <w:r w:rsidRPr="00071BF3">
        <w:rPr>
          <w:rFonts w:cs="Times New Roman"/>
          <w:noProof/>
          <w:szCs w:val="24"/>
        </w:rPr>
        <w:t>/what-is-</w:t>
      </w:r>
      <w:r w:rsidR="00E61F4E" w:rsidRPr="00E61F4E">
        <w:rPr>
          <w:rFonts w:cs="Times New Roman"/>
          <w:i/>
          <w:noProof/>
          <w:szCs w:val="24"/>
        </w:rPr>
        <w:t>database</w:t>
      </w:r>
      <w:r w:rsidRPr="00071BF3">
        <w:rPr>
          <w:rFonts w:cs="Times New Roman"/>
          <w:noProof/>
          <w:szCs w:val="24"/>
        </w:rPr>
        <w:t>/.</w:t>
      </w:r>
    </w:p>
    <w:p w:rsidR="0047647C" w:rsidRDefault="00675653">
      <w:pPr>
        <w:spacing w:after="200" w:line="276" w:lineRule="auto"/>
        <w:ind w:firstLine="0"/>
        <w:jc w:val="left"/>
      </w:pPr>
      <w:r>
        <w:fldChar w:fldCharType="end"/>
      </w:r>
    </w:p>
    <w:p w:rsidR="0047647C" w:rsidRDefault="0047647C">
      <w:pPr>
        <w:spacing w:after="200" w:line="276" w:lineRule="auto"/>
        <w:ind w:firstLine="0"/>
        <w:jc w:val="left"/>
      </w:pPr>
    </w:p>
    <w:p w:rsidR="008070C1" w:rsidRDefault="008070C1">
      <w:pPr>
        <w:spacing w:after="200" w:line="276" w:lineRule="auto"/>
        <w:ind w:firstLine="0"/>
        <w:jc w:val="left"/>
        <w:rPr>
          <w:rFonts w:cs="Times New Roman"/>
          <w:szCs w:val="24"/>
        </w:rPr>
      </w:pPr>
      <w:r>
        <w:br w:type="page"/>
      </w:r>
    </w:p>
    <w:p w:rsidR="00DE3FF3" w:rsidRPr="00DE3FF3" w:rsidRDefault="00DE3FF3" w:rsidP="00DE3FF3">
      <w:pPr>
        <w:ind w:firstLine="0"/>
      </w:pPr>
    </w:p>
    <w:p w:rsidR="004D78CD" w:rsidRDefault="008070C1" w:rsidP="00DE3FF3">
      <w:pPr>
        <w:pStyle w:val="judullevel1"/>
        <w:spacing w:before="6000"/>
      </w:pPr>
      <w:bookmarkStart w:id="103" w:name="_Toc68604975"/>
      <w:r>
        <w:rPr>
          <w:lang w:val="id-ID"/>
        </w:rPr>
        <w:t>LAMPIRAN</w:t>
      </w:r>
      <w:bookmarkEnd w:id="103"/>
      <w:r w:rsidR="004D78CD">
        <w:br w:type="page"/>
      </w:r>
    </w:p>
    <w:p w:rsidR="00B9584F" w:rsidRPr="00464A6B" w:rsidRDefault="00820160" w:rsidP="00820160">
      <w:pPr>
        <w:pStyle w:val="Caption"/>
        <w:keepNext/>
        <w:ind w:left="1176" w:hanging="1176"/>
      </w:pPr>
      <w:bookmarkStart w:id="104" w:name="_Toc330897222"/>
      <w:bookmarkStart w:id="105" w:name="_Toc330897777"/>
      <w:bookmarkStart w:id="106" w:name="_Toc68603885"/>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1</w:t>
      </w:r>
      <w:r w:rsidR="00D8380A">
        <w:rPr>
          <w:noProof/>
        </w:rPr>
        <w:fldChar w:fldCharType="end"/>
      </w:r>
      <w:bookmarkStart w:id="107" w:name="_Toc330543880"/>
      <w:bookmarkStart w:id="108" w:name="_Toc330897883"/>
      <w:bookmarkStart w:id="109" w:name="_Toc330898010"/>
      <w:bookmarkStart w:id="110" w:name="_Toc330898088"/>
      <w:bookmarkStart w:id="111" w:name="_Toc58971865"/>
      <w:bookmarkStart w:id="112" w:name="_Toc58980261"/>
      <w:bookmarkStart w:id="113" w:name="_Toc58980499"/>
      <w:r>
        <w:rPr>
          <w:lang w:val="id-ID"/>
        </w:rPr>
        <w:t xml:space="preserve"> </w:t>
      </w:r>
      <w:bookmarkEnd w:id="104"/>
      <w:bookmarkEnd w:id="105"/>
      <w:bookmarkEnd w:id="107"/>
      <w:bookmarkEnd w:id="108"/>
      <w:bookmarkEnd w:id="109"/>
      <w:bookmarkEnd w:id="110"/>
      <w:bookmarkEnd w:id="111"/>
      <w:bookmarkEnd w:id="112"/>
      <w:bookmarkEnd w:id="113"/>
      <w:r w:rsidR="00491F37">
        <w:t>Pengguna (pengakses)</w:t>
      </w:r>
      <w:r w:rsidR="00464A6B">
        <w:t xml:space="preserve"> </w:t>
      </w:r>
      <w:r w:rsidR="00491F37">
        <w:t>Infrastruktur Jaringan Sistem Pelayanan Masyarakat Miskin di Kantor Desa Langonsari</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491F37" w:rsidP="005848C3">
            <w:pPr>
              <w:spacing w:before="40" w:after="40"/>
              <w:ind w:firstLine="0"/>
              <w:rPr>
                <w:rFonts w:eastAsia="Calibri"/>
              </w:rPr>
            </w:pPr>
            <w:r>
              <w:t>Pengguna</w:t>
            </w:r>
          </w:p>
        </w:tc>
        <w:tc>
          <w:tcPr>
            <w:tcW w:w="2313" w:type="dxa"/>
            <w:tcBorders>
              <w:bottom w:val="single" w:sz="4" w:space="0" w:color="auto"/>
            </w:tcBorders>
            <w:shd w:val="clear" w:color="auto" w:fill="auto"/>
          </w:tcPr>
          <w:p w:rsidR="005848C3" w:rsidRPr="009F4498" w:rsidRDefault="00491F37" w:rsidP="005848C3">
            <w:pPr>
              <w:spacing w:before="40" w:after="40"/>
              <w:ind w:firstLine="0"/>
              <w:jc w:val="center"/>
              <w:rPr>
                <w:rFonts w:eastAsia="Calibri"/>
              </w:rPr>
            </w:pPr>
            <w:r>
              <w:t>Jenis Perangkat</w:t>
            </w:r>
          </w:p>
        </w:tc>
        <w:tc>
          <w:tcPr>
            <w:tcW w:w="2314" w:type="dxa"/>
            <w:tcBorders>
              <w:bottom w:val="single" w:sz="4" w:space="0" w:color="auto"/>
              <w:right w:val="nil"/>
            </w:tcBorders>
            <w:shd w:val="clear" w:color="auto" w:fill="auto"/>
          </w:tcPr>
          <w:p w:rsidR="005848C3" w:rsidRPr="009F4498" w:rsidRDefault="00C831D5" w:rsidP="005848C3">
            <w:pPr>
              <w:spacing w:before="40" w:after="40"/>
              <w:ind w:firstLine="0"/>
              <w:jc w:val="center"/>
              <w:rPr>
                <w:rFonts w:eastAsia="Calibri"/>
              </w:rPr>
            </w:pPr>
            <w:r>
              <w:t>Lama</w:t>
            </w:r>
            <w:r w:rsidR="00491F37">
              <w:t xml:space="preserve"> Akses (jam</w:t>
            </w:r>
            <w:r w:rsidR="009158D6">
              <w:t>/</w:t>
            </w:r>
            <w:r w:rsidR="00491F37">
              <w:t>hari)</w:t>
            </w:r>
          </w:p>
        </w:tc>
      </w:tr>
      <w:tr w:rsidR="005848C3" w:rsidRPr="009F4498" w:rsidTr="005848C3">
        <w:trPr>
          <w:jc w:val="center"/>
        </w:trPr>
        <w:tc>
          <w:tcPr>
            <w:tcW w:w="2802" w:type="dxa"/>
            <w:tcBorders>
              <w:left w:val="nil"/>
              <w:bottom w:val="nil"/>
            </w:tcBorders>
            <w:shd w:val="clear" w:color="auto" w:fill="auto"/>
          </w:tcPr>
          <w:p w:rsidR="005848C3" w:rsidRPr="009F4498" w:rsidRDefault="00491F37" w:rsidP="005848C3">
            <w:pPr>
              <w:spacing w:before="60"/>
              <w:ind w:firstLine="0"/>
              <w:rPr>
                <w:rFonts w:eastAsia="Calibri"/>
              </w:rPr>
            </w:pPr>
            <w:r>
              <w:t>Staf Pusat Kesejahteraan Sosial (</w:t>
            </w:r>
            <w:proofErr w:type="spellStart"/>
            <w:r>
              <w:t>Puskesos</w:t>
            </w:r>
            <w:proofErr w:type="spellEnd"/>
            <w:r>
              <w:t>)</w:t>
            </w:r>
            <w:r w:rsidR="0001751A">
              <w:t xml:space="preserve"> Kantor Desa Langonsari</w:t>
            </w:r>
          </w:p>
        </w:tc>
        <w:tc>
          <w:tcPr>
            <w:tcW w:w="2313" w:type="dxa"/>
            <w:tcBorders>
              <w:bottom w:val="nil"/>
            </w:tcBorders>
            <w:shd w:val="clear" w:color="auto" w:fill="auto"/>
          </w:tcPr>
          <w:p w:rsidR="005848C3" w:rsidRPr="009F4498" w:rsidRDefault="00491F37" w:rsidP="005848C3">
            <w:pPr>
              <w:spacing w:before="60"/>
              <w:ind w:firstLine="0"/>
              <w:jc w:val="center"/>
              <w:rPr>
                <w:rFonts w:eastAsia="Calibri"/>
              </w:rPr>
            </w:pPr>
            <w:r>
              <w:rPr>
                <w:rFonts w:eastAsia="Calibri"/>
              </w:rPr>
              <w:t>Komputer Desktop</w:t>
            </w:r>
          </w:p>
        </w:tc>
        <w:tc>
          <w:tcPr>
            <w:tcW w:w="2314" w:type="dxa"/>
            <w:tcBorders>
              <w:bottom w:val="nil"/>
              <w:right w:val="nil"/>
            </w:tcBorders>
            <w:shd w:val="clear" w:color="auto" w:fill="auto"/>
          </w:tcPr>
          <w:p w:rsidR="005848C3" w:rsidRPr="009F4498" w:rsidRDefault="00491F37" w:rsidP="005848C3">
            <w:pPr>
              <w:spacing w:before="60"/>
              <w:ind w:firstLine="0"/>
              <w:jc w:val="center"/>
              <w:rPr>
                <w:rFonts w:eastAsia="Calibri"/>
              </w:rPr>
            </w:pPr>
            <w:r>
              <w:t>8</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491F37" w:rsidP="005848C3">
            <w:pPr>
              <w:ind w:firstLine="0"/>
            </w:pPr>
            <w:r>
              <w:t>Bagian Pelayanan Kantor Desa Langonsari</w:t>
            </w:r>
          </w:p>
        </w:tc>
        <w:tc>
          <w:tcPr>
            <w:tcW w:w="2313" w:type="dxa"/>
            <w:tcBorders>
              <w:top w:val="nil"/>
              <w:bottom w:val="nil"/>
            </w:tcBorders>
            <w:shd w:val="clear" w:color="auto" w:fill="auto"/>
          </w:tcPr>
          <w:p w:rsidR="005848C3" w:rsidRPr="009F4498" w:rsidRDefault="00491F37" w:rsidP="005848C3">
            <w:pPr>
              <w:ind w:firstLine="0"/>
              <w:jc w:val="center"/>
            </w:pPr>
            <w:r>
              <w:t xml:space="preserve">Komputer </w:t>
            </w:r>
            <w:proofErr w:type="spellStart"/>
            <w:r>
              <w:t>Deksop</w:t>
            </w:r>
            <w:proofErr w:type="spellEnd"/>
          </w:p>
        </w:tc>
        <w:tc>
          <w:tcPr>
            <w:tcW w:w="2314" w:type="dxa"/>
            <w:tcBorders>
              <w:top w:val="nil"/>
              <w:bottom w:val="nil"/>
              <w:right w:val="nil"/>
            </w:tcBorders>
            <w:shd w:val="clear" w:color="auto" w:fill="auto"/>
          </w:tcPr>
          <w:p w:rsidR="005848C3" w:rsidRPr="009F4498" w:rsidRDefault="00491F37" w:rsidP="005848C3">
            <w:pPr>
              <w:ind w:firstLine="0"/>
              <w:jc w:val="center"/>
            </w:pPr>
            <w:r>
              <w:t>8</w:t>
            </w:r>
          </w:p>
        </w:tc>
      </w:tr>
      <w:tr w:rsidR="005848C3" w:rsidRPr="009F4498" w:rsidTr="00491F37">
        <w:trPr>
          <w:jc w:val="center"/>
        </w:trPr>
        <w:tc>
          <w:tcPr>
            <w:tcW w:w="2802" w:type="dxa"/>
            <w:tcBorders>
              <w:top w:val="nil"/>
              <w:left w:val="nil"/>
              <w:bottom w:val="nil"/>
            </w:tcBorders>
            <w:shd w:val="clear" w:color="auto" w:fill="auto"/>
          </w:tcPr>
          <w:p w:rsidR="005848C3" w:rsidRPr="009F4498" w:rsidRDefault="00491F37" w:rsidP="005848C3">
            <w:pPr>
              <w:ind w:firstLine="0"/>
            </w:pPr>
            <w:r>
              <w:t xml:space="preserve">Kepala </w:t>
            </w:r>
            <w:proofErr w:type="spellStart"/>
            <w:r>
              <w:t>Puskesos</w:t>
            </w:r>
            <w:proofErr w:type="spellEnd"/>
          </w:p>
        </w:tc>
        <w:tc>
          <w:tcPr>
            <w:tcW w:w="2313" w:type="dxa"/>
            <w:tcBorders>
              <w:top w:val="nil"/>
              <w:bottom w:val="nil"/>
            </w:tcBorders>
            <w:shd w:val="clear" w:color="auto" w:fill="auto"/>
          </w:tcPr>
          <w:p w:rsidR="005848C3" w:rsidRPr="009F4498" w:rsidRDefault="00491F37" w:rsidP="005848C3">
            <w:pPr>
              <w:ind w:firstLine="0"/>
              <w:jc w:val="center"/>
            </w:pPr>
            <w:r>
              <w:t>Laptop</w:t>
            </w:r>
          </w:p>
        </w:tc>
        <w:tc>
          <w:tcPr>
            <w:tcW w:w="2314" w:type="dxa"/>
            <w:tcBorders>
              <w:top w:val="nil"/>
              <w:bottom w:val="nil"/>
              <w:right w:val="nil"/>
            </w:tcBorders>
            <w:shd w:val="clear" w:color="auto" w:fill="auto"/>
          </w:tcPr>
          <w:p w:rsidR="005848C3" w:rsidRPr="009F4498" w:rsidRDefault="00491F37" w:rsidP="005848C3">
            <w:pPr>
              <w:ind w:firstLine="0"/>
              <w:jc w:val="center"/>
            </w:pPr>
            <w:r>
              <w:t>7</w:t>
            </w:r>
          </w:p>
        </w:tc>
      </w:tr>
      <w:tr w:rsidR="005848C3" w:rsidRPr="009F4498" w:rsidTr="00491F37">
        <w:trPr>
          <w:jc w:val="center"/>
        </w:trPr>
        <w:tc>
          <w:tcPr>
            <w:tcW w:w="2802" w:type="dxa"/>
            <w:tcBorders>
              <w:top w:val="nil"/>
              <w:left w:val="nil"/>
              <w:bottom w:val="single" w:sz="4" w:space="0" w:color="auto"/>
            </w:tcBorders>
            <w:shd w:val="clear" w:color="auto" w:fill="auto"/>
          </w:tcPr>
          <w:p w:rsidR="005848C3" w:rsidRPr="009F4498" w:rsidRDefault="00491F37" w:rsidP="005848C3">
            <w:pPr>
              <w:ind w:firstLine="0"/>
            </w:pPr>
            <w:r>
              <w:t>Tenaga IT Kantor Desa Langonsari</w:t>
            </w:r>
          </w:p>
        </w:tc>
        <w:tc>
          <w:tcPr>
            <w:tcW w:w="2313" w:type="dxa"/>
            <w:tcBorders>
              <w:top w:val="nil"/>
              <w:bottom w:val="single" w:sz="4" w:space="0" w:color="auto"/>
            </w:tcBorders>
            <w:shd w:val="clear" w:color="auto" w:fill="auto"/>
          </w:tcPr>
          <w:p w:rsidR="005848C3" w:rsidRPr="009F4498" w:rsidRDefault="00491F37" w:rsidP="005848C3">
            <w:pPr>
              <w:ind w:firstLine="0"/>
              <w:jc w:val="center"/>
            </w:pPr>
            <w:r>
              <w:t>Laptop</w:t>
            </w:r>
          </w:p>
        </w:tc>
        <w:tc>
          <w:tcPr>
            <w:tcW w:w="2314" w:type="dxa"/>
            <w:tcBorders>
              <w:top w:val="nil"/>
              <w:bottom w:val="single" w:sz="4" w:space="0" w:color="auto"/>
              <w:right w:val="nil"/>
            </w:tcBorders>
            <w:shd w:val="clear" w:color="auto" w:fill="auto"/>
          </w:tcPr>
          <w:p w:rsidR="005848C3" w:rsidRPr="009F4498" w:rsidRDefault="00491F37" w:rsidP="005848C3">
            <w:pPr>
              <w:ind w:firstLine="0"/>
              <w:jc w:val="center"/>
            </w:pPr>
            <w:r>
              <w:t>8</w:t>
            </w:r>
          </w:p>
        </w:tc>
      </w:tr>
    </w:tbl>
    <w:p w:rsidR="005848C3" w:rsidRDefault="005848C3">
      <w:pPr>
        <w:spacing w:after="200" w:line="276" w:lineRule="auto"/>
        <w:ind w:firstLine="0"/>
        <w:jc w:val="left"/>
      </w:pPr>
      <w:r>
        <w:br w:type="page"/>
      </w:r>
    </w:p>
    <w:p w:rsidR="005848C3" w:rsidRDefault="00820160" w:rsidP="00820160">
      <w:pPr>
        <w:pStyle w:val="Caption"/>
        <w:ind w:left="1162" w:hanging="1162"/>
      </w:pPr>
      <w:bookmarkStart w:id="114" w:name="_Toc330897223"/>
      <w:bookmarkStart w:id="115" w:name="_Toc330897778"/>
      <w:bookmarkStart w:id="116" w:name="_Toc323028195"/>
      <w:bookmarkStart w:id="117" w:name="_Toc330456036"/>
      <w:bookmarkStart w:id="118" w:name="_Toc330538072"/>
      <w:bookmarkStart w:id="119" w:name="_Toc330538268"/>
      <w:bookmarkStart w:id="120" w:name="_Toc330543881"/>
      <w:bookmarkStart w:id="121" w:name="_Toc330897884"/>
      <w:bookmarkStart w:id="122" w:name="_Toc330898011"/>
      <w:bookmarkStart w:id="123" w:name="_Toc330898089"/>
      <w:bookmarkStart w:id="124" w:name="_Toc58971866"/>
      <w:bookmarkStart w:id="125" w:name="_Toc58980262"/>
      <w:bookmarkStart w:id="126" w:name="_Toc58980500"/>
      <w:bookmarkStart w:id="127" w:name="_Toc68603886"/>
      <w:r>
        <w:lastRenderedPageBreak/>
        <w:t xml:space="preserve">Lampiran </w:t>
      </w:r>
      <w:r w:rsidR="00D8380A">
        <w:rPr>
          <w:noProof/>
        </w:rPr>
        <w:fldChar w:fldCharType="begin"/>
      </w:r>
      <w:r w:rsidR="00D8380A">
        <w:rPr>
          <w:noProof/>
        </w:rPr>
        <w:instrText xml:space="preserve"> SEQ Lampiran \* ARABIC </w:instrText>
      </w:r>
      <w:r w:rsidR="00D8380A">
        <w:rPr>
          <w:noProof/>
        </w:rPr>
        <w:fldChar w:fldCharType="separate"/>
      </w:r>
      <w:r w:rsidR="00BF0D48">
        <w:rPr>
          <w:noProof/>
        </w:rPr>
        <w:t>2</w:t>
      </w:r>
      <w:r w:rsidR="00D8380A">
        <w:rPr>
          <w:noProof/>
        </w:rPr>
        <w:fldChar w:fldCharType="end"/>
      </w:r>
      <w:r>
        <w:rPr>
          <w:lang w:val="id-ID"/>
        </w:rPr>
        <w:t xml:space="preserve"> </w:t>
      </w:r>
      <w:bookmarkEnd w:id="114"/>
      <w:bookmarkEnd w:id="115"/>
      <w:bookmarkEnd w:id="116"/>
      <w:bookmarkEnd w:id="117"/>
      <w:bookmarkEnd w:id="118"/>
      <w:bookmarkEnd w:id="119"/>
      <w:bookmarkEnd w:id="120"/>
      <w:bookmarkEnd w:id="121"/>
      <w:bookmarkEnd w:id="122"/>
      <w:bookmarkEnd w:id="123"/>
      <w:bookmarkEnd w:id="124"/>
      <w:bookmarkEnd w:id="125"/>
      <w:bookmarkEnd w:id="126"/>
      <w:r w:rsidR="0001751A">
        <w:rPr>
          <w:shd w:val="clear" w:color="auto" w:fill="FFFFFF"/>
        </w:rPr>
        <w:t>Jumlah Data DTKS dan anggota rumah tangga yang terdaftar pada DTKS (ART DTKS)</w:t>
      </w:r>
      <w:bookmarkEnd w:id="127"/>
    </w:p>
    <w:tbl>
      <w:tblPr>
        <w:tblW w:w="764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59"/>
        <w:gridCol w:w="1682"/>
        <w:gridCol w:w="3107"/>
      </w:tblGrid>
      <w:tr w:rsidR="0001751A" w:rsidRPr="009F4498" w:rsidTr="00EF1330">
        <w:trPr>
          <w:trHeight w:val="611"/>
          <w:jc w:val="center"/>
        </w:trPr>
        <w:tc>
          <w:tcPr>
            <w:tcW w:w="2859" w:type="dxa"/>
            <w:tcBorders>
              <w:bottom w:val="single" w:sz="4" w:space="0" w:color="auto"/>
            </w:tcBorders>
            <w:shd w:val="clear" w:color="auto" w:fill="auto"/>
            <w:vAlign w:val="center"/>
          </w:tcPr>
          <w:p w:rsidR="0001751A" w:rsidRPr="009F4498" w:rsidRDefault="0001751A" w:rsidP="00EF1330">
            <w:pPr>
              <w:spacing w:after="40"/>
              <w:ind w:firstLine="28"/>
              <w:jc w:val="left"/>
              <w:rPr>
                <w:rFonts w:eastAsia="Calibri"/>
              </w:rPr>
            </w:pPr>
            <w:r>
              <w:rPr>
                <w:rFonts w:eastAsia="Calibri"/>
              </w:rPr>
              <w:t>Jenis Data</w:t>
            </w:r>
          </w:p>
        </w:tc>
        <w:tc>
          <w:tcPr>
            <w:tcW w:w="1682" w:type="dxa"/>
            <w:tcBorders>
              <w:bottom w:val="single" w:sz="4" w:space="0" w:color="auto"/>
            </w:tcBorders>
            <w:shd w:val="clear" w:color="auto" w:fill="auto"/>
            <w:vAlign w:val="center"/>
          </w:tcPr>
          <w:p w:rsidR="0001751A" w:rsidRPr="009F4498" w:rsidRDefault="0001751A" w:rsidP="00EF1330">
            <w:pPr>
              <w:spacing w:after="40"/>
              <w:ind w:firstLine="28"/>
              <w:jc w:val="right"/>
              <w:rPr>
                <w:rFonts w:eastAsia="Calibri"/>
              </w:rPr>
            </w:pPr>
            <w:r>
              <w:t>Jumlah Data</w:t>
            </w:r>
          </w:p>
        </w:tc>
        <w:tc>
          <w:tcPr>
            <w:tcW w:w="3107" w:type="dxa"/>
            <w:tcBorders>
              <w:bottom w:val="single" w:sz="4" w:space="0" w:color="auto"/>
            </w:tcBorders>
            <w:shd w:val="clear" w:color="auto" w:fill="auto"/>
            <w:vAlign w:val="center"/>
          </w:tcPr>
          <w:p w:rsidR="0001751A" w:rsidRPr="009F4498" w:rsidRDefault="0001751A" w:rsidP="005848C3">
            <w:pPr>
              <w:spacing w:before="40" w:after="40"/>
              <w:ind w:firstLine="28"/>
              <w:jc w:val="center"/>
              <w:rPr>
                <w:rFonts w:eastAsia="Calibri"/>
              </w:rPr>
            </w:pPr>
            <w:r>
              <w:rPr>
                <w:rFonts w:eastAsia="Calibri"/>
              </w:rPr>
              <w:t>Pembaruan Terakhir</w:t>
            </w:r>
          </w:p>
        </w:tc>
      </w:tr>
      <w:tr w:rsidR="0001751A" w:rsidRPr="009F4498" w:rsidTr="00EF1330">
        <w:trPr>
          <w:trHeight w:val="328"/>
          <w:jc w:val="center"/>
        </w:trPr>
        <w:tc>
          <w:tcPr>
            <w:tcW w:w="2859" w:type="dxa"/>
            <w:tcBorders>
              <w:bottom w:val="nil"/>
            </w:tcBorders>
            <w:shd w:val="clear" w:color="auto" w:fill="auto"/>
          </w:tcPr>
          <w:p w:rsidR="0001751A" w:rsidRPr="009F4498" w:rsidRDefault="0001751A" w:rsidP="00EF1330">
            <w:pPr>
              <w:tabs>
                <w:tab w:val="left" w:pos="654"/>
                <w:tab w:val="left" w:pos="1062"/>
              </w:tabs>
              <w:spacing w:before="60"/>
              <w:ind w:right="863" w:firstLine="28"/>
              <w:jc w:val="left"/>
              <w:rPr>
                <w:rFonts w:eastAsia="Calibri"/>
              </w:rPr>
            </w:pPr>
            <w:r>
              <w:t>DTKS</w:t>
            </w:r>
          </w:p>
        </w:tc>
        <w:tc>
          <w:tcPr>
            <w:tcW w:w="1682" w:type="dxa"/>
            <w:tcBorders>
              <w:bottom w:val="nil"/>
            </w:tcBorders>
            <w:shd w:val="clear" w:color="auto" w:fill="auto"/>
          </w:tcPr>
          <w:p w:rsidR="0001751A" w:rsidRPr="009F4498" w:rsidRDefault="0001751A" w:rsidP="00EF1330">
            <w:pPr>
              <w:spacing w:before="60"/>
              <w:ind w:firstLine="28"/>
              <w:jc w:val="right"/>
              <w:rPr>
                <w:rFonts w:eastAsia="Calibri"/>
              </w:rPr>
            </w:pPr>
            <w:r>
              <w:rPr>
                <w:rFonts w:eastAsia="Calibri"/>
              </w:rPr>
              <w:t>878</w:t>
            </w:r>
          </w:p>
        </w:tc>
        <w:tc>
          <w:tcPr>
            <w:tcW w:w="3107" w:type="dxa"/>
            <w:tcBorders>
              <w:bottom w:val="nil"/>
            </w:tcBorders>
            <w:shd w:val="clear" w:color="auto" w:fill="auto"/>
          </w:tcPr>
          <w:p w:rsidR="0001751A" w:rsidRPr="009F4498" w:rsidRDefault="00EF1330" w:rsidP="005848C3">
            <w:pPr>
              <w:spacing w:before="60"/>
              <w:ind w:firstLine="28"/>
              <w:jc w:val="center"/>
              <w:rPr>
                <w:rFonts w:eastAsia="Calibri"/>
              </w:rPr>
            </w:pPr>
            <w:r>
              <w:rPr>
                <w:rFonts w:eastAsia="Calibri"/>
              </w:rPr>
              <w:t>24 Maret 2021</w:t>
            </w:r>
          </w:p>
        </w:tc>
      </w:tr>
      <w:tr w:rsidR="0001751A" w:rsidRPr="009F4498" w:rsidTr="00EF1330">
        <w:trPr>
          <w:trHeight w:val="269"/>
          <w:jc w:val="center"/>
        </w:trPr>
        <w:tc>
          <w:tcPr>
            <w:tcW w:w="2859" w:type="dxa"/>
            <w:tcBorders>
              <w:top w:val="nil"/>
              <w:bottom w:val="single" w:sz="4" w:space="0" w:color="auto"/>
            </w:tcBorders>
            <w:shd w:val="clear" w:color="auto" w:fill="auto"/>
            <w:vAlign w:val="center"/>
          </w:tcPr>
          <w:p w:rsidR="0001751A" w:rsidRPr="009F4498" w:rsidRDefault="0001751A" w:rsidP="00EF1330">
            <w:pPr>
              <w:tabs>
                <w:tab w:val="left" w:pos="654"/>
                <w:tab w:val="left" w:pos="972"/>
                <w:tab w:val="left" w:pos="1062"/>
              </w:tabs>
              <w:ind w:right="863" w:firstLine="28"/>
              <w:jc w:val="left"/>
              <w:rPr>
                <w:rFonts w:eastAsia="Calibri"/>
              </w:rPr>
            </w:pPr>
            <w:r>
              <w:t>ART DTKS</w:t>
            </w:r>
          </w:p>
        </w:tc>
        <w:tc>
          <w:tcPr>
            <w:tcW w:w="1682" w:type="dxa"/>
            <w:tcBorders>
              <w:top w:val="nil"/>
              <w:bottom w:val="single" w:sz="4" w:space="0" w:color="auto"/>
            </w:tcBorders>
            <w:shd w:val="clear" w:color="auto" w:fill="auto"/>
            <w:vAlign w:val="center"/>
          </w:tcPr>
          <w:p w:rsidR="0001751A" w:rsidRPr="009F4498" w:rsidRDefault="0001751A" w:rsidP="00EF1330">
            <w:pPr>
              <w:ind w:firstLine="28"/>
              <w:jc w:val="right"/>
            </w:pPr>
            <w:r>
              <w:t>3</w:t>
            </w:r>
            <w:r w:rsidR="00EF1330">
              <w:t>.</w:t>
            </w:r>
            <w:r>
              <w:t>112</w:t>
            </w:r>
          </w:p>
        </w:tc>
        <w:tc>
          <w:tcPr>
            <w:tcW w:w="3107" w:type="dxa"/>
            <w:tcBorders>
              <w:top w:val="nil"/>
              <w:bottom w:val="single" w:sz="4" w:space="0" w:color="auto"/>
            </w:tcBorders>
            <w:shd w:val="clear" w:color="auto" w:fill="auto"/>
            <w:vAlign w:val="center"/>
          </w:tcPr>
          <w:p w:rsidR="0001751A" w:rsidRPr="009F4498" w:rsidRDefault="00EF1330" w:rsidP="00EF1330">
            <w:pPr>
              <w:ind w:firstLine="28"/>
              <w:jc w:val="center"/>
            </w:pPr>
            <w:r>
              <w:t>24 Maret 2021</w:t>
            </w:r>
          </w:p>
        </w:tc>
      </w:tr>
    </w:tbl>
    <w:p w:rsidR="00246ADD" w:rsidRDefault="00246ADD" w:rsidP="00246ADD">
      <w:pPr>
        <w:ind w:firstLine="0"/>
      </w:pPr>
    </w:p>
    <w:p w:rsidR="008070C1" w:rsidRPr="008070C1" w:rsidRDefault="00246ADD" w:rsidP="008070C1">
      <w:pPr>
        <w:pStyle w:val="judullevel1"/>
      </w:pPr>
      <w:r>
        <w:br w:type="page"/>
      </w:r>
      <w:bookmarkStart w:id="128" w:name="_Toc68604976"/>
      <w:r w:rsidR="008070C1" w:rsidRPr="008070C1">
        <w:lastRenderedPageBreak/>
        <w:t>RIWAYAT HIDUP</w:t>
      </w:r>
      <w:bookmarkEnd w:id="128"/>
    </w:p>
    <w:p w:rsidR="008070C1" w:rsidRPr="00454E09" w:rsidRDefault="008070C1" w:rsidP="008070C1">
      <w:pPr>
        <w:pStyle w:val="Paragraf"/>
      </w:pPr>
      <w:r w:rsidRPr="00454E09">
        <w:t>Penulis dilahirkan di kota</w:t>
      </w:r>
      <w:r w:rsidR="005B0BB0">
        <w:rPr>
          <w:lang w:val="en-US"/>
        </w:rPr>
        <w:t xml:space="preserve"> Bandung</w:t>
      </w:r>
      <w:r w:rsidRPr="00454E09">
        <w:t xml:space="preserve"> pada </w:t>
      </w:r>
      <w:r w:rsidR="005B0BB0">
        <w:rPr>
          <w:lang w:val="en-US"/>
        </w:rPr>
        <w:t xml:space="preserve">2 Januari 2000 </w:t>
      </w:r>
      <w:r w:rsidRPr="00454E09">
        <w:t xml:space="preserve">sebagai anak </w:t>
      </w:r>
      <w:r w:rsidRPr="0045741F">
        <w:t>ke</w:t>
      </w:r>
      <w:r w:rsidR="005B0BB0">
        <w:rPr>
          <w:lang w:val="en-US"/>
        </w:rPr>
        <w:t>-2</w:t>
      </w:r>
      <w:r w:rsidRPr="0045741F">
        <w:t xml:space="preserve"> </w:t>
      </w:r>
      <w:r w:rsidRPr="00454E09">
        <w:t xml:space="preserve">dari pasangan bapak </w:t>
      </w:r>
      <w:proofErr w:type="spellStart"/>
      <w:r w:rsidR="005B0BB0">
        <w:rPr>
          <w:lang w:val="en-US"/>
        </w:rPr>
        <w:t>Daswan</w:t>
      </w:r>
      <w:proofErr w:type="spellEnd"/>
      <w:r w:rsidR="005B0BB0">
        <w:rPr>
          <w:lang w:val="en-US"/>
        </w:rPr>
        <w:t xml:space="preserve"> </w:t>
      </w:r>
      <w:r w:rsidRPr="00454E09">
        <w:t>dan ibu</w:t>
      </w:r>
      <w:r w:rsidRPr="0045741F">
        <w:t xml:space="preserve"> </w:t>
      </w:r>
      <w:proofErr w:type="spellStart"/>
      <w:r w:rsidR="005B0BB0">
        <w:rPr>
          <w:lang w:val="en-US"/>
        </w:rPr>
        <w:t>Enung</w:t>
      </w:r>
      <w:proofErr w:type="spellEnd"/>
      <w:r w:rsidR="005B0BB0">
        <w:rPr>
          <w:lang w:val="en-US"/>
        </w:rPr>
        <w:t xml:space="preserve"> </w:t>
      </w:r>
      <w:proofErr w:type="spellStart"/>
      <w:r w:rsidR="005B0BB0">
        <w:rPr>
          <w:lang w:val="en-US"/>
        </w:rPr>
        <w:t>Komala</w:t>
      </w:r>
      <w:proofErr w:type="spellEnd"/>
      <w:r w:rsidR="005B0BB0">
        <w:rPr>
          <w:lang w:val="en-US"/>
        </w:rPr>
        <w:t xml:space="preserve">. </w:t>
      </w:r>
      <w:r w:rsidRPr="00454E09">
        <w:t xml:space="preserve">Pendidikan </w:t>
      </w:r>
      <w:r w:rsidRPr="0045741F">
        <w:t xml:space="preserve">sekolah menengah atas (SMA) </w:t>
      </w:r>
      <w:r w:rsidRPr="00454E09">
        <w:t>ditempuh di</w:t>
      </w:r>
      <w:r w:rsidR="005B0BB0">
        <w:rPr>
          <w:lang w:val="en-US"/>
        </w:rPr>
        <w:t xml:space="preserve"> SMAN 1 Dayeuhkolot</w:t>
      </w:r>
      <w:r w:rsidRPr="00454E09">
        <w:t xml:space="preserve">, </w:t>
      </w:r>
      <w:r w:rsidRPr="0045741F">
        <w:t xml:space="preserve">dan </w:t>
      </w:r>
      <w:r w:rsidRPr="00454E09">
        <w:t xml:space="preserve">lulus pada tahun </w:t>
      </w:r>
      <w:r w:rsidR="005B0BB0">
        <w:rPr>
          <w:lang w:val="en-US"/>
        </w:rPr>
        <w:t>2018</w:t>
      </w:r>
      <w:r w:rsidRPr="0045741F">
        <w:t>.</w:t>
      </w:r>
      <w:r w:rsidRPr="00454E09">
        <w:t xml:space="preserve"> Pada tahun</w:t>
      </w:r>
      <w:r w:rsidRPr="0045741F">
        <w:t xml:space="preserve"> </w:t>
      </w:r>
      <w:r w:rsidR="005B0BB0">
        <w:rPr>
          <w:lang w:val="en-US"/>
        </w:rPr>
        <w:t>2018</w:t>
      </w:r>
      <w:r w:rsidRPr="00454E09">
        <w:t xml:space="preserve">, penulis diterima </w:t>
      </w:r>
      <w:r w:rsidRPr="0045741F">
        <w:t>sebagai mahasiswa program diploma 3 (</w:t>
      </w:r>
      <w:r w:rsidRPr="004F1420">
        <w:t>D</w:t>
      </w:r>
      <w:r>
        <w:t>-</w:t>
      </w:r>
      <w:r w:rsidRPr="004F1420">
        <w:t>3</w:t>
      </w:r>
      <w:r w:rsidRPr="0045741F">
        <w:t xml:space="preserve">) </w:t>
      </w:r>
      <w:r w:rsidRPr="00454E09">
        <w:t>di Program Studi</w:t>
      </w:r>
      <w:r>
        <w:t xml:space="preserve"> </w:t>
      </w:r>
      <w:r w:rsidR="00FB1FEF">
        <w:rPr>
          <w:lang w:val="en-US"/>
        </w:rPr>
        <w:t xml:space="preserve">Teknik Komputer </w:t>
      </w:r>
      <w:r>
        <w:t>S</w:t>
      </w:r>
      <w:r w:rsidRPr="004F1420">
        <w:t>ekolah</w:t>
      </w:r>
      <w:r w:rsidRPr="00454E09">
        <w:t xml:space="preserve"> </w:t>
      </w:r>
      <w:r>
        <w:t>Vokasi</w:t>
      </w:r>
      <w:r w:rsidRPr="00454E09">
        <w:t xml:space="preserve"> </w:t>
      </w:r>
      <w:r w:rsidRPr="0045741F">
        <w:t>IPB.</w:t>
      </w:r>
    </w:p>
    <w:p w:rsidR="008070C1" w:rsidRPr="00E23EA8" w:rsidRDefault="008070C1" w:rsidP="00E23EA8">
      <w:pPr>
        <w:pStyle w:val="Paragraf"/>
        <w:rPr>
          <w:lang w:val="en-US"/>
        </w:rPr>
      </w:pPr>
      <w:r w:rsidRPr="00454E09">
        <w:t xml:space="preserve">Selama mengikuti program </w:t>
      </w:r>
      <w:r w:rsidRPr="004F1420">
        <w:t>D</w:t>
      </w:r>
      <w:r>
        <w:t>-3</w:t>
      </w:r>
      <w:r w:rsidRPr="00454E09">
        <w:t xml:space="preserve">, penulis </w:t>
      </w:r>
      <w:r w:rsidRPr="0045741F">
        <w:t xml:space="preserve">aktif </w:t>
      </w:r>
      <w:r w:rsidRPr="00454E09">
        <w:t xml:space="preserve">menjadi </w:t>
      </w:r>
      <w:r w:rsidR="005B0BB0">
        <w:rPr>
          <w:lang w:val="en-US"/>
        </w:rPr>
        <w:t xml:space="preserve">staf Departemen Pendidikan dan Badan Eksekutif Mahasiswa SV IPB (2018-2019), ketua </w:t>
      </w:r>
      <w:r w:rsidR="007E7B0F">
        <w:rPr>
          <w:lang w:val="en-US"/>
        </w:rPr>
        <w:t>Biro Program Kreativitas Mahasiswa SV IPB, Ketua Internal Asrama Felicia IPB (2019-2020), dan merintis usaha penerbitan buku independen (Penerbit EJ Books, berdiri Agus 2020)</w:t>
      </w:r>
      <w:r w:rsidRPr="0045741F">
        <w:t>.</w:t>
      </w:r>
      <w:r w:rsidRPr="00454E09">
        <w:t xml:space="preserve"> </w:t>
      </w:r>
      <w:r w:rsidR="007E7B0F">
        <w:rPr>
          <w:lang w:val="en-US"/>
        </w:rPr>
        <w:t xml:space="preserve">Selama berkuliah di Sekolah </w:t>
      </w:r>
      <w:proofErr w:type="spellStart"/>
      <w:r w:rsidR="007E7B0F">
        <w:rPr>
          <w:lang w:val="en-US"/>
        </w:rPr>
        <w:t>Vokasi</w:t>
      </w:r>
      <w:proofErr w:type="spellEnd"/>
      <w:r w:rsidR="007E7B0F">
        <w:rPr>
          <w:lang w:val="en-US"/>
        </w:rPr>
        <w:t xml:space="preserve"> IPB, penulis telah menerbitkan tiga buku, yakni Hidup Ceria Menuju Bahagia (Rasibook, 2020), Suara Hati yang Jarang </w:t>
      </w:r>
      <w:proofErr w:type="spellStart"/>
      <w:r w:rsidR="007E7B0F">
        <w:rPr>
          <w:lang w:val="en-US"/>
        </w:rPr>
        <w:t>Tersakiti</w:t>
      </w:r>
      <w:proofErr w:type="spellEnd"/>
      <w:r w:rsidR="007E7B0F">
        <w:rPr>
          <w:lang w:val="en-US"/>
        </w:rPr>
        <w:t xml:space="preserve"> (Ishiyama Digital Media, 2020), dan Titik Temu: Muara Sebuah Perjalanan (</w:t>
      </w:r>
      <w:proofErr w:type="spellStart"/>
      <w:r w:rsidR="007E7B0F">
        <w:rPr>
          <w:lang w:val="en-US"/>
        </w:rPr>
        <w:t>Haura</w:t>
      </w:r>
      <w:proofErr w:type="spellEnd"/>
      <w:r w:rsidR="007E7B0F">
        <w:rPr>
          <w:lang w:val="en-US"/>
        </w:rPr>
        <w:t xml:space="preserve"> Utama, 2020). Dalam meningkatkan keahlian </w:t>
      </w:r>
      <w:r w:rsidR="007E7B0F" w:rsidRPr="007E7B0F">
        <w:rPr>
          <w:i/>
          <w:lang w:val="en-US"/>
        </w:rPr>
        <w:t>hard</w:t>
      </w:r>
      <w:r w:rsidR="007E7B0F">
        <w:rPr>
          <w:i/>
          <w:lang w:val="en-US"/>
        </w:rPr>
        <w:t xml:space="preserve"> </w:t>
      </w:r>
      <w:r w:rsidR="007E7B0F" w:rsidRPr="007E7B0F">
        <w:rPr>
          <w:i/>
          <w:lang w:val="en-US"/>
        </w:rPr>
        <w:t>skill</w:t>
      </w:r>
      <w:r w:rsidR="007E7B0F">
        <w:rPr>
          <w:lang w:val="en-US"/>
        </w:rPr>
        <w:t>, penulis aktif mengikuti beberapa sertifikasi di bidang teknologi (web dan jaringan).</w:t>
      </w:r>
    </w:p>
    <w:p w:rsidR="00246ADD" w:rsidRDefault="00246ADD">
      <w:pPr>
        <w:spacing w:after="200" w:line="276" w:lineRule="auto"/>
        <w:ind w:firstLine="0"/>
        <w:jc w:val="left"/>
      </w:pPr>
    </w:p>
    <w:sectPr w:rsidR="00246ADD" w:rsidSect="007E6F66">
      <w:headerReference w:type="even" r:id="rId37"/>
      <w:headerReference w:type="default" r:id="rId38"/>
      <w:headerReference w:type="first" r:id="rId39"/>
      <w:type w:val="continuous"/>
      <w:pgSz w:w="11907" w:h="16839"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86C" w:rsidRDefault="0075786C" w:rsidP="002A32FD">
      <w:r>
        <w:separator/>
      </w:r>
    </w:p>
  </w:endnote>
  <w:endnote w:type="continuationSeparator" w:id="0">
    <w:p w:rsidR="0075786C" w:rsidRDefault="0075786C"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ookmanOldStyl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86C" w:rsidRDefault="0075786C" w:rsidP="002A32FD">
      <w:r>
        <w:separator/>
      </w:r>
    </w:p>
  </w:footnote>
  <w:footnote w:type="continuationSeparator" w:id="0">
    <w:p w:rsidR="0075786C" w:rsidRDefault="0075786C"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664207" w:rsidRDefault="00664207">
        <w:pPr>
          <w:pStyle w:val="Header"/>
        </w:pPr>
        <w:r>
          <w:fldChar w:fldCharType="begin"/>
        </w:r>
        <w:r>
          <w:instrText xml:space="preserve"> PAGE   \* MERGEFORMAT </w:instrText>
        </w:r>
        <w:r>
          <w:fldChar w:fldCharType="separate"/>
        </w:r>
        <w:r>
          <w:rPr>
            <w:noProof/>
          </w:rPr>
          <w:t>ii</w:t>
        </w:r>
        <w:r>
          <w:rPr>
            <w:noProof/>
          </w:rPr>
          <w:fldChar w:fldCharType="end"/>
        </w:r>
      </w:p>
    </w:sdtContent>
  </w:sdt>
  <w:p w:rsidR="00664207" w:rsidRDefault="00664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207" w:rsidRDefault="00664207">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664207" w:rsidRDefault="00664207"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664207" w:rsidRDefault="00664207" w:rsidP="004D78CD">
                    <w:pPr>
                      <w:ind w:firstLine="0"/>
                      <w:jc w:val="left"/>
                    </w:pPr>
                    <w:r>
                      <w:fldChar w:fldCharType="begin"/>
                    </w:r>
                    <w:r>
                      <w:instrText xml:space="preserve"> PAGE   \* MERGEFORMAT </w:instrText>
                    </w:r>
                    <w:r>
                      <w:fldChar w:fldCharType="separate"/>
                    </w:r>
                    <w:r>
                      <w:rPr>
                        <w:noProof/>
                      </w:rPr>
                      <w:t>8</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207" w:rsidRDefault="00664207">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664207" w:rsidRDefault="00664207"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664207" w:rsidRDefault="00664207" w:rsidP="00560759">
                    <w:pPr>
                      <w:ind w:firstLine="0"/>
                      <w:jc w:val="right"/>
                    </w:pPr>
                    <w:r>
                      <w:fldChar w:fldCharType="begin"/>
                    </w:r>
                    <w:r>
                      <w:instrText xml:space="preserve"> PAGE   \* MERGEFORMAT </w:instrText>
                    </w:r>
                    <w:r>
                      <w:fldChar w:fldCharType="separate"/>
                    </w:r>
                    <w:r>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207" w:rsidRDefault="00664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6867849"/>
    <w:multiLevelType w:val="hybridMultilevel"/>
    <w:tmpl w:val="1E2CCD96"/>
    <w:lvl w:ilvl="0" w:tplc="DE448A0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15131F"/>
    <w:multiLevelType w:val="hybridMultilevel"/>
    <w:tmpl w:val="72164E06"/>
    <w:lvl w:ilvl="0" w:tplc="6A9081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23F3810"/>
    <w:multiLevelType w:val="hybridMultilevel"/>
    <w:tmpl w:val="D692320E"/>
    <w:lvl w:ilvl="0" w:tplc="25881466">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48E3FAE"/>
    <w:multiLevelType w:val="hybridMultilevel"/>
    <w:tmpl w:val="53CAE6B4"/>
    <w:lvl w:ilvl="0" w:tplc="07EE8D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5E23DF9"/>
    <w:multiLevelType w:val="hybridMultilevel"/>
    <w:tmpl w:val="CB88AF26"/>
    <w:lvl w:ilvl="0" w:tplc="C602F7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EE26C88"/>
    <w:multiLevelType w:val="multilevel"/>
    <w:tmpl w:val="81808A36"/>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8BA23A4"/>
    <w:multiLevelType w:val="hybridMultilevel"/>
    <w:tmpl w:val="08727E74"/>
    <w:lvl w:ilvl="0" w:tplc="743EF686">
      <w:start w:val="1"/>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2C32240D"/>
    <w:multiLevelType w:val="hybridMultilevel"/>
    <w:tmpl w:val="D8A6E864"/>
    <w:lvl w:ilvl="0" w:tplc="DEC8220E">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3AE541C"/>
    <w:multiLevelType w:val="hybridMultilevel"/>
    <w:tmpl w:val="2174ADD8"/>
    <w:lvl w:ilvl="0" w:tplc="04090003">
      <w:start w:val="1"/>
      <w:numFmt w:val="bullet"/>
      <w:lvlText w:val="o"/>
      <w:lvlJc w:val="left"/>
      <w:pPr>
        <w:ind w:left="787" w:hanging="360"/>
      </w:pPr>
      <w:rPr>
        <w:rFonts w:ascii="Courier New" w:hAnsi="Courier New" w:cs="Courier New"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A668A6"/>
    <w:multiLevelType w:val="hybridMultilevel"/>
    <w:tmpl w:val="5BD44D9E"/>
    <w:lvl w:ilvl="0" w:tplc="D2D6DBBC">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4" w15:restartNumberingAfterBreak="0">
    <w:nsid w:val="48A22706"/>
    <w:multiLevelType w:val="hybridMultilevel"/>
    <w:tmpl w:val="4F0CE8D6"/>
    <w:lvl w:ilvl="0" w:tplc="8CAC05DE">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5A455C1C"/>
    <w:multiLevelType w:val="hybridMultilevel"/>
    <w:tmpl w:val="0DC0E498"/>
    <w:lvl w:ilvl="0" w:tplc="FE9C5D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70A15F3"/>
    <w:multiLevelType w:val="hybridMultilevel"/>
    <w:tmpl w:val="6FE4E2FA"/>
    <w:lvl w:ilvl="0" w:tplc="8C4A618A">
      <w:start w:val="1"/>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7DF60AF9"/>
    <w:multiLevelType w:val="hybridMultilevel"/>
    <w:tmpl w:val="CB68DA98"/>
    <w:lvl w:ilvl="0" w:tplc="8886ED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3"/>
  </w:num>
  <w:num w:numId="2">
    <w:abstractNumId w:val="7"/>
  </w:num>
  <w:num w:numId="3">
    <w:abstractNumId w:val="2"/>
  </w:num>
  <w:num w:numId="4">
    <w:abstractNumId w:val="11"/>
  </w:num>
  <w:num w:numId="5">
    <w:abstractNumId w:val="0"/>
  </w:num>
  <w:num w:numId="6">
    <w:abstractNumId w:val="11"/>
    <w:lvlOverride w:ilvl="0">
      <w:startOverride w:val="1"/>
    </w:lvlOverride>
  </w:num>
  <w:num w:numId="7">
    <w:abstractNumId w:val="6"/>
  </w:num>
  <w:num w:numId="8">
    <w:abstractNumId w:val="15"/>
  </w:num>
  <w:num w:numId="9">
    <w:abstractNumId w:val="17"/>
  </w:num>
  <w:num w:numId="10">
    <w:abstractNumId w:val="3"/>
  </w:num>
  <w:num w:numId="11">
    <w:abstractNumId w:val="10"/>
  </w:num>
  <w:num w:numId="12">
    <w:abstractNumId w:val="5"/>
  </w:num>
  <w:num w:numId="13">
    <w:abstractNumId w:val="16"/>
  </w:num>
  <w:num w:numId="14">
    <w:abstractNumId w:val="8"/>
  </w:num>
  <w:num w:numId="15">
    <w:abstractNumId w:val="14"/>
  </w:num>
  <w:num w:numId="16">
    <w:abstractNumId w:val="4"/>
  </w:num>
  <w:num w:numId="17">
    <w:abstractNumId w:val="1"/>
  </w:num>
  <w:num w:numId="18">
    <w:abstractNumId w:val="9"/>
  </w:num>
  <w:num w:numId="1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48"/>
    <w:rsid w:val="00001C84"/>
    <w:rsid w:val="000027AC"/>
    <w:rsid w:val="00003DE3"/>
    <w:rsid w:val="00005153"/>
    <w:rsid w:val="00011BF0"/>
    <w:rsid w:val="00013F78"/>
    <w:rsid w:val="00015668"/>
    <w:rsid w:val="00017269"/>
    <w:rsid w:val="0001751A"/>
    <w:rsid w:val="000204C5"/>
    <w:rsid w:val="0003088E"/>
    <w:rsid w:val="00031C0F"/>
    <w:rsid w:val="00040140"/>
    <w:rsid w:val="00044F8D"/>
    <w:rsid w:val="000463B9"/>
    <w:rsid w:val="00053E95"/>
    <w:rsid w:val="00054E4C"/>
    <w:rsid w:val="00060896"/>
    <w:rsid w:val="00061C45"/>
    <w:rsid w:val="00064879"/>
    <w:rsid w:val="000673DC"/>
    <w:rsid w:val="00071BF3"/>
    <w:rsid w:val="0007213A"/>
    <w:rsid w:val="000756A7"/>
    <w:rsid w:val="0007607A"/>
    <w:rsid w:val="000815EA"/>
    <w:rsid w:val="00083734"/>
    <w:rsid w:val="0008419E"/>
    <w:rsid w:val="00085464"/>
    <w:rsid w:val="00086BFA"/>
    <w:rsid w:val="00090859"/>
    <w:rsid w:val="00091621"/>
    <w:rsid w:val="00097462"/>
    <w:rsid w:val="000A058C"/>
    <w:rsid w:val="000A0AB0"/>
    <w:rsid w:val="000A0E3E"/>
    <w:rsid w:val="000A2E3B"/>
    <w:rsid w:val="000B500D"/>
    <w:rsid w:val="000B74F8"/>
    <w:rsid w:val="000C0509"/>
    <w:rsid w:val="000C1F7B"/>
    <w:rsid w:val="000C3B88"/>
    <w:rsid w:val="000D0370"/>
    <w:rsid w:val="000D060E"/>
    <w:rsid w:val="000D3267"/>
    <w:rsid w:val="000D4B8F"/>
    <w:rsid w:val="000D57E7"/>
    <w:rsid w:val="000D72FB"/>
    <w:rsid w:val="000D7CBA"/>
    <w:rsid w:val="000F08C7"/>
    <w:rsid w:val="000F282A"/>
    <w:rsid w:val="000F4C70"/>
    <w:rsid w:val="000F64D8"/>
    <w:rsid w:val="000F75D3"/>
    <w:rsid w:val="00101994"/>
    <w:rsid w:val="00101FF4"/>
    <w:rsid w:val="001029CC"/>
    <w:rsid w:val="00102DC1"/>
    <w:rsid w:val="00105E58"/>
    <w:rsid w:val="001060B9"/>
    <w:rsid w:val="00110828"/>
    <w:rsid w:val="0011250C"/>
    <w:rsid w:val="001128CC"/>
    <w:rsid w:val="00115E62"/>
    <w:rsid w:val="00117282"/>
    <w:rsid w:val="0012229F"/>
    <w:rsid w:val="00124686"/>
    <w:rsid w:val="001305AF"/>
    <w:rsid w:val="001322C3"/>
    <w:rsid w:val="00135CA1"/>
    <w:rsid w:val="00141FCF"/>
    <w:rsid w:val="00147375"/>
    <w:rsid w:val="00150FD7"/>
    <w:rsid w:val="00152943"/>
    <w:rsid w:val="00161164"/>
    <w:rsid w:val="001738BC"/>
    <w:rsid w:val="001759D8"/>
    <w:rsid w:val="001815B3"/>
    <w:rsid w:val="00181835"/>
    <w:rsid w:val="00184620"/>
    <w:rsid w:val="00185707"/>
    <w:rsid w:val="0018744D"/>
    <w:rsid w:val="00196294"/>
    <w:rsid w:val="0019717E"/>
    <w:rsid w:val="001A00CD"/>
    <w:rsid w:val="001A0EB8"/>
    <w:rsid w:val="001A1249"/>
    <w:rsid w:val="001A1578"/>
    <w:rsid w:val="001A223B"/>
    <w:rsid w:val="001A43AF"/>
    <w:rsid w:val="001A5AD5"/>
    <w:rsid w:val="001A5C3A"/>
    <w:rsid w:val="001A67AE"/>
    <w:rsid w:val="001A76BF"/>
    <w:rsid w:val="001B186E"/>
    <w:rsid w:val="001B560F"/>
    <w:rsid w:val="001B56B4"/>
    <w:rsid w:val="001B7CE4"/>
    <w:rsid w:val="001C2627"/>
    <w:rsid w:val="001C49B9"/>
    <w:rsid w:val="001C56D5"/>
    <w:rsid w:val="001C63F0"/>
    <w:rsid w:val="001C6B4B"/>
    <w:rsid w:val="001D0359"/>
    <w:rsid w:val="001D11DE"/>
    <w:rsid w:val="001D2708"/>
    <w:rsid w:val="001D2CE0"/>
    <w:rsid w:val="001D590D"/>
    <w:rsid w:val="001D62C8"/>
    <w:rsid w:val="001E1219"/>
    <w:rsid w:val="001E1DF3"/>
    <w:rsid w:val="001E256A"/>
    <w:rsid w:val="001E3B81"/>
    <w:rsid w:val="001F083D"/>
    <w:rsid w:val="001F4C32"/>
    <w:rsid w:val="001F652E"/>
    <w:rsid w:val="001F6E6B"/>
    <w:rsid w:val="00202030"/>
    <w:rsid w:val="00203B0C"/>
    <w:rsid w:val="00203CF9"/>
    <w:rsid w:val="0020481A"/>
    <w:rsid w:val="00205B79"/>
    <w:rsid w:val="00212865"/>
    <w:rsid w:val="00213D63"/>
    <w:rsid w:val="002147C3"/>
    <w:rsid w:val="00221FE2"/>
    <w:rsid w:val="00222188"/>
    <w:rsid w:val="00224B01"/>
    <w:rsid w:val="00225209"/>
    <w:rsid w:val="00240500"/>
    <w:rsid w:val="00240CD4"/>
    <w:rsid w:val="00241E82"/>
    <w:rsid w:val="00246ADD"/>
    <w:rsid w:val="00247B3C"/>
    <w:rsid w:val="002548E1"/>
    <w:rsid w:val="00262C97"/>
    <w:rsid w:val="00263ED6"/>
    <w:rsid w:val="0026617A"/>
    <w:rsid w:val="00266D1E"/>
    <w:rsid w:val="002711AE"/>
    <w:rsid w:val="00272D73"/>
    <w:rsid w:val="00275625"/>
    <w:rsid w:val="00276AF1"/>
    <w:rsid w:val="00285593"/>
    <w:rsid w:val="00287DF6"/>
    <w:rsid w:val="00290D60"/>
    <w:rsid w:val="00292415"/>
    <w:rsid w:val="00293DE2"/>
    <w:rsid w:val="00295B4F"/>
    <w:rsid w:val="00296448"/>
    <w:rsid w:val="00297D01"/>
    <w:rsid w:val="00297D71"/>
    <w:rsid w:val="002A32FD"/>
    <w:rsid w:val="002A559E"/>
    <w:rsid w:val="002B0954"/>
    <w:rsid w:val="002B199C"/>
    <w:rsid w:val="002B2317"/>
    <w:rsid w:val="002B62AC"/>
    <w:rsid w:val="002B689A"/>
    <w:rsid w:val="002B7177"/>
    <w:rsid w:val="002C484B"/>
    <w:rsid w:val="002C5D2A"/>
    <w:rsid w:val="002C6858"/>
    <w:rsid w:val="002C6BAA"/>
    <w:rsid w:val="002C73E8"/>
    <w:rsid w:val="002D0607"/>
    <w:rsid w:val="002D1997"/>
    <w:rsid w:val="002D23AD"/>
    <w:rsid w:val="002E28F6"/>
    <w:rsid w:val="002E3B26"/>
    <w:rsid w:val="002E40AF"/>
    <w:rsid w:val="002E7108"/>
    <w:rsid w:val="002F031F"/>
    <w:rsid w:val="002F1C8F"/>
    <w:rsid w:val="002F2F10"/>
    <w:rsid w:val="002F417A"/>
    <w:rsid w:val="002F41A0"/>
    <w:rsid w:val="002F5239"/>
    <w:rsid w:val="003015EC"/>
    <w:rsid w:val="00311214"/>
    <w:rsid w:val="003126EF"/>
    <w:rsid w:val="00320F11"/>
    <w:rsid w:val="0032409C"/>
    <w:rsid w:val="003254E5"/>
    <w:rsid w:val="00331695"/>
    <w:rsid w:val="0034247C"/>
    <w:rsid w:val="00343068"/>
    <w:rsid w:val="00347691"/>
    <w:rsid w:val="00351288"/>
    <w:rsid w:val="00360939"/>
    <w:rsid w:val="0036645D"/>
    <w:rsid w:val="00367A2B"/>
    <w:rsid w:val="00372D87"/>
    <w:rsid w:val="00374DBD"/>
    <w:rsid w:val="00377745"/>
    <w:rsid w:val="00381A2C"/>
    <w:rsid w:val="003833FC"/>
    <w:rsid w:val="00384492"/>
    <w:rsid w:val="003B37C2"/>
    <w:rsid w:val="003B4BDD"/>
    <w:rsid w:val="003B634A"/>
    <w:rsid w:val="003C15B7"/>
    <w:rsid w:val="003D159E"/>
    <w:rsid w:val="003D18CF"/>
    <w:rsid w:val="003D18F8"/>
    <w:rsid w:val="003D2B9B"/>
    <w:rsid w:val="003D614A"/>
    <w:rsid w:val="003D6EF4"/>
    <w:rsid w:val="003E0C9F"/>
    <w:rsid w:val="003E544C"/>
    <w:rsid w:val="003E5D59"/>
    <w:rsid w:val="003E6B15"/>
    <w:rsid w:val="003F54A9"/>
    <w:rsid w:val="003F56C4"/>
    <w:rsid w:val="003F7DEE"/>
    <w:rsid w:val="004001D0"/>
    <w:rsid w:val="00401038"/>
    <w:rsid w:val="00402525"/>
    <w:rsid w:val="0040293D"/>
    <w:rsid w:val="00412585"/>
    <w:rsid w:val="004148C0"/>
    <w:rsid w:val="0042400D"/>
    <w:rsid w:val="0043076E"/>
    <w:rsid w:val="00432C7C"/>
    <w:rsid w:val="004355F8"/>
    <w:rsid w:val="00442579"/>
    <w:rsid w:val="00443D5F"/>
    <w:rsid w:val="00444761"/>
    <w:rsid w:val="00444D66"/>
    <w:rsid w:val="004537E4"/>
    <w:rsid w:val="00461E0C"/>
    <w:rsid w:val="00464A6B"/>
    <w:rsid w:val="00465114"/>
    <w:rsid w:val="00467A8D"/>
    <w:rsid w:val="0047133B"/>
    <w:rsid w:val="00471888"/>
    <w:rsid w:val="00473B5C"/>
    <w:rsid w:val="0047647C"/>
    <w:rsid w:val="00482B76"/>
    <w:rsid w:val="004914CD"/>
    <w:rsid w:val="00491F37"/>
    <w:rsid w:val="00493C72"/>
    <w:rsid w:val="004A15B1"/>
    <w:rsid w:val="004A6F1E"/>
    <w:rsid w:val="004A71AC"/>
    <w:rsid w:val="004B039A"/>
    <w:rsid w:val="004B6F38"/>
    <w:rsid w:val="004C1B10"/>
    <w:rsid w:val="004C2666"/>
    <w:rsid w:val="004C5BD7"/>
    <w:rsid w:val="004D3F18"/>
    <w:rsid w:val="004D413B"/>
    <w:rsid w:val="004D4763"/>
    <w:rsid w:val="004D74E2"/>
    <w:rsid w:val="004D78CD"/>
    <w:rsid w:val="004E19A3"/>
    <w:rsid w:val="004E4736"/>
    <w:rsid w:val="004E6962"/>
    <w:rsid w:val="004E7203"/>
    <w:rsid w:val="004F0DE0"/>
    <w:rsid w:val="004F32EA"/>
    <w:rsid w:val="00500E19"/>
    <w:rsid w:val="00505849"/>
    <w:rsid w:val="00505AD1"/>
    <w:rsid w:val="0051003F"/>
    <w:rsid w:val="00513D73"/>
    <w:rsid w:val="00514D45"/>
    <w:rsid w:val="00516924"/>
    <w:rsid w:val="00524CB1"/>
    <w:rsid w:val="005346B5"/>
    <w:rsid w:val="00545A25"/>
    <w:rsid w:val="00560759"/>
    <w:rsid w:val="005672E9"/>
    <w:rsid w:val="005730B2"/>
    <w:rsid w:val="00576B48"/>
    <w:rsid w:val="00577460"/>
    <w:rsid w:val="00577DA7"/>
    <w:rsid w:val="005848C3"/>
    <w:rsid w:val="00585BDA"/>
    <w:rsid w:val="0059124D"/>
    <w:rsid w:val="00593AB1"/>
    <w:rsid w:val="00597719"/>
    <w:rsid w:val="00597DE7"/>
    <w:rsid w:val="005A0453"/>
    <w:rsid w:val="005A4446"/>
    <w:rsid w:val="005A6BC8"/>
    <w:rsid w:val="005A7212"/>
    <w:rsid w:val="005A7D08"/>
    <w:rsid w:val="005B0BB0"/>
    <w:rsid w:val="005B2A45"/>
    <w:rsid w:val="005B5808"/>
    <w:rsid w:val="005D6CCA"/>
    <w:rsid w:val="005E2F8C"/>
    <w:rsid w:val="005E49A1"/>
    <w:rsid w:val="005E532A"/>
    <w:rsid w:val="005E67F0"/>
    <w:rsid w:val="005F5FEC"/>
    <w:rsid w:val="005F794C"/>
    <w:rsid w:val="00602BE4"/>
    <w:rsid w:val="00603D3A"/>
    <w:rsid w:val="006061DB"/>
    <w:rsid w:val="00613DA0"/>
    <w:rsid w:val="00616DE8"/>
    <w:rsid w:val="006204E5"/>
    <w:rsid w:val="006223D6"/>
    <w:rsid w:val="00623688"/>
    <w:rsid w:val="00623DB4"/>
    <w:rsid w:val="006243C4"/>
    <w:rsid w:val="00626699"/>
    <w:rsid w:val="006369DA"/>
    <w:rsid w:val="00636FDD"/>
    <w:rsid w:val="00637F52"/>
    <w:rsid w:val="00642688"/>
    <w:rsid w:val="0064442C"/>
    <w:rsid w:val="006455FE"/>
    <w:rsid w:val="0065073C"/>
    <w:rsid w:val="00651E80"/>
    <w:rsid w:val="00662649"/>
    <w:rsid w:val="00664207"/>
    <w:rsid w:val="006663F1"/>
    <w:rsid w:val="006667DF"/>
    <w:rsid w:val="0067470D"/>
    <w:rsid w:val="00675653"/>
    <w:rsid w:val="00676B40"/>
    <w:rsid w:val="0068175E"/>
    <w:rsid w:val="0068227F"/>
    <w:rsid w:val="006956C9"/>
    <w:rsid w:val="00697819"/>
    <w:rsid w:val="006A307A"/>
    <w:rsid w:val="006B0780"/>
    <w:rsid w:val="006B0A5E"/>
    <w:rsid w:val="006C2999"/>
    <w:rsid w:val="006C496A"/>
    <w:rsid w:val="006D4CE7"/>
    <w:rsid w:val="006D72D7"/>
    <w:rsid w:val="006E337B"/>
    <w:rsid w:val="006F0A3B"/>
    <w:rsid w:val="006F191C"/>
    <w:rsid w:val="006F1C30"/>
    <w:rsid w:val="006F2BF6"/>
    <w:rsid w:val="006F2EF5"/>
    <w:rsid w:val="006F6C49"/>
    <w:rsid w:val="00703F22"/>
    <w:rsid w:val="00710BC0"/>
    <w:rsid w:val="00710CE3"/>
    <w:rsid w:val="00715C50"/>
    <w:rsid w:val="00715E1E"/>
    <w:rsid w:val="00723DF9"/>
    <w:rsid w:val="007268CB"/>
    <w:rsid w:val="007309B0"/>
    <w:rsid w:val="007329D3"/>
    <w:rsid w:val="00736467"/>
    <w:rsid w:val="0074116E"/>
    <w:rsid w:val="0074158A"/>
    <w:rsid w:val="007416BC"/>
    <w:rsid w:val="00750CF8"/>
    <w:rsid w:val="007549E1"/>
    <w:rsid w:val="0075786C"/>
    <w:rsid w:val="007605F9"/>
    <w:rsid w:val="00760829"/>
    <w:rsid w:val="00763E65"/>
    <w:rsid w:val="0076619B"/>
    <w:rsid w:val="0076686B"/>
    <w:rsid w:val="00767719"/>
    <w:rsid w:val="00767AD5"/>
    <w:rsid w:val="00771AD6"/>
    <w:rsid w:val="007740DB"/>
    <w:rsid w:val="00781768"/>
    <w:rsid w:val="007825E4"/>
    <w:rsid w:val="00782687"/>
    <w:rsid w:val="00785881"/>
    <w:rsid w:val="00797797"/>
    <w:rsid w:val="007A0043"/>
    <w:rsid w:val="007A60D1"/>
    <w:rsid w:val="007A6E0E"/>
    <w:rsid w:val="007B168D"/>
    <w:rsid w:val="007B219E"/>
    <w:rsid w:val="007B2A09"/>
    <w:rsid w:val="007B3EF3"/>
    <w:rsid w:val="007B511B"/>
    <w:rsid w:val="007B5876"/>
    <w:rsid w:val="007B5C0C"/>
    <w:rsid w:val="007C0216"/>
    <w:rsid w:val="007C3718"/>
    <w:rsid w:val="007D1B0C"/>
    <w:rsid w:val="007E3694"/>
    <w:rsid w:val="007E43C9"/>
    <w:rsid w:val="007E6F66"/>
    <w:rsid w:val="007E7B0F"/>
    <w:rsid w:val="007F5547"/>
    <w:rsid w:val="007F608E"/>
    <w:rsid w:val="00800348"/>
    <w:rsid w:val="0080182C"/>
    <w:rsid w:val="00803841"/>
    <w:rsid w:val="00803859"/>
    <w:rsid w:val="0080504D"/>
    <w:rsid w:val="00806A56"/>
    <w:rsid w:val="008070C1"/>
    <w:rsid w:val="008075F6"/>
    <w:rsid w:val="00812170"/>
    <w:rsid w:val="00813CF5"/>
    <w:rsid w:val="00815069"/>
    <w:rsid w:val="00820160"/>
    <w:rsid w:val="00832682"/>
    <w:rsid w:val="00833699"/>
    <w:rsid w:val="00845C60"/>
    <w:rsid w:val="00847047"/>
    <w:rsid w:val="00852E11"/>
    <w:rsid w:val="00852F91"/>
    <w:rsid w:val="00861C34"/>
    <w:rsid w:val="00864842"/>
    <w:rsid w:val="00872436"/>
    <w:rsid w:val="00876914"/>
    <w:rsid w:val="008771F8"/>
    <w:rsid w:val="00877EE2"/>
    <w:rsid w:val="0088254A"/>
    <w:rsid w:val="00893DD3"/>
    <w:rsid w:val="008A2076"/>
    <w:rsid w:val="008B1B8C"/>
    <w:rsid w:val="008B25AB"/>
    <w:rsid w:val="008B29B5"/>
    <w:rsid w:val="008B448A"/>
    <w:rsid w:val="008B5680"/>
    <w:rsid w:val="008C16DC"/>
    <w:rsid w:val="008C4D5B"/>
    <w:rsid w:val="008C5610"/>
    <w:rsid w:val="008D2C16"/>
    <w:rsid w:val="008E1769"/>
    <w:rsid w:val="008E3124"/>
    <w:rsid w:val="008F3EDB"/>
    <w:rsid w:val="008F6C25"/>
    <w:rsid w:val="00900B94"/>
    <w:rsid w:val="00910C0E"/>
    <w:rsid w:val="00913411"/>
    <w:rsid w:val="00914FC7"/>
    <w:rsid w:val="009158D6"/>
    <w:rsid w:val="0092557E"/>
    <w:rsid w:val="00930403"/>
    <w:rsid w:val="00940F32"/>
    <w:rsid w:val="00941E80"/>
    <w:rsid w:val="00944AD8"/>
    <w:rsid w:val="009543CF"/>
    <w:rsid w:val="00955925"/>
    <w:rsid w:val="00961BBE"/>
    <w:rsid w:val="00965693"/>
    <w:rsid w:val="009710C1"/>
    <w:rsid w:val="00972731"/>
    <w:rsid w:val="00980CDB"/>
    <w:rsid w:val="0098368F"/>
    <w:rsid w:val="009935BF"/>
    <w:rsid w:val="00996677"/>
    <w:rsid w:val="00997040"/>
    <w:rsid w:val="009A03EF"/>
    <w:rsid w:val="009A0B5F"/>
    <w:rsid w:val="009A175D"/>
    <w:rsid w:val="009A3558"/>
    <w:rsid w:val="009B7A84"/>
    <w:rsid w:val="009C5857"/>
    <w:rsid w:val="009C7C3B"/>
    <w:rsid w:val="009D00C6"/>
    <w:rsid w:val="009D4B46"/>
    <w:rsid w:val="009E05B9"/>
    <w:rsid w:val="009E166F"/>
    <w:rsid w:val="009E66D5"/>
    <w:rsid w:val="009F058D"/>
    <w:rsid w:val="009F358A"/>
    <w:rsid w:val="009F5A1B"/>
    <w:rsid w:val="009F64AA"/>
    <w:rsid w:val="00A00105"/>
    <w:rsid w:val="00A01409"/>
    <w:rsid w:val="00A109BE"/>
    <w:rsid w:val="00A14ABA"/>
    <w:rsid w:val="00A217A9"/>
    <w:rsid w:val="00A248CB"/>
    <w:rsid w:val="00A25AE6"/>
    <w:rsid w:val="00A32559"/>
    <w:rsid w:val="00A33F7E"/>
    <w:rsid w:val="00A34082"/>
    <w:rsid w:val="00A35204"/>
    <w:rsid w:val="00A35D54"/>
    <w:rsid w:val="00A36D56"/>
    <w:rsid w:val="00A43AE3"/>
    <w:rsid w:val="00A521CD"/>
    <w:rsid w:val="00A6100D"/>
    <w:rsid w:val="00A6733D"/>
    <w:rsid w:val="00A81120"/>
    <w:rsid w:val="00A82E0F"/>
    <w:rsid w:val="00A839F0"/>
    <w:rsid w:val="00A91F5E"/>
    <w:rsid w:val="00AA2D23"/>
    <w:rsid w:val="00AA3264"/>
    <w:rsid w:val="00AA67F2"/>
    <w:rsid w:val="00AB0E40"/>
    <w:rsid w:val="00AB20EE"/>
    <w:rsid w:val="00AD184B"/>
    <w:rsid w:val="00AD20B0"/>
    <w:rsid w:val="00AD3E98"/>
    <w:rsid w:val="00AD416D"/>
    <w:rsid w:val="00AD486B"/>
    <w:rsid w:val="00AD4D2A"/>
    <w:rsid w:val="00AE27FF"/>
    <w:rsid w:val="00AF1A44"/>
    <w:rsid w:val="00AF1DE5"/>
    <w:rsid w:val="00AF2ECE"/>
    <w:rsid w:val="00AF4B61"/>
    <w:rsid w:val="00B005F7"/>
    <w:rsid w:val="00B02A62"/>
    <w:rsid w:val="00B0382B"/>
    <w:rsid w:val="00B03EE6"/>
    <w:rsid w:val="00B077C4"/>
    <w:rsid w:val="00B1045D"/>
    <w:rsid w:val="00B10DC2"/>
    <w:rsid w:val="00B1550F"/>
    <w:rsid w:val="00B15AFC"/>
    <w:rsid w:val="00B210F2"/>
    <w:rsid w:val="00B30A91"/>
    <w:rsid w:val="00B315E6"/>
    <w:rsid w:val="00B36121"/>
    <w:rsid w:val="00B45589"/>
    <w:rsid w:val="00B474C9"/>
    <w:rsid w:val="00B504A1"/>
    <w:rsid w:val="00B51594"/>
    <w:rsid w:val="00B52546"/>
    <w:rsid w:val="00B609FC"/>
    <w:rsid w:val="00B71843"/>
    <w:rsid w:val="00B7685B"/>
    <w:rsid w:val="00B80796"/>
    <w:rsid w:val="00B82E15"/>
    <w:rsid w:val="00B86BF0"/>
    <w:rsid w:val="00B919C4"/>
    <w:rsid w:val="00B94A24"/>
    <w:rsid w:val="00B95033"/>
    <w:rsid w:val="00B9584F"/>
    <w:rsid w:val="00B95936"/>
    <w:rsid w:val="00BA376C"/>
    <w:rsid w:val="00BB3160"/>
    <w:rsid w:val="00BB41CB"/>
    <w:rsid w:val="00BB7804"/>
    <w:rsid w:val="00BC2B96"/>
    <w:rsid w:val="00BC4C95"/>
    <w:rsid w:val="00BC5242"/>
    <w:rsid w:val="00BD2E4D"/>
    <w:rsid w:val="00BD645B"/>
    <w:rsid w:val="00BE19C4"/>
    <w:rsid w:val="00BE37ED"/>
    <w:rsid w:val="00BE38C6"/>
    <w:rsid w:val="00BE53D2"/>
    <w:rsid w:val="00BE5476"/>
    <w:rsid w:val="00BE5E9D"/>
    <w:rsid w:val="00BE682E"/>
    <w:rsid w:val="00BF0D48"/>
    <w:rsid w:val="00BF45D8"/>
    <w:rsid w:val="00BF7D00"/>
    <w:rsid w:val="00C0015F"/>
    <w:rsid w:val="00C05948"/>
    <w:rsid w:val="00C0661D"/>
    <w:rsid w:val="00C07127"/>
    <w:rsid w:val="00C21B42"/>
    <w:rsid w:val="00C21BAE"/>
    <w:rsid w:val="00C227B1"/>
    <w:rsid w:val="00C27DA7"/>
    <w:rsid w:val="00C31D45"/>
    <w:rsid w:val="00C355B1"/>
    <w:rsid w:val="00C37BE3"/>
    <w:rsid w:val="00C37DBB"/>
    <w:rsid w:val="00C37E67"/>
    <w:rsid w:val="00C40F1D"/>
    <w:rsid w:val="00C4504E"/>
    <w:rsid w:val="00C475BF"/>
    <w:rsid w:val="00C514D7"/>
    <w:rsid w:val="00C5162E"/>
    <w:rsid w:val="00C5342C"/>
    <w:rsid w:val="00C575D9"/>
    <w:rsid w:val="00C6480F"/>
    <w:rsid w:val="00C66DE5"/>
    <w:rsid w:val="00C77660"/>
    <w:rsid w:val="00C77D7F"/>
    <w:rsid w:val="00C80C07"/>
    <w:rsid w:val="00C81251"/>
    <w:rsid w:val="00C831D5"/>
    <w:rsid w:val="00C86CD5"/>
    <w:rsid w:val="00C87BE3"/>
    <w:rsid w:val="00C90DE5"/>
    <w:rsid w:val="00C92C2C"/>
    <w:rsid w:val="00CA49D7"/>
    <w:rsid w:val="00CA52F9"/>
    <w:rsid w:val="00CB6D56"/>
    <w:rsid w:val="00CC03DB"/>
    <w:rsid w:val="00CC064E"/>
    <w:rsid w:val="00CC10C4"/>
    <w:rsid w:val="00CC1CA8"/>
    <w:rsid w:val="00CC54A1"/>
    <w:rsid w:val="00CC54A9"/>
    <w:rsid w:val="00CD3266"/>
    <w:rsid w:val="00CE3446"/>
    <w:rsid w:val="00CE5A35"/>
    <w:rsid w:val="00CE61F3"/>
    <w:rsid w:val="00CE73A7"/>
    <w:rsid w:val="00CF262C"/>
    <w:rsid w:val="00CF2A6E"/>
    <w:rsid w:val="00CF2A98"/>
    <w:rsid w:val="00D00157"/>
    <w:rsid w:val="00D105FB"/>
    <w:rsid w:val="00D10BB5"/>
    <w:rsid w:val="00D129CD"/>
    <w:rsid w:val="00D12B83"/>
    <w:rsid w:val="00D13913"/>
    <w:rsid w:val="00D16B2C"/>
    <w:rsid w:val="00D21E5B"/>
    <w:rsid w:val="00D2229A"/>
    <w:rsid w:val="00D23374"/>
    <w:rsid w:val="00D240A4"/>
    <w:rsid w:val="00D27E6D"/>
    <w:rsid w:val="00D32CE8"/>
    <w:rsid w:val="00D3415C"/>
    <w:rsid w:val="00D36947"/>
    <w:rsid w:val="00D4159F"/>
    <w:rsid w:val="00D42202"/>
    <w:rsid w:val="00D47207"/>
    <w:rsid w:val="00D500D1"/>
    <w:rsid w:val="00D50C23"/>
    <w:rsid w:val="00D57B2C"/>
    <w:rsid w:val="00D67A92"/>
    <w:rsid w:val="00D708F0"/>
    <w:rsid w:val="00D70BE2"/>
    <w:rsid w:val="00D748E2"/>
    <w:rsid w:val="00D76FFF"/>
    <w:rsid w:val="00D81F2E"/>
    <w:rsid w:val="00D8349C"/>
    <w:rsid w:val="00D8380A"/>
    <w:rsid w:val="00D86C0E"/>
    <w:rsid w:val="00D86FA3"/>
    <w:rsid w:val="00D90448"/>
    <w:rsid w:val="00D92664"/>
    <w:rsid w:val="00D96477"/>
    <w:rsid w:val="00DA0855"/>
    <w:rsid w:val="00DA59B9"/>
    <w:rsid w:val="00DA615C"/>
    <w:rsid w:val="00DB11AA"/>
    <w:rsid w:val="00DB271E"/>
    <w:rsid w:val="00DB4B71"/>
    <w:rsid w:val="00DC09E1"/>
    <w:rsid w:val="00DC5BE9"/>
    <w:rsid w:val="00DC6835"/>
    <w:rsid w:val="00DC7728"/>
    <w:rsid w:val="00DD1E83"/>
    <w:rsid w:val="00DD29BC"/>
    <w:rsid w:val="00DD7277"/>
    <w:rsid w:val="00DE1491"/>
    <w:rsid w:val="00DE1E5A"/>
    <w:rsid w:val="00DE3FF3"/>
    <w:rsid w:val="00DE7A93"/>
    <w:rsid w:val="00DE7CE6"/>
    <w:rsid w:val="00DF21D6"/>
    <w:rsid w:val="00E00337"/>
    <w:rsid w:val="00E079C2"/>
    <w:rsid w:val="00E12893"/>
    <w:rsid w:val="00E13DC7"/>
    <w:rsid w:val="00E163F8"/>
    <w:rsid w:val="00E167E8"/>
    <w:rsid w:val="00E174D3"/>
    <w:rsid w:val="00E21D9D"/>
    <w:rsid w:val="00E238B9"/>
    <w:rsid w:val="00E23EA8"/>
    <w:rsid w:val="00E36D7B"/>
    <w:rsid w:val="00E42438"/>
    <w:rsid w:val="00E43AAF"/>
    <w:rsid w:val="00E44B99"/>
    <w:rsid w:val="00E527AA"/>
    <w:rsid w:val="00E546A0"/>
    <w:rsid w:val="00E61F4E"/>
    <w:rsid w:val="00E63AD5"/>
    <w:rsid w:val="00E640FC"/>
    <w:rsid w:val="00E64FDF"/>
    <w:rsid w:val="00E71AD5"/>
    <w:rsid w:val="00E810C9"/>
    <w:rsid w:val="00E81768"/>
    <w:rsid w:val="00E8203B"/>
    <w:rsid w:val="00E820A2"/>
    <w:rsid w:val="00E932E6"/>
    <w:rsid w:val="00E956DF"/>
    <w:rsid w:val="00E9585B"/>
    <w:rsid w:val="00EA1E3E"/>
    <w:rsid w:val="00EA7F7A"/>
    <w:rsid w:val="00EB1290"/>
    <w:rsid w:val="00EB1C6C"/>
    <w:rsid w:val="00EB46CC"/>
    <w:rsid w:val="00EB70AA"/>
    <w:rsid w:val="00EB7D2E"/>
    <w:rsid w:val="00EC1228"/>
    <w:rsid w:val="00EC7478"/>
    <w:rsid w:val="00ED4A9C"/>
    <w:rsid w:val="00ED76A8"/>
    <w:rsid w:val="00EE269B"/>
    <w:rsid w:val="00EE4F53"/>
    <w:rsid w:val="00EE6360"/>
    <w:rsid w:val="00EF1330"/>
    <w:rsid w:val="00EF53A3"/>
    <w:rsid w:val="00F01597"/>
    <w:rsid w:val="00F033A2"/>
    <w:rsid w:val="00F04EFD"/>
    <w:rsid w:val="00F068B4"/>
    <w:rsid w:val="00F273B8"/>
    <w:rsid w:val="00F32E14"/>
    <w:rsid w:val="00F37D98"/>
    <w:rsid w:val="00F40516"/>
    <w:rsid w:val="00F457F1"/>
    <w:rsid w:val="00F536A7"/>
    <w:rsid w:val="00F54F6F"/>
    <w:rsid w:val="00F60050"/>
    <w:rsid w:val="00F61196"/>
    <w:rsid w:val="00F62ADA"/>
    <w:rsid w:val="00F67811"/>
    <w:rsid w:val="00F712EF"/>
    <w:rsid w:val="00F71B57"/>
    <w:rsid w:val="00F75408"/>
    <w:rsid w:val="00F75CF5"/>
    <w:rsid w:val="00F8616E"/>
    <w:rsid w:val="00F9288A"/>
    <w:rsid w:val="00F942CA"/>
    <w:rsid w:val="00F9551D"/>
    <w:rsid w:val="00FB0502"/>
    <w:rsid w:val="00FB0668"/>
    <w:rsid w:val="00FB1FEF"/>
    <w:rsid w:val="00FB3878"/>
    <w:rsid w:val="00FC3DEA"/>
    <w:rsid w:val="00FD79ED"/>
    <w:rsid w:val="00FD7BE9"/>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5453D9A1"/>
  <w15:docId w15:val="{45DA1128-22D0-4E2C-AD5F-FFF3DF50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CB6D56"/>
    <w:pPr>
      <w:tabs>
        <w:tab w:val="left" w:pos="1200"/>
        <w:tab w:val="right" w:pos="7928"/>
      </w:tabs>
      <w:ind w:left="1134" w:hanging="737"/>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CB6D56"/>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51003F"/>
    <w:rPr>
      <w:color w:val="605E5C"/>
      <w:shd w:val="clear" w:color="auto" w:fill="E1DFDD"/>
    </w:rPr>
  </w:style>
  <w:style w:type="character" w:customStyle="1" w:styleId="fontstyle01">
    <w:name w:val="fontstyle01"/>
    <w:basedOn w:val="DefaultParagraphFont"/>
    <w:rsid w:val="001A1578"/>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134372153">
      <w:bodyDiv w:val="1"/>
      <w:marLeft w:val="0"/>
      <w:marRight w:val="0"/>
      <w:marTop w:val="0"/>
      <w:marBottom w:val="0"/>
      <w:divBdr>
        <w:top w:val="none" w:sz="0" w:space="0" w:color="auto"/>
        <w:left w:val="none" w:sz="0" w:space="0" w:color="auto"/>
        <w:bottom w:val="none" w:sz="0" w:space="0" w:color="auto"/>
        <w:right w:val="none" w:sz="0" w:space="0" w:color="auto"/>
      </w:divBdr>
      <w:divsChild>
        <w:div w:id="704865230">
          <w:marLeft w:val="0"/>
          <w:marRight w:val="0"/>
          <w:marTop w:val="0"/>
          <w:marBottom w:val="0"/>
          <w:divBdr>
            <w:top w:val="none" w:sz="0" w:space="0" w:color="auto"/>
            <w:left w:val="none" w:sz="0" w:space="0" w:color="auto"/>
            <w:bottom w:val="none" w:sz="0" w:space="0" w:color="auto"/>
            <w:right w:val="none" w:sz="0" w:space="0" w:color="auto"/>
          </w:divBdr>
        </w:div>
        <w:div w:id="1888712582">
          <w:marLeft w:val="0"/>
          <w:marRight w:val="0"/>
          <w:marTop w:val="0"/>
          <w:marBottom w:val="0"/>
          <w:divBdr>
            <w:top w:val="none" w:sz="0" w:space="0" w:color="auto"/>
            <w:left w:val="none" w:sz="0" w:space="0" w:color="auto"/>
            <w:bottom w:val="none" w:sz="0" w:space="0" w:color="auto"/>
            <w:right w:val="none" w:sz="0" w:space="0" w:color="auto"/>
          </w:divBdr>
        </w:div>
        <w:div w:id="61220690">
          <w:marLeft w:val="0"/>
          <w:marRight w:val="0"/>
          <w:marTop w:val="0"/>
          <w:marBottom w:val="0"/>
          <w:divBdr>
            <w:top w:val="none" w:sz="0" w:space="0" w:color="auto"/>
            <w:left w:val="none" w:sz="0" w:space="0" w:color="auto"/>
            <w:bottom w:val="none" w:sz="0" w:space="0" w:color="auto"/>
            <w:right w:val="none" w:sz="0" w:space="0" w:color="auto"/>
          </w:divBdr>
        </w:div>
      </w:divsChild>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 w:id="2065180213">
      <w:bodyDiv w:val="1"/>
      <w:marLeft w:val="0"/>
      <w:marRight w:val="0"/>
      <w:marTop w:val="0"/>
      <w:marBottom w:val="0"/>
      <w:divBdr>
        <w:top w:val="none" w:sz="0" w:space="0" w:color="auto"/>
        <w:left w:val="none" w:sz="0" w:space="0" w:color="auto"/>
        <w:bottom w:val="none" w:sz="0" w:space="0" w:color="auto"/>
        <w:right w:val="none" w:sz="0" w:space="0" w:color="auto"/>
      </w:divBdr>
      <w:divsChild>
        <w:div w:id="937830893">
          <w:marLeft w:val="0"/>
          <w:marRight w:val="0"/>
          <w:marTop w:val="0"/>
          <w:marBottom w:val="0"/>
          <w:divBdr>
            <w:top w:val="none" w:sz="0" w:space="0" w:color="auto"/>
            <w:left w:val="none" w:sz="0" w:space="0" w:color="auto"/>
            <w:bottom w:val="none" w:sz="0" w:space="0" w:color="auto"/>
            <w:right w:val="none" w:sz="0" w:space="0" w:color="auto"/>
          </w:divBdr>
        </w:div>
        <w:div w:id="245572858">
          <w:marLeft w:val="0"/>
          <w:marRight w:val="0"/>
          <w:marTop w:val="0"/>
          <w:marBottom w:val="0"/>
          <w:divBdr>
            <w:top w:val="none" w:sz="0" w:space="0" w:color="auto"/>
            <w:left w:val="none" w:sz="0" w:space="0" w:color="auto"/>
            <w:bottom w:val="none" w:sz="0" w:space="0" w:color="auto"/>
            <w:right w:val="none" w:sz="0" w:space="0" w:color="auto"/>
          </w:divBdr>
        </w:div>
        <w:div w:id="72452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4.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Data\Programming\GitHub\estotriramdani.github.io\semester-6\tugas-akhir\template%20tugas%20akh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FD248-08EE-4961-B140-CC66B99D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akhir.dotx</Template>
  <TotalTime>1553</TotalTime>
  <Pages>45</Pages>
  <Words>9795</Words>
  <Characters>55836</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65501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LENOVO</dc:creator>
  <cp:lastModifiedBy>Esto Triramdani</cp:lastModifiedBy>
  <cp:revision>240</cp:revision>
  <cp:lastPrinted>2012-07-23T04:44:00Z</cp:lastPrinted>
  <dcterms:created xsi:type="dcterms:W3CDTF">2021-03-24T04:22:00Z</dcterms:created>
  <dcterms:modified xsi:type="dcterms:W3CDTF">2021-04-06T05:36:00Z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http://www.zotero.org/styles/institut-pertanian-bogor</vt:lpwstr>
  </property>
  <property fmtid="{D5CDD505-2E9C-101B-9397-08002B2CF9AE}" pid="15" name="Mendeley Recent Style Name 6_1">
    <vt:lpwstr>Institut Pertanian Bogor: Pedoman Penulisan Karya Ilmiah Edisi ke-4 (Indonesian)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50b7cdd2-cd75-3817-85c4-53f5e87b318a</vt:lpwstr>
  </property>
  <property fmtid="{D5CDD505-2E9C-101B-9397-08002B2CF9AE}" pid="24" name="Mendeley Citation Style_1">
    <vt:lpwstr>http://www.zotero.org/styles/institut-pertanian-bogor</vt:lpwstr>
  </property>
</Properties>
</file>